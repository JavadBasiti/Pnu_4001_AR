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F264" w14:textId="77777777" w:rsidR="002D4D57" w:rsidRDefault="002D4D57" w:rsidP="002D4D57">
      <w:pPr>
        <w:jc w:val="center"/>
        <w:rPr>
          <w:rFonts w:cs="B Nazanin"/>
          <w:b/>
          <w:bCs/>
          <w:rtl/>
          <w:lang w:bidi="fa-IR"/>
        </w:rPr>
      </w:pPr>
      <w:r>
        <w:rPr>
          <w:rFonts w:cs="B Nazanin"/>
          <w:b/>
          <w:bCs/>
          <w:noProof/>
          <w:sz w:val="28"/>
          <w:szCs w:val="28"/>
          <w:rtl/>
        </w:rPr>
        <mc:AlternateContent>
          <mc:Choice Requires="wps">
            <w:drawing>
              <wp:anchor distT="0" distB="0" distL="114300" distR="114300" simplePos="0" relativeHeight="251659264" behindDoc="0" locked="0" layoutInCell="1" allowOverlap="1" wp14:anchorId="7A00AC2B" wp14:editId="06D9F58B">
                <wp:simplePos x="0" y="0"/>
                <wp:positionH relativeFrom="column">
                  <wp:posOffset>-281305</wp:posOffset>
                </wp:positionH>
                <wp:positionV relativeFrom="paragraph">
                  <wp:posOffset>-349250</wp:posOffset>
                </wp:positionV>
                <wp:extent cx="1612900" cy="584200"/>
                <wp:effectExtent l="0" t="0" r="25400" b="2540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584200"/>
                        </a:xfrm>
                        <a:prstGeom prst="rect">
                          <a:avLst/>
                        </a:prstGeom>
                        <a:solidFill>
                          <a:srgbClr val="FFFFFF"/>
                        </a:solidFill>
                        <a:ln w="9525">
                          <a:solidFill>
                            <a:srgbClr val="FFFFFF"/>
                          </a:solidFill>
                          <a:miter lim="800000"/>
                          <a:headEnd/>
                          <a:tailEnd/>
                        </a:ln>
                      </wps:spPr>
                      <wps:txb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0AC2B" id="_x0000_t202" coordsize="21600,21600" o:spt="202" path="m,l,21600r21600,l21600,xe">
                <v:stroke joinstyle="miter"/>
                <v:path gradientshapeok="t" o:connecttype="rect"/>
              </v:shapetype>
              <v:shape id="Text Box 16" o:spid="_x0000_s1026" type="#_x0000_t202" style="position:absolute;left:0;text-align:left;margin-left:-22.15pt;margin-top:-27.5pt;width:127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" strokecolor="white">
                <v:textbox>
                  <w:txbxContent>
                    <w:p w14:paraId="42D8E614" w14:textId="77777777" w:rsidR="002D4D57" w:rsidRPr="0098761D" w:rsidRDefault="002D4D57" w:rsidP="002D4D57">
                      <w:pPr>
                        <w:rPr>
                          <w:rFonts w:cs="B Nazanin"/>
                          <w:b/>
                          <w:bCs/>
                          <w:rtl/>
                          <w:lang w:bidi="fa-IR"/>
                        </w:rPr>
                      </w:pPr>
                      <w:r w:rsidRPr="0098761D">
                        <w:rPr>
                          <w:rFonts w:cs="B Nazanin" w:hint="cs"/>
                          <w:b/>
                          <w:bCs/>
                          <w:rtl/>
                          <w:lang w:bidi="fa-IR"/>
                        </w:rPr>
                        <w:t xml:space="preserve">تاریخ: </w:t>
                      </w:r>
                      <w:r>
                        <w:rPr>
                          <w:rFonts w:cs="B Nazanin" w:hint="cs"/>
                          <w:b/>
                          <w:bCs/>
                          <w:sz w:val="16"/>
                          <w:szCs w:val="20"/>
                          <w:rtl/>
                          <w:lang w:bidi="fa-IR"/>
                        </w:rPr>
                        <w:t>21</w:t>
                      </w:r>
                      <w:r w:rsidRPr="00143B31">
                        <w:rPr>
                          <w:rFonts w:cs="B Nazanin" w:hint="cs"/>
                          <w:b/>
                          <w:bCs/>
                          <w:sz w:val="16"/>
                          <w:szCs w:val="20"/>
                          <w:rtl/>
                          <w:lang w:bidi="fa-IR"/>
                        </w:rPr>
                        <w:t>/</w:t>
                      </w:r>
                      <w:r>
                        <w:rPr>
                          <w:rFonts w:cs="B Nazanin" w:hint="cs"/>
                          <w:b/>
                          <w:bCs/>
                          <w:sz w:val="16"/>
                          <w:szCs w:val="20"/>
                          <w:rtl/>
                          <w:lang w:bidi="fa-IR"/>
                        </w:rPr>
                        <w:t>10</w:t>
                      </w:r>
                      <w:r w:rsidRPr="00143B31">
                        <w:rPr>
                          <w:rFonts w:cs="B Nazanin" w:hint="cs"/>
                          <w:b/>
                          <w:bCs/>
                          <w:sz w:val="16"/>
                          <w:szCs w:val="20"/>
                          <w:rtl/>
                          <w:lang w:bidi="fa-IR"/>
                        </w:rPr>
                        <w:t>/</w:t>
                      </w:r>
                      <w:r>
                        <w:rPr>
                          <w:rFonts w:cs="B Nazanin" w:hint="cs"/>
                          <w:b/>
                          <w:bCs/>
                          <w:sz w:val="16"/>
                          <w:szCs w:val="20"/>
                          <w:rtl/>
                          <w:lang w:bidi="fa-IR"/>
                        </w:rPr>
                        <w:t>1400</w:t>
                      </w:r>
                    </w:p>
                    <w:p w14:paraId="15FF6B01" w14:textId="77777777" w:rsidR="002D4D57" w:rsidRDefault="002D4D57" w:rsidP="002D4D57">
                      <w:pPr>
                        <w:rPr>
                          <w:rFonts w:cs="B Nazanin"/>
                          <w:b/>
                          <w:bCs/>
                          <w:sz w:val="16"/>
                          <w:szCs w:val="20"/>
                          <w:rtl/>
                          <w:lang w:bidi="fa-IR"/>
                        </w:rPr>
                      </w:pPr>
                      <w:r w:rsidRPr="00A97372">
                        <w:rPr>
                          <w:rFonts w:cs="B Nazanin" w:hint="cs"/>
                          <w:b/>
                          <w:bCs/>
                          <w:rtl/>
                          <w:lang w:bidi="fa-IR"/>
                        </w:rPr>
                        <w:t xml:space="preserve">پیوست </w:t>
                      </w:r>
                      <w:r w:rsidRPr="00825795">
                        <w:rPr>
                          <w:rFonts w:cs="B Nazanin" w:hint="cs"/>
                          <w:b/>
                          <w:bCs/>
                          <w:sz w:val="16"/>
                          <w:szCs w:val="20"/>
                          <w:rtl/>
                          <w:lang w:bidi="fa-IR"/>
                        </w:rPr>
                        <w:t xml:space="preserve">:  </w:t>
                      </w:r>
                      <w:r>
                        <w:rPr>
                          <w:rFonts w:cs="B Nazanin" w:hint="cs"/>
                          <w:b/>
                          <w:bCs/>
                          <w:sz w:val="16"/>
                          <w:szCs w:val="20"/>
                          <w:rtl/>
                          <w:lang w:bidi="fa-IR"/>
                        </w:rPr>
                        <w:t>ندارد</w:t>
                      </w:r>
                    </w:p>
                    <w:p w14:paraId="02B8C1C2" w14:textId="77777777" w:rsidR="002D4D57" w:rsidRPr="003E0D20" w:rsidRDefault="002D4D57" w:rsidP="002D4D57">
                      <w:pPr>
                        <w:rPr>
                          <w:rFonts w:cs="B Nazanin"/>
                          <w:b/>
                          <w:bCs/>
                          <w:sz w:val="16"/>
                          <w:szCs w:val="20"/>
                        </w:rPr>
                      </w:pPr>
                    </w:p>
                  </w:txbxContent>
                </v:textbox>
              </v:shape>
            </w:pict>
          </mc:Fallback>
        </mc:AlternateContent>
      </w:r>
      <w:r>
        <w:rPr>
          <w:rFonts w:cs="B Nazanin" w:hint="cs"/>
          <w:b/>
          <w:bCs/>
          <w:rtl/>
          <w:lang w:bidi="fa-IR"/>
        </w:rPr>
        <w:t>بسمه تعالی</w:t>
      </w:r>
    </w:p>
    <w:p w14:paraId="3778A1AD" w14:textId="77777777" w:rsidR="002D4D57" w:rsidRDefault="002D4D57" w:rsidP="002D4D57">
      <w:pPr>
        <w:jc w:val="both"/>
        <w:rPr>
          <w:rFonts w:cs="B Nazanin"/>
          <w:b/>
          <w:bCs/>
          <w:sz w:val="24"/>
          <w:rtl/>
          <w:lang w:bidi="fa-IR"/>
        </w:rPr>
      </w:pPr>
    </w:p>
    <w:p w14:paraId="29DF2EED" w14:textId="77777777" w:rsidR="002D4D57" w:rsidRDefault="002D4D57" w:rsidP="002D4D57">
      <w:pPr>
        <w:jc w:val="both"/>
        <w:rPr>
          <w:rFonts w:cs="B Nazanin"/>
          <w:b/>
          <w:bCs/>
          <w:sz w:val="24"/>
          <w:rtl/>
          <w:lang w:bidi="fa-IR"/>
        </w:rPr>
      </w:pPr>
      <w:r>
        <w:rPr>
          <w:rFonts w:cs="B Nazanin" w:hint="cs"/>
          <w:b/>
          <w:bCs/>
          <w:sz w:val="24"/>
          <w:rtl/>
          <w:lang w:bidi="fa-IR"/>
        </w:rPr>
        <w:t>پاسخنامه آزمون تشریحی معماری نرم افزار نیمسال اول 1400-1401 نام استاد جناب دکتر سید علی رضوی ابراهیمی</w:t>
      </w:r>
    </w:p>
    <w:p w14:paraId="7217F06B" w14:textId="77777777" w:rsidR="002D4D57" w:rsidRDefault="002D4D57" w:rsidP="002D4D57">
      <w:pPr>
        <w:jc w:val="both"/>
        <w:rPr>
          <w:rFonts w:cs="B Nazanin"/>
          <w:b/>
          <w:bCs/>
          <w:sz w:val="24"/>
          <w:rtl/>
          <w:lang w:bidi="fa-IR"/>
        </w:rPr>
      </w:pPr>
    </w:p>
    <w:p w14:paraId="1B6F2D2A" w14:textId="2EF5AFB3" w:rsidR="002D4D57" w:rsidRDefault="002D4D57" w:rsidP="002D4D57">
      <w:pPr>
        <w:jc w:val="both"/>
        <w:rPr>
          <w:rFonts w:cs="B Nazanin"/>
          <w:b/>
          <w:bCs/>
          <w:sz w:val="24"/>
          <w:rtl/>
          <w:lang w:bidi="fa-IR"/>
        </w:rPr>
      </w:pPr>
      <w:r>
        <w:rPr>
          <w:rFonts w:cs="B Nazanin" w:hint="cs"/>
          <w:b/>
          <w:bCs/>
          <w:sz w:val="24"/>
          <w:rtl/>
          <w:lang w:bidi="fa-IR"/>
        </w:rPr>
        <w:t>نام دانشجو : سید جواد بسیطی - شماره دانشجویی :990189989</w:t>
      </w:r>
      <w:r w:rsidR="001752E2">
        <w:rPr>
          <w:rFonts w:cs="B Nazanin"/>
          <w:b/>
          <w:bCs/>
          <w:sz w:val="24"/>
          <w:lang w:bidi="fa-IR"/>
        </w:rPr>
        <w:t xml:space="preserve">    </w:t>
      </w:r>
      <w:r w:rsidR="001752E2">
        <w:rPr>
          <w:rFonts w:cs="B Nazanin" w:hint="cs"/>
          <w:b/>
          <w:bCs/>
          <w:sz w:val="24"/>
          <w:rtl/>
          <w:lang w:bidi="fa-IR"/>
        </w:rPr>
        <w:t xml:space="preserve">   تلفن :09131535774 </w:t>
      </w:r>
    </w:p>
    <w:p w14:paraId="13245424" w14:textId="77777777" w:rsidR="002D4D57" w:rsidRDefault="002D4D57" w:rsidP="002D4D57">
      <w:pPr>
        <w:jc w:val="both"/>
        <w:rPr>
          <w:rFonts w:cs="B Nazanin"/>
          <w:b/>
          <w:bCs/>
          <w:sz w:val="24"/>
          <w:rtl/>
          <w:lang w:bidi="fa-IR"/>
        </w:rPr>
      </w:pPr>
    </w:p>
    <w:p w14:paraId="7E794DA9" w14:textId="77777777" w:rsidR="00CA530D" w:rsidRDefault="002D4D57" w:rsidP="002D4D57">
      <w:pPr>
        <w:jc w:val="both"/>
        <w:rPr>
          <w:rFonts w:cs="B Nazanin"/>
          <w:b/>
          <w:bCs/>
          <w:sz w:val="24"/>
          <w:lang w:bidi="fa-IR"/>
        </w:rPr>
      </w:pPr>
      <w:r>
        <w:rPr>
          <w:rFonts w:cs="B Nazanin" w:hint="cs"/>
          <w:b/>
          <w:bCs/>
          <w:sz w:val="24"/>
          <w:rtl/>
          <w:lang w:bidi="fa-IR"/>
        </w:rPr>
        <w:t xml:space="preserve">سوال یک میانترم: </w:t>
      </w:r>
    </w:p>
    <w:p w14:paraId="73BC9F2C" w14:textId="0EA5584A" w:rsidR="002D4D57" w:rsidRDefault="002D4D57" w:rsidP="002D4D57">
      <w:pPr>
        <w:jc w:val="both"/>
        <w:rPr>
          <w:rFonts w:cs="B Nazanin"/>
          <w:b/>
          <w:bCs/>
          <w:sz w:val="24"/>
          <w:lang w:bidi="fa-IR"/>
        </w:rPr>
      </w:pPr>
      <w:r w:rsidRPr="008E3557">
        <w:rPr>
          <w:rFonts w:cs="B Nazanin"/>
          <w:b/>
          <w:bCs/>
          <w:sz w:val="24"/>
          <w:rtl/>
          <w:lang w:bidi="fa-IR"/>
        </w:rPr>
        <w:t>معماری نرم</w:t>
      </w:r>
      <w:r>
        <w:rPr>
          <w:rFonts w:cs="B Nazanin" w:hint="cs"/>
          <w:b/>
          <w:bCs/>
          <w:sz w:val="24"/>
          <w:rtl/>
          <w:lang w:bidi="fa-IR"/>
        </w:rPr>
        <w:t xml:space="preserve"> </w:t>
      </w:r>
      <w:r w:rsidRPr="008E3557">
        <w:rPr>
          <w:rFonts w:cs="B Nazanin"/>
          <w:b/>
          <w:bCs/>
          <w:sz w:val="24"/>
          <w:rtl/>
          <w:lang w:bidi="fa-IR"/>
        </w:rPr>
        <w:t>افزار چیست و نحوه ارزیابی یک معماری طرح شده را شرح دهید؟</w:t>
      </w:r>
    </w:p>
    <w:p w14:paraId="263360BC" w14:textId="7DCB049F" w:rsidR="002D4D57" w:rsidRDefault="0097260C" w:rsidP="00CA530D">
      <w:pPr>
        <w:ind w:left="720"/>
        <w:jc w:val="both"/>
        <w:rPr>
          <w:rFonts w:cs="B Nazanin"/>
          <w:b/>
          <w:bCs/>
          <w:sz w:val="24"/>
          <w:lang w:bidi="fa-IR"/>
        </w:rPr>
      </w:pPr>
      <w:r w:rsidRPr="0086034A">
        <w:rPr>
          <w:rFonts w:cs="B Nazanin"/>
          <w:b/>
          <w:bCs/>
          <w:sz w:val="24"/>
          <w:rtl/>
          <w:lang w:bidi="fa-IR"/>
        </w:rPr>
        <w:t xml:space="preserve">معماری یک سیستم </w:t>
      </w:r>
      <w:r w:rsidR="00910DB2" w:rsidRPr="0086034A">
        <w:rPr>
          <w:rFonts w:cs="B Nazanin"/>
          <w:b/>
          <w:bCs/>
          <w:sz w:val="24"/>
          <w:rtl/>
          <w:lang w:bidi="fa-IR"/>
        </w:rPr>
        <w:t>نرم افزار</w:t>
      </w:r>
      <w:r w:rsidR="00910DB2" w:rsidRPr="0086034A">
        <w:rPr>
          <w:rFonts w:cs="B Nazanin" w:hint="cs"/>
          <w:b/>
          <w:bCs/>
          <w:sz w:val="24"/>
          <w:rtl/>
          <w:lang w:bidi="fa-IR"/>
        </w:rPr>
        <w:t>ی</w:t>
      </w:r>
      <w:r w:rsidR="00CD6CD3">
        <w:rPr>
          <w:rFonts w:cs="B Nazanin" w:hint="cs"/>
          <w:b/>
          <w:bCs/>
          <w:sz w:val="24"/>
          <w:rtl/>
          <w:lang w:bidi="fa-IR"/>
        </w:rPr>
        <w:t xml:space="preserve"> ، </w:t>
      </w:r>
      <w:r w:rsidR="00910DB2" w:rsidRPr="0086034A">
        <w:rPr>
          <w:rFonts w:cs="B Nazanin"/>
          <w:b/>
          <w:bCs/>
          <w:sz w:val="24"/>
          <w:rtl/>
          <w:lang w:bidi="fa-IR"/>
        </w:rPr>
        <w:t xml:space="preserve"> </w:t>
      </w:r>
      <w:r w:rsidRPr="0086034A">
        <w:rPr>
          <w:rFonts w:cs="B Nazanin"/>
          <w:b/>
          <w:bCs/>
          <w:sz w:val="24"/>
          <w:rtl/>
          <w:lang w:bidi="fa-IR"/>
        </w:rPr>
        <w:t xml:space="preserve">مجموعه ای از ساختارهای مورد نیاز </w:t>
      </w:r>
      <w:r w:rsidR="0086034A" w:rsidRPr="0086034A">
        <w:rPr>
          <w:rFonts w:cs="B Nazanin" w:hint="cs"/>
          <w:b/>
          <w:bCs/>
          <w:sz w:val="24"/>
          <w:rtl/>
          <w:lang w:bidi="fa-IR"/>
        </w:rPr>
        <w:t>ومناسب</w:t>
      </w:r>
      <w:r w:rsidRPr="0086034A">
        <w:rPr>
          <w:rFonts w:cs="B Nazanin"/>
          <w:b/>
          <w:bCs/>
          <w:sz w:val="24"/>
          <w:rtl/>
          <w:lang w:bidi="fa-IR"/>
        </w:rPr>
        <w:t xml:space="preserve"> </w:t>
      </w:r>
      <w:r w:rsidR="0086034A" w:rsidRPr="0086034A">
        <w:rPr>
          <w:rFonts w:cs="B Nazanin" w:hint="cs"/>
          <w:b/>
          <w:bCs/>
          <w:sz w:val="24"/>
          <w:rtl/>
          <w:lang w:bidi="fa-IR"/>
        </w:rPr>
        <w:t>یک</w:t>
      </w:r>
      <w:r w:rsidRPr="0086034A">
        <w:rPr>
          <w:rFonts w:cs="B Nazanin"/>
          <w:b/>
          <w:bCs/>
          <w:sz w:val="24"/>
          <w:rtl/>
          <w:lang w:bidi="fa-IR"/>
        </w:rPr>
        <w:t xml:space="preserve"> سیستم </w:t>
      </w:r>
      <w:r w:rsidR="0086034A" w:rsidRPr="0086034A">
        <w:rPr>
          <w:rFonts w:cs="B Nazanin" w:hint="cs"/>
          <w:b/>
          <w:bCs/>
          <w:sz w:val="24"/>
          <w:rtl/>
          <w:lang w:bidi="fa-IR"/>
        </w:rPr>
        <w:t xml:space="preserve">نرم افزاری </w:t>
      </w:r>
      <w:r w:rsidRPr="0086034A">
        <w:rPr>
          <w:rFonts w:cs="B Nazanin"/>
          <w:b/>
          <w:bCs/>
          <w:sz w:val="24"/>
          <w:rtl/>
          <w:lang w:bidi="fa-IR"/>
        </w:rPr>
        <w:t xml:space="preserve">است که شامل عناصر ، </w:t>
      </w:r>
      <w:r w:rsidR="0086034A" w:rsidRPr="0086034A">
        <w:rPr>
          <w:rFonts w:cs="B Nazanin" w:hint="cs"/>
          <w:b/>
          <w:bCs/>
          <w:sz w:val="24"/>
          <w:rtl/>
          <w:lang w:bidi="fa-IR"/>
        </w:rPr>
        <w:t xml:space="preserve">چیدمان و </w:t>
      </w:r>
      <w:r w:rsidRPr="0086034A">
        <w:rPr>
          <w:rFonts w:cs="B Nazanin"/>
          <w:b/>
          <w:bCs/>
          <w:sz w:val="24"/>
          <w:rtl/>
          <w:lang w:bidi="fa-IR"/>
        </w:rPr>
        <w:t>روابط بین آنها و ویژگی ها</w:t>
      </w:r>
      <w:r w:rsidR="0086034A" w:rsidRPr="0086034A">
        <w:rPr>
          <w:rFonts w:cs="B Nazanin" w:hint="cs"/>
          <w:b/>
          <w:bCs/>
          <w:sz w:val="24"/>
          <w:rtl/>
          <w:lang w:bidi="fa-IR"/>
        </w:rPr>
        <w:t xml:space="preserve"> و خصوصیات </w:t>
      </w:r>
      <w:r w:rsidRPr="0086034A">
        <w:rPr>
          <w:rFonts w:cs="B Nazanin"/>
          <w:b/>
          <w:bCs/>
          <w:sz w:val="24"/>
          <w:rtl/>
          <w:lang w:bidi="fa-IR"/>
        </w:rPr>
        <w:t xml:space="preserve"> </w:t>
      </w:r>
      <w:r w:rsidR="0086034A" w:rsidRPr="0086034A">
        <w:rPr>
          <w:rFonts w:cs="B Nazanin" w:hint="cs"/>
          <w:b/>
          <w:bCs/>
          <w:sz w:val="24"/>
          <w:rtl/>
          <w:lang w:bidi="fa-IR"/>
        </w:rPr>
        <w:t>این</w:t>
      </w:r>
      <w:r w:rsidRPr="0086034A">
        <w:rPr>
          <w:rFonts w:cs="B Nazanin"/>
          <w:b/>
          <w:bCs/>
          <w:sz w:val="24"/>
          <w:rtl/>
          <w:lang w:bidi="fa-IR"/>
        </w:rPr>
        <w:t xml:space="preserve"> دو است</w:t>
      </w:r>
      <w:r w:rsidRPr="0086034A">
        <w:rPr>
          <w:rFonts w:cs="B Nazanin"/>
          <w:b/>
          <w:bCs/>
          <w:sz w:val="24"/>
          <w:lang w:bidi="fa-IR"/>
        </w:rPr>
        <w:t>.</w:t>
      </w:r>
    </w:p>
    <w:p w14:paraId="07181349" w14:textId="6CDD3DAF" w:rsidR="00C83D2B" w:rsidRDefault="007900E9" w:rsidP="00C83D2B">
      <w:pPr>
        <w:ind w:left="720"/>
        <w:jc w:val="both"/>
        <w:rPr>
          <w:rFonts w:cs="B Nazanin"/>
          <w:b/>
          <w:bCs/>
          <w:sz w:val="24"/>
          <w:rtl/>
          <w:lang w:bidi="fa-IR"/>
        </w:rPr>
      </w:pPr>
      <w:r>
        <w:rPr>
          <w:rFonts w:cs="B Nazanin" w:hint="cs"/>
          <w:b/>
          <w:bCs/>
          <w:sz w:val="24"/>
          <w:rtl/>
          <w:lang w:bidi="fa-IR"/>
        </w:rPr>
        <w:t xml:space="preserve">عملا ایده اصلی در معماری تقسیم نرم افزار به اجزاء آگاهانه است و </w:t>
      </w:r>
      <w:r w:rsidR="005E0C74">
        <w:rPr>
          <w:rFonts w:cs="B Nazanin" w:hint="cs"/>
          <w:b/>
          <w:bCs/>
          <w:sz w:val="24"/>
          <w:rtl/>
          <w:lang w:bidi="fa-IR"/>
        </w:rPr>
        <w:t>از آن از</w:t>
      </w:r>
      <w:r>
        <w:rPr>
          <w:rFonts w:cs="B Nazanin" w:hint="cs"/>
          <w:b/>
          <w:bCs/>
          <w:sz w:val="24"/>
          <w:rtl/>
          <w:lang w:bidi="fa-IR"/>
        </w:rPr>
        <w:t xml:space="preserve"> سه </w:t>
      </w:r>
      <w:r w:rsidR="00535FA1">
        <w:rPr>
          <w:rFonts w:cs="B Nazanin" w:hint="cs"/>
          <w:b/>
          <w:bCs/>
          <w:sz w:val="24"/>
          <w:rtl/>
          <w:lang w:bidi="fa-IR"/>
        </w:rPr>
        <w:t>رسته</w:t>
      </w:r>
      <w:r>
        <w:rPr>
          <w:rFonts w:cs="B Nazanin" w:hint="cs"/>
          <w:b/>
          <w:bCs/>
          <w:sz w:val="24"/>
          <w:rtl/>
          <w:lang w:bidi="fa-IR"/>
        </w:rPr>
        <w:t xml:space="preserve"> </w:t>
      </w:r>
      <w:r w:rsidR="00E4683A">
        <w:rPr>
          <w:rFonts w:cs="B Nazanin" w:hint="cs"/>
          <w:b/>
          <w:bCs/>
          <w:sz w:val="24"/>
          <w:rtl/>
          <w:lang w:bidi="fa-IR"/>
        </w:rPr>
        <w:t xml:space="preserve">مهم </w:t>
      </w:r>
      <w:r>
        <w:rPr>
          <w:rFonts w:cs="B Nazanin" w:hint="cs"/>
          <w:b/>
          <w:bCs/>
          <w:sz w:val="24"/>
          <w:rtl/>
          <w:lang w:bidi="fa-IR"/>
        </w:rPr>
        <w:t xml:space="preserve">ماژولها </w:t>
      </w:r>
      <w:r w:rsidR="00535FA1">
        <w:rPr>
          <w:rFonts w:cs="B Nazanin" w:hint="cs"/>
          <w:b/>
          <w:bCs/>
          <w:sz w:val="24"/>
          <w:rtl/>
          <w:lang w:bidi="fa-IR"/>
        </w:rPr>
        <w:t xml:space="preserve">، </w:t>
      </w:r>
      <w:r w:rsidR="00075BE6">
        <w:rPr>
          <w:rFonts w:cs="B Nazanin" w:hint="cs"/>
          <w:b/>
          <w:bCs/>
          <w:sz w:val="24"/>
          <w:rtl/>
          <w:lang w:bidi="fa-IR"/>
        </w:rPr>
        <w:t xml:space="preserve">کامپوننت و اتصال دهنده ها و </w:t>
      </w:r>
      <w:r w:rsidR="00D71DE3">
        <w:rPr>
          <w:rFonts w:cs="B Nazanin" w:hint="cs"/>
          <w:b/>
          <w:bCs/>
          <w:sz w:val="24"/>
          <w:rtl/>
          <w:lang w:bidi="fa-IR"/>
        </w:rPr>
        <w:t>ساختارهای تخصیص</w:t>
      </w:r>
      <w:r>
        <w:rPr>
          <w:rFonts w:cs="B Nazanin" w:hint="cs"/>
          <w:b/>
          <w:bCs/>
          <w:sz w:val="24"/>
          <w:rtl/>
          <w:lang w:bidi="fa-IR"/>
        </w:rPr>
        <w:t xml:space="preserve"> </w:t>
      </w:r>
      <w:r w:rsidR="00E4683A">
        <w:rPr>
          <w:rFonts w:cs="B Nazanin" w:hint="cs"/>
          <w:b/>
          <w:bCs/>
          <w:sz w:val="24"/>
          <w:rtl/>
          <w:lang w:bidi="fa-IR"/>
        </w:rPr>
        <w:t xml:space="preserve">را </w:t>
      </w:r>
      <w:r w:rsidR="00075BE6">
        <w:rPr>
          <w:rFonts w:cs="B Nazanin" w:hint="cs"/>
          <w:b/>
          <w:bCs/>
          <w:sz w:val="24"/>
          <w:rtl/>
          <w:lang w:bidi="fa-IR"/>
        </w:rPr>
        <w:t>می توان نام برد</w:t>
      </w:r>
      <w:r w:rsidR="00E4683A">
        <w:rPr>
          <w:rFonts w:cs="B Nazanin" w:hint="cs"/>
          <w:b/>
          <w:bCs/>
          <w:sz w:val="24"/>
          <w:rtl/>
          <w:lang w:bidi="fa-IR"/>
        </w:rPr>
        <w:t>.</w:t>
      </w:r>
      <w:r w:rsidR="00C83D2B" w:rsidRPr="00C83D2B">
        <w:rPr>
          <w:rFonts w:cs="B Nazanin" w:hint="cs"/>
          <w:b/>
          <w:bCs/>
          <w:sz w:val="24"/>
          <w:rtl/>
          <w:lang w:bidi="fa-IR"/>
        </w:rPr>
        <w:t xml:space="preserve"> </w:t>
      </w:r>
      <w:r w:rsidR="00C83D2B">
        <w:rPr>
          <w:rFonts w:cs="B Nazanin" w:hint="cs"/>
          <w:b/>
          <w:bCs/>
          <w:sz w:val="24"/>
          <w:rtl/>
          <w:lang w:bidi="fa-IR"/>
        </w:rPr>
        <w:t>به عبارتی معماری ابزار پیاده سازی کیفیت است.</w:t>
      </w:r>
    </w:p>
    <w:p w14:paraId="37C86A1E" w14:textId="41A88B12" w:rsidR="007900E9" w:rsidRDefault="007900E9" w:rsidP="00CA530D">
      <w:pPr>
        <w:ind w:left="720"/>
        <w:jc w:val="both"/>
        <w:rPr>
          <w:rFonts w:cs="B Nazanin"/>
          <w:b/>
          <w:bCs/>
          <w:sz w:val="24"/>
          <w:rtl/>
          <w:lang w:bidi="fa-IR"/>
        </w:rPr>
      </w:pPr>
    </w:p>
    <w:p w14:paraId="1C12C89E" w14:textId="52AB0CD4" w:rsidR="002D4D57" w:rsidRDefault="000D1570" w:rsidP="00C83D2B">
      <w:pPr>
        <w:ind w:left="720"/>
        <w:jc w:val="both"/>
        <w:rPr>
          <w:rFonts w:cs="B Nazanin"/>
          <w:b/>
          <w:bCs/>
          <w:sz w:val="24"/>
          <w:rtl/>
          <w:lang w:bidi="fa-IR"/>
        </w:rPr>
      </w:pPr>
      <w:r w:rsidRPr="000D1570">
        <w:rPr>
          <w:rFonts w:cs="B Nazanin" w:hint="cs"/>
          <w:b/>
          <w:bCs/>
          <w:sz w:val="24"/>
          <w:rtl/>
          <w:lang w:bidi="fa-IR"/>
        </w:rPr>
        <w:t>روشهای ارزیابی معماری در دسته بندی های مختلفی قرار می گیرد، یکی از دسته بندی های مهم روشهای مبتنی بر سناریو است</w:t>
      </w:r>
      <w:r>
        <w:rPr>
          <w:rFonts w:cs="B Nazanin" w:hint="cs"/>
          <w:b/>
          <w:bCs/>
          <w:sz w:val="24"/>
          <w:rtl/>
          <w:lang w:bidi="fa-IR"/>
        </w:rPr>
        <w:t xml:space="preserve"> ، </w:t>
      </w:r>
      <w:r w:rsidR="00EB1E12">
        <w:rPr>
          <w:rFonts w:cs="B Nazanin" w:hint="cs"/>
          <w:b/>
          <w:bCs/>
          <w:sz w:val="24"/>
          <w:rtl/>
          <w:lang w:bidi="fa-IR"/>
        </w:rPr>
        <w:t xml:space="preserve">نحوه ارزیابی توسط چک لیستهای </w:t>
      </w:r>
      <w:r w:rsidR="00AC190F">
        <w:rPr>
          <w:rFonts w:cs="B Nazanin" w:hint="cs"/>
          <w:b/>
          <w:bCs/>
          <w:sz w:val="24"/>
          <w:rtl/>
          <w:lang w:bidi="fa-IR"/>
        </w:rPr>
        <w:t>طراحی</w:t>
      </w:r>
      <w:r w:rsidR="00CF14BC">
        <w:rPr>
          <w:rFonts w:cs="B Nazanin" w:hint="cs"/>
          <w:b/>
          <w:bCs/>
          <w:sz w:val="24"/>
          <w:rtl/>
          <w:lang w:bidi="fa-IR"/>
        </w:rPr>
        <w:t xml:space="preserve"> </w:t>
      </w:r>
      <w:r w:rsidR="00C4739F">
        <w:rPr>
          <w:rFonts w:cs="B Nazanin" w:hint="cs"/>
          <w:b/>
          <w:bCs/>
          <w:sz w:val="24"/>
          <w:rtl/>
          <w:lang w:bidi="fa-IR"/>
        </w:rPr>
        <w:t>(</w:t>
      </w:r>
      <w:r w:rsidR="00CF14BC">
        <w:rPr>
          <w:rFonts w:cs="B Nazanin" w:hint="cs"/>
          <w:b/>
          <w:bCs/>
          <w:sz w:val="24"/>
          <w:rtl/>
          <w:lang w:bidi="fa-IR"/>
        </w:rPr>
        <w:t>صفات کیفی</w:t>
      </w:r>
      <w:r w:rsidR="00C4739F">
        <w:rPr>
          <w:rFonts w:cs="B Nazanin" w:hint="cs"/>
          <w:b/>
          <w:bCs/>
          <w:sz w:val="24"/>
          <w:rtl/>
          <w:lang w:bidi="fa-IR"/>
        </w:rPr>
        <w:t>)</w:t>
      </w:r>
      <w:r w:rsidR="00EB1E12">
        <w:rPr>
          <w:rFonts w:cs="B Nazanin" w:hint="cs"/>
          <w:b/>
          <w:bCs/>
          <w:sz w:val="24"/>
          <w:rtl/>
          <w:lang w:bidi="fa-IR"/>
        </w:rPr>
        <w:t xml:space="preserve"> </w:t>
      </w:r>
      <w:r w:rsidR="00D63F74">
        <w:rPr>
          <w:rFonts w:cs="B Nazanin" w:hint="cs"/>
          <w:b/>
          <w:bCs/>
          <w:sz w:val="24"/>
          <w:rtl/>
          <w:lang w:bidi="fa-IR"/>
        </w:rPr>
        <w:t xml:space="preserve">و مبتنی بر سناریو </w:t>
      </w:r>
      <w:r w:rsidR="00EB1E12">
        <w:rPr>
          <w:rFonts w:cs="B Nazanin" w:hint="cs"/>
          <w:b/>
          <w:bCs/>
          <w:sz w:val="24"/>
          <w:rtl/>
          <w:lang w:bidi="fa-IR"/>
        </w:rPr>
        <w:t>صورت می پذیرد.</w:t>
      </w:r>
      <w:r w:rsidR="009D4F78">
        <w:rPr>
          <w:rFonts w:cs="B Nazanin" w:hint="cs"/>
          <w:b/>
          <w:bCs/>
          <w:sz w:val="24"/>
          <w:rtl/>
          <w:lang w:bidi="fa-IR"/>
        </w:rPr>
        <w:t xml:space="preserve"> </w:t>
      </w:r>
    </w:p>
    <w:p w14:paraId="6A3C6AC7" w14:textId="77777777" w:rsidR="00D14C35" w:rsidRPr="00D14C35" w:rsidRDefault="00D14C35" w:rsidP="00D14C35">
      <w:pPr>
        <w:ind w:left="720" w:firstLine="284"/>
        <w:jc w:val="both"/>
        <w:rPr>
          <w:rFonts w:cs="B Nazanin"/>
          <w:b/>
          <w:bCs/>
          <w:sz w:val="24"/>
          <w:lang w:bidi="fa-IR"/>
        </w:rPr>
      </w:pPr>
      <w:r w:rsidRPr="00D14C35">
        <w:rPr>
          <w:rFonts w:cs="B Nazanin" w:hint="cs"/>
          <w:b/>
          <w:bCs/>
          <w:sz w:val="24"/>
          <w:rtl/>
          <w:lang w:bidi="fa-IR"/>
        </w:rPr>
        <w:t>فرایند ارزیابی معماری، مستندات معماری نرم افزار، توضیحات مشکل و خصوصیات نیازمندیها را بعنوان ورودی دریافت می کند. سپس، مستندات معماری تصحیح شده، بهبود داده شده و سازماندهی شده را بعنوان خروجی فرایند ارزیابی تولید می کند. مستندسازی معماری نرم افزار شامل موارد مهمی است مانند: دیدگاه های معماری، خصوصیات المانهای معماری، اتصال دهنده ها و دیگر اطلاعات مهم درباره چگونگی ارتباط المانهای معماری، و خصوصیات قیدها که در تصمیمات معماری تاثیر دارند. تیمی که ارزیابی یک معماری را هدایت می کنند، از انواع مختلف ذینفعان تشکیل می شود، نظیر مدیران پروژه، سرپرستان سیستم، معماران، توسعه دهندگان و کاربران. نقش هر ذینفع مطابق با حوزه دانشش تعیین می شود.</w:t>
      </w:r>
    </w:p>
    <w:p w14:paraId="571B6C2E" w14:textId="6BC1D559" w:rsidR="00EA1D71" w:rsidRDefault="00EA1D71" w:rsidP="00CA530D">
      <w:pPr>
        <w:ind w:left="720"/>
        <w:jc w:val="both"/>
        <w:rPr>
          <w:rFonts w:cs="B Nazanin"/>
          <w:b/>
          <w:bCs/>
          <w:sz w:val="24"/>
          <w:rtl/>
          <w:lang w:bidi="fa-IR"/>
        </w:rPr>
      </w:pPr>
      <w:r>
        <w:rPr>
          <w:rFonts w:cs="B Nazanin" w:hint="cs"/>
          <w:b/>
          <w:bCs/>
          <w:sz w:val="24"/>
          <w:rtl/>
          <w:lang w:bidi="fa-IR"/>
        </w:rPr>
        <w:t>ارزیابی</w:t>
      </w:r>
      <w:r w:rsidR="00CA2D52">
        <w:rPr>
          <w:rFonts w:cs="B Nazanin" w:hint="cs"/>
          <w:b/>
          <w:bCs/>
          <w:sz w:val="24"/>
          <w:rtl/>
          <w:lang w:bidi="fa-IR"/>
        </w:rPr>
        <w:t xml:space="preserve"> مبتنی بر سناریو</w:t>
      </w:r>
      <w:r w:rsidR="00E81962">
        <w:rPr>
          <w:rFonts w:cs="B Nazanin" w:hint="cs"/>
          <w:b/>
          <w:bCs/>
          <w:sz w:val="24"/>
          <w:rtl/>
          <w:lang w:bidi="fa-IR"/>
        </w:rPr>
        <w:t xml:space="preserve"> (</w:t>
      </w:r>
      <w:r w:rsidR="00E81962">
        <w:rPr>
          <w:rFonts w:cs="B Nazanin"/>
          <w:b/>
          <w:bCs/>
          <w:sz w:val="24"/>
          <w:lang w:bidi="fa-IR"/>
        </w:rPr>
        <w:t>SAAM</w:t>
      </w:r>
      <w:r w:rsidR="00E81962">
        <w:rPr>
          <w:rFonts w:cs="B Nazanin" w:hint="cs"/>
          <w:b/>
          <w:bCs/>
          <w:sz w:val="24"/>
          <w:rtl/>
          <w:lang w:bidi="fa-IR"/>
        </w:rPr>
        <w:t>)</w:t>
      </w:r>
      <w:r>
        <w:rPr>
          <w:rFonts w:cs="B Nazanin" w:hint="cs"/>
          <w:b/>
          <w:bCs/>
          <w:sz w:val="24"/>
          <w:rtl/>
          <w:lang w:bidi="fa-IR"/>
        </w:rPr>
        <w:t>:</w:t>
      </w:r>
    </w:p>
    <w:p w14:paraId="520DA332" w14:textId="77777777" w:rsidR="00ED39A1" w:rsidRPr="00874B05" w:rsidRDefault="004D54E4" w:rsidP="00ED39A1">
      <w:pPr>
        <w:pStyle w:val="ListParagraph"/>
        <w:ind w:left="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هدف</w:t>
      </w:r>
      <w:r w:rsidRPr="00874B05">
        <w:rPr>
          <w:rFonts w:ascii="Times New Roman" w:eastAsia="Times New Roman" w:hAnsi="Times New Roman" w:cs="B Nazanin" w:hint="cs"/>
          <w:b/>
          <w:bCs/>
          <w:sz w:val="24"/>
          <w:szCs w:val="24"/>
          <w:rtl/>
        </w:rPr>
        <w:t xml:space="preserve"> </w:t>
      </w:r>
      <w:r w:rsidRPr="00874B05">
        <w:rPr>
          <w:rFonts w:ascii="Times New Roman" w:eastAsia="Times New Roman" w:hAnsi="Times New Roman" w:cs="B Nazanin" w:hint="cs"/>
          <w:b/>
          <w:bCs/>
          <w:sz w:val="24"/>
          <w:szCs w:val="24"/>
          <w:rtl/>
        </w:rPr>
        <w:t>روش تحلیل معماری نرم افزار مبتنی بر سناریو بررسی صحت مفروضات و اصول معماری پایه در برابر مستنداتی است که ویژگیهای مطلوب یک برنامه کاربردی را توصیف کند. این تحلیل، به ارزیابی ذاتی ریسک ها در یک معماری کمک می کند.  بازرسی معماری، تمرکز بر نقاط بلقوه اشکال نظیر تداخل نیازمندیها یا مشخصات طراحی ناقص از دید یک ذینفع منحصر بفرد را هدایت می کند. در مجموع</w:t>
      </w:r>
      <w:r w:rsidRPr="00874B05">
        <w:rPr>
          <w:rFonts w:ascii="Times New Roman" w:eastAsia="Times New Roman" w:hAnsi="Times New Roman" w:cs="B Nazanin" w:hint="cs"/>
          <w:b/>
          <w:bCs/>
          <w:sz w:val="24"/>
          <w:szCs w:val="24"/>
          <w:rtl/>
        </w:rPr>
        <w:t xml:space="preserve"> این روش</w:t>
      </w:r>
      <w:r w:rsidRPr="00874B05">
        <w:rPr>
          <w:rFonts w:ascii="Times New Roman" w:eastAsia="Times New Roman" w:hAnsi="Times New Roman" w:cs="B Nazanin" w:hint="cs"/>
          <w:b/>
          <w:bCs/>
          <w:sz w:val="24"/>
          <w:szCs w:val="24"/>
          <w:rtl/>
        </w:rPr>
        <w:t>، به مقایسه معماری های نرم افزار کاندید شده کمک می کند</w:t>
      </w:r>
      <w:r w:rsidR="00ED39A1" w:rsidRPr="00874B05">
        <w:rPr>
          <w:rFonts w:ascii="Times New Roman" w:eastAsia="Times New Roman" w:hAnsi="Times New Roman" w:cs="B Nazanin" w:hint="cs"/>
          <w:b/>
          <w:bCs/>
          <w:sz w:val="24"/>
          <w:szCs w:val="24"/>
          <w:rtl/>
        </w:rPr>
        <w:t xml:space="preserve">، شش </w:t>
      </w:r>
      <w:r w:rsidR="00ED39A1" w:rsidRPr="00874B05">
        <w:rPr>
          <w:rFonts w:ascii="Times New Roman" w:eastAsia="Times New Roman" w:hAnsi="Times New Roman" w:cs="B Nazanin" w:hint="cs"/>
          <w:b/>
          <w:bCs/>
          <w:sz w:val="24"/>
          <w:szCs w:val="24"/>
          <w:rtl/>
        </w:rPr>
        <w:t xml:space="preserve"> فعالیت </w:t>
      </w:r>
      <w:r w:rsidR="00ED39A1" w:rsidRPr="00874B05">
        <w:rPr>
          <w:rFonts w:ascii="Times New Roman" w:eastAsia="Times New Roman" w:hAnsi="Times New Roman" w:cs="B Nazanin" w:hint="cs"/>
          <w:b/>
          <w:bCs/>
          <w:sz w:val="24"/>
          <w:szCs w:val="24"/>
          <w:rtl/>
        </w:rPr>
        <w:t>مهم</w:t>
      </w:r>
      <w:r w:rsidR="00ED39A1" w:rsidRPr="00874B05">
        <w:rPr>
          <w:rFonts w:ascii="Times New Roman" w:eastAsia="Times New Roman" w:hAnsi="Times New Roman" w:cs="B Nazanin" w:hint="cs"/>
          <w:b/>
          <w:bCs/>
          <w:sz w:val="24"/>
          <w:szCs w:val="24"/>
          <w:rtl/>
        </w:rPr>
        <w:t xml:space="preserve"> وجود دارد که عبارتند از:</w:t>
      </w:r>
    </w:p>
    <w:p w14:paraId="3EFB857A"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1) مشخص کردن نیازمندیها و محدودیتهای طراحی،</w:t>
      </w:r>
    </w:p>
    <w:p w14:paraId="55466B10"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2) توصیف معماری نرم افزار،</w:t>
      </w:r>
    </w:p>
    <w:p w14:paraId="788F4721"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3) چک کننده محدودیت،</w:t>
      </w:r>
    </w:p>
    <w:p w14:paraId="051DFF27" w14:textId="77777777"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4) استخراج سناریوها،</w:t>
      </w:r>
    </w:p>
    <w:p w14:paraId="1CA79DDE" w14:textId="655FFC54" w:rsidR="00ED39A1" w:rsidRPr="00874B05"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5) اولویت بندی حالات </w:t>
      </w:r>
    </w:p>
    <w:p w14:paraId="7FDF0609" w14:textId="54E16C19" w:rsidR="00ED39A1" w:rsidRDefault="00ED39A1" w:rsidP="00ED39A1">
      <w:pPr>
        <w:pStyle w:val="ListParagraph"/>
        <w:ind w:left="360" w:firstLine="360"/>
        <w:rPr>
          <w:rFonts w:ascii="Times New Roman" w:eastAsia="Times New Roman" w:hAnsi="Times New Roman" w:cs="B Nazanin"/>
          <w:b/>
          <w:bCs/>
          <w:sz w:val="24"/>
          <w:szCs w:val="24"/>
          <w:rtl/>
        </w:rPr>
      </w:pPr>
      <w:r w:rsidRPr="00874B05">
        <w:rPr>
          <w:rFonts w:ascii="Times New Roman" w:eastAsia="Times New Roman" w:hAnsi="Times New Roman" w:cs="B Nazanin" w:hint="cs"/>
          <w:b/>
          <w:bCs/>
          <w:sz w:val="24"/>
          <w:szCs w:val="24"/>
          <w:rtl/>
        </w:rPr>
        <w:t xml:space="preserve"> 6) ارزیابی معماری ها با توجه به سناریوها</w:t>
      </w:r>
    </w:p>
    <w:p w14:paraId="66FCF031" w14:textId="6CABD60A" w:rsidR="007B4532" w:rsidRPr="00874B05" w:rsidRDefault="007B4532" w:rsidP="00ED39A1">
      <w:pPr>
        <w:pStyle w:val="ListParagraph"/>
        <w:ind w:left="360" w:firstLine="360"/>
        <w:rPr>
          <w:rFonts w:ascii="Times New Roman" w:eastAsia="Times New Roman" w:hAnsi="Times New Roman" w:cs="B Nazanin"/>
          <w:b/>
          <w:bCs/>
          <w:sz w:val="24"/>
          <w:szCs w:val="24"/>
        </w:rPr>
      </w:pPr>
      <w:r>
        <w:rPr>
          <w:rFonts w:ascii="Times New Roman" w:eastAsia="Times New Roman" w:hAnsi="Times New Roman" w:cs="B Nazanin"/>
          <w:b/>
          <w:bCs/>
          <w:noProof/>
          <w:sz w:val="24"/>
          <w:szCs w:val="24"/>
        </w:rPr>
        <w:lastRenderedPageBreak/>
        <w:drawing>
          <wp:inline distT="0" distB="0" distL="0" distR="0" wp14:anchorId="24A8F0EF" wp14:editId="16A5AB5D">
            <wp:extent cx="5111750"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1750" cy="2616200"/>
                    </a:xfrm>
                    <a:prstGeom prst="rect">
                      <a:avLst/>
                    </a:prstGeom>
                    <a:noFill/>
                    <a:ln>
                      <a:noFill/>
                    </a:ln>
                  </pic:spPr>
                </pic:pic>
              </a:graphicData>
            </a:graphic>
          </wp:inline>
        </w:drawing>
      </w:r>
    </w:p>
    <w:p w14:paraId="7D09F0B3" w14:textId="7BC86172" w:rsidR="00EA1D71" w:rsidRDefault="00EA1D71" w:rsidP="00CA530D">
      <w:pPr>
        <w:ind w:left="720" w:firstLine="720"/>
        <w:jc w:val="both"/>
        <w:rPr>
          <w:rFonts w:cs="B Nazanin"/>
          <w:b/>
          <w:bCs/>
          <w:sz w:val="24"/>
          <w:rtl/>
          <w:lang w:bidi="fa-IR"/>
        </w:rPr>
      </w:pPr>
      <w:r>
        <w:rPr>
          <w:rFonts w:cs="B Nazanin" w:hint="cs"/>
          <w:b/>
          <w:bCs/>
          <w:sz w:val="24"/>
          <w:rtl/>
          <w:lang w:bidi="fa-IR"/>
        </w:rPr>
        <w:t xml:space="preserve"> </w:t>
      </w:r>
    </w:p>
    <w:p w14:paraId="476E0DCB" w14:textId="27095C4D" w:rsidR="00040B6F" w:rsidRDefault="00040B6F" w:rsidP="00040B6F">
      <w:pPr>
        <w:jc w:val="both"/>
        <w:rPr>
          <w:rFonts w:cs="B Nazanin"/>
          <w:b/>
          <w:bCs/>
          <w:sz w:val="24"/>
          <w:rtl/>
          <w:lang w:bidi="fa-IR"/>
        </w:rPr>
      </w:pPr>
      <w:r>
        <w:rPr>
          <w:rFonts w:cs="B Nazanin" w:hint="cs"/>
          <w:b/>
          <w:bCs/>
          <w:sz w:val="24"/>
          <w:rtl/>
          <w:lang w:bidi="fa-IR"/>
        </w:rPr>
        <w:t>سوال یک پایانترم:</w:t>
      </w:r>
    </w:p>
    <w:p w14:paraId="7E456D90" w14:textId="38FA82CA" w:rsidR="00EB1E12" w:rsidRDefault="00F06DC3" w:rsidP="002D4D57">
      <w:pPr>
        <w:jc w:val="both"/>
        <w:rPr>
          <w:rFonts w:cs="B Nazanin"/>
          <w:b/>
          <w:bCs/>
          <w:sz w:val="24"/>
          <w:rtl/>
          <w:lang w:bidi="fa-IR"/>
        </w:rPr>
      </w:pPr>
      <w:r w:rsidRPr="00F06DC3">
        <w:rPr>
          <w:rFonts w:cs="B Nazanin"/>
          <w:b/>
          <w:bCs/>
          <w:sz w:val="24"/>
          <w:rtl/>
          <w:lang w:bidi="fa-IR"/>
        </w:rPr>
        <w:t>مدل یک صفت کیفی را بطور کامل شرح دهید</w:t>
      </w:r>
      <w:r w:rsidRPr="00F06DC3">
        <w:rPr>
          <w:rFonts w:cs="B Nazanin"/>
          <w:b/>
          <w:bCs/>
          <w:sz w:val="24"/>
          <w:lang w:bidi="fa-IR"/>
        </w:rPr>
        <w:t>.</w:t>
      </w:r>
    </w:p>
    <w:p w14:paraId="17A71158" w14:textId="77777777" w:rsidR="002D4D57" w:rsidRDefault="002D4D57" w:rsidP="002D4D57">
      <w:pPr>
        <w:jc w:val="both"/>
        <w:rPr>
          <w:rFonts w:cs="B Nazanin"/>
          <w:b/>
          <w:bCs/>
          <w:sz w:val="24"/>
          <w:rtl/>
          <w:lang w:bidi="fa-IR"/>
        </w:rPr>
      </w:pPr>
      <w:r>
        <w:rPr>
          <w:rFonts w:cs="B Nazanin" w:hint="cs"/>
          <w:b/>
          <w:bCs/>
          <w:sz w:val="24"/>
          <w:rtl/>
          <w:lang w:bidi="fa-IR"/>
        </w:rPr>
        <w:t>سوال دو پایانترم:</w:t>
      </w:r>
    </w:p>
    <w:p w14:paraId="7F511C6E" w14:textId="77777777" w:rsidR="002D4D57" w:rsidRDefault="002D4D57" w:rsidP="002D4D57">
      <w:pPr>
        <w:jc w:val="both"/>
        <w:rPr>
          <w:rFonts w:cs="B Nazanin"/>
          <w:b/>
          <w:bCs/>
          <w:sz w:val="24"/>
          <w:rtl/>
          <w:lang w:bidi="fa-IR"/>
        </w:rPr>
      </w:pPr>
      <w:r>
        <w:rPr>
          <w:rFonts w:cs="B Nazanin" w:hint="cs"/>
          <w:b/>
          <w:bCs/>
          <w:sz w:val="24"/>
          <w:rtl/>
          <w:lang w:bidi="fa-IR"/>
        </w:rPr>
        <w:t>صفت کیفی نمونه ای که اینجانب در اینجا مناسب میبینم مثال بزنم :</w:t>
      </w:r>
    </w:p>
    <w:p w14:paraId="10AECF0A" w14:textId="322D0499" w:rsidR="002D4D57" w:rsidRDefault="002D4D57" w:rsidP="00FB16AE">
      <w:pPr>
        <w:jc w:val="both"/>
        <w:rPr>
          <w:rFonts w:cs="B Nazanin"/>
          <w:b/>
          <w:bCs/>
          <w:sz w:val="24"/>
          <w:rtl/>
          <w:lang w:bidi="fa-IR"/>
        </w:rPr>
      </w:pPr>
      <w:r>
        <w:rPr>
          <w:rFonts w:cs="B Nazanin" w:hint="cs"/>
          <w:b/>
          <w:bCs/>
          <w:sz w:val="24"/>
          <w:rtl/>
          <w:lang w:bidi="fa-IR"/>
        </w:rPr>
        <w:t xml:space="preserve">ابتدا مقدمه ای </w:t>
      </w:r>
      <w:r w:rsidR="00341C32">
        <w:rPr>
          <w:rFonts w:cs="B Nazanin" w:hint="cs"/>
          <w:b/>
          <w:bCs/>
          <w:sz w:val="24"/>
          <w:rtl/>
          <w:lang w:bidi="fa-IR"/>
        </w:rPr>
        <w:t>گفته شود</w:t>
      </w:r>
      <w:r>
        <w:rPr>
          <w:rFonts w:cs="B Nazanin" w:hint="cs"/>
          <w:b/>
          <w:bCs/>
          <w:sz w:val="24"/>
          <w:rtl/>
          <w:lang w:bidi="fa-IR"/>
        </w:rPr>
        <w:t xml:space="preserve"> در بحث نرم افزارهایی که با هدف </w:t>
      </w:r>
      <w:r w:rsidR="00341C32">
        <w:rPr>
          <w:rFonts w:cs="B Nazanin" w:hint="cs"/>
          <w:b/>
          <w:bCs/>
          <w:sz w:val="24"/>
          <w:rtl/>
          <w:lang w:bidi="fa-IR"/>
        </w:rPr>
        <w:t>عملیات</w:t>
      </w:r>
      <w:r>
        <w:rPr>
          <w:rFonts w:cs="B Nazanin" w:hint="cs"/>
          <w:b/>
          <w:bCs/>
          <w:sz w:val="24"/>
          <w:rtl/>
          <w:lang w:bidi="fa-IR"/>
        </w:rPr>
        <w:t xml:space="preserve"> ورود داده </w:t>
      </w:r>
      <w:r w:rsidR="00341C32">
        <w:rPr>
          <w:rFonts w:cs="B Nazanin" w:hint="cs"/>
          <w:b/>
          <w:bCs/>
          <w:sz w:val="24"/>
          <w:rtl/>
          <w:lang w:bidi="fa-IR"/>
        </w:rPr>
        <w:t xml:space="preserve">حجیم تولید می گردند ، </w:t>
      </w:r>
      <w:r>
        <w:rPr>
          <w:rFonts w:cs="B Nazanin" w:hint="cs"/>
          <w:b/>
          <w:bCs/>
          <w:sz w:val="24"/>
          <w:rtl/>
          <w:lang w:bidi="fa-IR"/>
        </w:rPr>
        <w:t xml:space="preserve">مثلا </w:t>
      </w:r>
      <w:r w:rsidR="00341C32">
        <w:rPr>
          <w:rFonts w:cs="B Nazanin" w:hint="cs"/>
          <w:b/>
          <w:bCs/>
          <w:sz w:val="24"/>
          <w:rtl/>
          <w:lang w:bidi="fa-IR"/>
        </w:rPr>
        <w:t xml:space="preserve">در </w:t>
      </w:r>
      <w:r>
        <w:rPr>
          <w:rFonts w:cs="B Nazanin" w:hint="cs"/>
          <w:b/>
          <w:bCs/>
          <w:sz w:val="24"/>
          <w:rtl/>
          <w:lang w:bidi="fa-IR"/>
        </w:rPr>
        <w:t xml:space="preserve">پروژه های آرشیو اطلاعات قدیمی ارگانها و داده آمایی آنها </w:t>
      </w:r>
      <w:r w:rsidR="008A25B0">
        <w:rPr>
          <w:rFonts w:cs="B Nazanin" w:hint="cs"/>
          <w:b/>
          <w:bCs/>
          <w:sz w:val="24"/>
          <w:rtl/>
          <w:lang w:bidi="fa-IR"/>
        </w:rPr>
        <w:t xml:space="preserve">و به طور خاص اینگونه عملیات ورود حجیم داده </w:t>
      </w:r>
      <w:r>
        <w:rPr>
          <w:rFonts w:cs="B Nazanin" w:hint="cs"/>
          <w:b/>
          <w:bCs/>
          <w:sz w:val="24"/>
          <w:rtl/>
          <w:lang w:bidi="fa-IR"/>
        </w:rPr>
        <w:t xml:space="preserve"> </w:t>
      </w:r>
      <w:r w:rsidR="008A25B0">
        <w:rPr>
          <w:rFonts w:cs="B Nazanin" w:hint="cs"/>
          <w:b/>
          <w:bCs/>
          <w:sz w:val="24"/>
          <w:rtl/>
          <w:lang w:bidi="fa-IR"/>
        </w:rPr>
        <w:t>تهیه و تولید</w:t>
      </w:r>
      <w:r>
        <w:rPr>
          <w:rFonts w:cs="B Nazanin" w:hint="cs"/>
          <w:b/>
          <w:bCs/>
          <w:sz w:val="24"/>
          <w:rtl/>
          <w:lang w:bidi="fa-IR"/>
        </w:rPr>
        <w:t xml:space="preserve"> می گرد</w:t>
      </w:r>
      <w:r w:rsidR="008A25B0">
        <w:rPr>
          <w:rFonts w:cs="B Nazanin" w:hint="cs"/>
          <w:b/>
          <w:bCs/>
          <w:sz w:val="24"/>
          <w:rtl/>
          <w:lang w:bidi="fa-IR"/>
        </w:rPr>
        <w:t>ن</w:t>
      </w:r>
      <w:r>
        <w:rPr>
          <w:rFonts w:cs="B Nazanin" w:hint="cs"/>
          <w:b/>
          <w:bCs/>
          <w:sz w:val="24"/>
          <w:rtl/>
          <w:lang w:bidi="fa-IR"/>
        </w:rPr>
        <w:t>د مشاهده میش</w:t>
      </w:r>
      <w:r w:rsidR="008A25B0">
        <w:rPr>
          <w:rFonts w:cs="B Nazanin" w:hint="cs"/>
          <w:b/>
          <w:bCs/>
          <w:sz w:val="24"/>
          <w:rtl/>
          <w:lang w:bidi="fa-IR"/>
        </w:rPr>
        <w:t>ود</w:t>
      </w:r>
      <w:r>
        <w:rPr>
          <w:rFonts w:cs="B Nazanin" w:hint="cs"/>
          <w:b/>
          <w:bCs/>
          <w:sz w:val="24"/>
          <w:rtl/>
          <w:lang w:bidi="fa-IR"/>
        </w:rPr>
        <w:t xml:space="preserve"> که بیشترین سرعت </w:t>
      </w:r>
      <w:r w:rsidR="008A25B0">
        <w:rPr>
          <w:rFonts w:cs="B Nazanin" w:hint="cs"/>
          <w:b/>
          <w:bCs/>
          <w:sz w:val="24"/>
          <w:rtl/>
          <w:lang w:bidi="fa-IR"/>
        </w:rPr>
        <w:t xml:space="preserve">ورود </w:t>
      </w:r>
      <w:r w:rsidR="00EF49F2">
        <w:rPr>
          <w:rFonts w:cs="B Nazanin" w:hint="cs"/>
          <w:b/>
          <w:bCs/>
          <w:sz w:val="24"/>
          <w:rtl/>
          <w:lang w:bidi="fa-IR"/>
        </w:rPr>
        <w:t>اطلاعات</w:t>
      </w:r>
      <w:r w:rsidR="008A25B0">
        <w:rPr>
          <w:rFonts w:cs="B Nazanin" w:hint="cs"/>
          <w:b/>
          <w:bCs/>
          <w:sz w:val="24"/>
          <w:rtl/>
          <w:lang w:bidi="fa-IR"/>
        </w:rPr>
        <w:t xml:space="preserve"> </w:t>
      </w:r>
      <w:r>
        <w:rPr>
          <w:rFonts w:cs="B Nazanin" w:hint="cs"/>
          <w:b/>
          <w:bCs/>
          <w:sz w:val="24"/>
          <w:rtl/>
          <w:lang w:bidi="fa-IR"/>
        </w:rPr>
        <w:t xml:space="preserve">برای انجام کار اپراتور </w:t>
      </w:r>
      <w:r w:rsidR="008A25B0">
        <w:rPr>
          <w:rFonts w:cs="B Nazanin" w:hint="cs"/>
          <w:b/>
          <w:bCs/>
          <w:sz w:val="24"/>
          <w:rtl/>
          <w:lang w:bidi="fa-IR"/>
        </w:rPr>
        <w:t xml:space="preserve">لازم است و اینکار عموما با تسلط ده انگشتی روی کیبرد </w:t>
      </w:r>
      <w:r w:rsidR="00635E89">
        <w:rPr>
          <w:rFonts w:cs="B Nazanin" w:hint="cs"/>
          <w:b/>
          <w:bCs/>
          <w:sz w:val="24"/>
          <w:rtl/>
          <w:lang w:bidi="fa-IR"/>
        </w:rPr>
        <w:t>انجام پذیر می باشد بدون توقف برداشت دست از روی کیبرد</w:t>
      </w:r>
      <w:r w:rsidR="00EF49F2">
        <w:rPr>
          <w:rFonts w:cs="B Nazanin" w:hint="cs"/>
          <w:b/>
          <w:bCs/>
          <w:sz w:val="24"/>
          <w:rtl/>
          <w:lang w:bidi="fa-IR"/>
        </w:rPr>
        <w:t xml:space="preserve">، </w:t>
      </w:r>
      <w:r w:rsidR="00635E89">
        <w:rPr>
          <w:rFonts w:cs="B Nazanin" w:hint="cs"/>
          <w:b/>
          <w:bCs/>
          <w:sz w:val="24"/>
          <w:rtl/>
          <w:lang w:bidi="fa-IR"/>
        </w:rPr>
        <w:t xml:space="preserve"> بنابر این هر گونه لزوم استفاده از </w:t>
      </w:r>
      <w:r w:rsidR="00635E89">
        <w:rPr>
          <w:rFonts w:cs="B Nazanin"/>
          <w:b/>
          <w:bCs/>
          <w:sz w:val="24"/>
          <w:lang w:bidi="fa-IR"/>
        </w:rPr>
        <w:t>Mouse</w:t>
      </w:r>
      <w:r w:rsidR="00635E89">
        <w:rPr>
          <w:rFonts w:cs="B Nazanin" w:hint="cs"/>
          <w:b/>
          <w:bCs/>
          <w:sz w:val="24"/>
          <w:rtl/>
          <w:lang w:bidi="fa-IR"/>
        </w:rPr>
        <w:t xml:space="preserve"> بسیار سرعت اپراتور را کند می کند</w:t>
      </w:r>
      <w:r w:rsidR="00FB16AE">
        <w:rPr>
          <w:rFonts w:cs="B Nazanin" w:hint="cs"/>
          <w:b/>
          <w:bCs/>
          <w:sz w:val="24"/>
          <w:rtl/>
          <w:lang w:bidi="fa-IR"/>
        </w:rPr>
        <w:t xml:space="preserve">، </w:t>
      </w:r>
      <w:r>
        <w:rPr>
          <w:rFonts w:cs="B Nazanin" w:hint="cs"/>
          <w:b/>
          <w:bCs/>
          <w:sz w:val="24"/>
          <w:rtl/>
          <w:lang w:bidi="fa-IR"/>
        </w:rPr>
        <w:t xml:space="preserve">و این بیشترین سرعت صرفا با تسلط </w:t>
      </w:r>
      <w:r w:rsidR="00341C32">
        <w:rPr>
          <w:rFonts w:cs="B Nazanin" w:hint="cs"/>
          <w:b/>
          <w:bCs/>
          <w:sz w:val="24"/>
          <w:rtl/>
          <w:lang w:bidi="fa-IR"/>
        </w:rPr>
        <w:t xml:space="preserve">ده انگشتی </w:t>
      </w:r>
      <w:r>
        <w:rPr>
          <w:rFonts w:cs="B Nazanin" w:hint="cs"/>
          <w:b/>
          <w:bCs/>
          <w:sz w:val="24"/>
          <w:rtl/>
          <w:lang w:bidi="fa-IR"/>
        </w:rPr>
        <w:t>روی تمام دکمه های کیبرد</w:t>
      </w:r>
      <w:r w:rsidR="00341C32">
        <w:rPr>
          <w:rFonts w:cs="B Nazanin" w:hint="cs"/>
          <w:b/>
          <w:bCs/>
          <w:sz w:val="24"/>
          <w:rtl/>
          <w:lang w:bidi="fa-IR"/>
        </w:rPr>
        <w:t xml:space="preserve"> حاصل شده بدون برداشت دست از روی کیبرد.</w:t>
      </w:r>
    </w:p>
    <w:p w14:paraId="1D497E03" w14:textId="2AB0A495" w:rsidR="002D4D57" w:rsidRDefault="002D4D57" w:rsidP="002D4D57">
      <w:pPr>
        <w:jc w:val="both"/>
        <w:rPr>
          <w:rFonts w:cs="B Nazanin"/>
          <w:b/>
          <w:bCs/>
          <w:sz w:val="24"/>
          <w:lang w:bidi="fa-IR"/>
        </w:rPr>
      </w:pPr>
      <w:r>
        <w:rPr>
          <w:rFonts w:cs="B Nazanin" w:hint="cs"/>
          <w:b/>
          <w:bCs/>
          <w:sz w:val="24"/>
          <w:rtl/>
          <w:lang w:bidi="fa-IR"/>
        </w:rPr>
        <w:t xml:space="preserve">بنابر این اینجانب می خواهم در اینجا یک صفت کیفی به نام  </w:t>
      </w:r>
      <w:proofErr w:type="spellStart"/>
      <w:r>
        <w:rPr>
          <w:rFonts w:cs="B Nazanin"/>
          <w:b/>
          <w:bCs/>
          <w:sz w:val="24"/>
          <w:lang w:bidi="fa-IR"/>
        </w:rPr>
        <w:t>MouseLessAb</w:t>
      </w:r>
      <w:r w:rsidR="00D91BBF">
        <w:rPr>
          <w:rFonts w:cs="B Nazanin"/>
          <w:b/>
          <w:bCs/>
          <w:sz w:val="24"/>
          <w:lang w:bidi="fa-IR"/>
        </w:rPr>
        <w:t>i</w:t>
      </w:r>
      <w:r>
        <w:rPr>
          <w:rFonts w:cs="B Nazanin"/>
          <w:b/>
          <w:bCs/>
          <w:sz w:val="24"/>
          <w:lang w:bidi="fa-IR"/>
        </w:rPr>
        <w:t>lity</w:t>
      </w:r>
      <w:proofErr w:type="spellEnd"/>
      <w:r>
        <w:rPr>
          <w:rFonts w:cs="B Nazanin" w:hint="cs"/>
          <w:b/>
          <w:bCs/>
          <w:sz w:val="24"/>
          <w:rtl/>
          <w:lang w:bidi="fa-IR"/>
        </w:rPr>
        <w:t xml:space="preserve">  یا </w:t>
      </w:r>
      <w:proofErr w:type="spellStart"/>
      <w:r w:rsidR="00635E89">
        <w:rPr>
          <w:rFonts w:cs="B Nazanin"/>
          <w:b/>
          <w:bCs/>
          <w:sz w:val="24"/>
          <w:lang w:bidi="fa-IR"/>
        </w:rPr>
        <w:t>F</w:t>
      </w:r>
      <w:r>
        <w:rPr>
          <w:rFonts w:cs="B Nazanin"/>
          <w:b/>
          <w:bCs/>
          <w:sz w:val="24"/>
          <w:lang w:bidi="fa-IR"/>
        </w:rPr>
        <w:t>ullShortkeyAb</w:t>
      </w:r>
      <w:r w:rsidR="00D91BBF">
        <w:rPr>
          <w:rFonts w:cs="B Nazanin"/>
          <w:b/>
          <w:bCs/>
          <w:sz w:val="24"/>
          <w:lang w:bidi="fa-IR"/>
        </w:rPr>
        <w:t>i</w:t>
      </w:r>
      <w:r>
        <w:rPr>
          <w:rFonts w:cs="B Nazanin"/>
          <w:b/>
          <w:bCs/>
          <w:sz w:val="24"/>
          <w:lang w:bidi="fa-IR"/>
        </w:rPr>
        <w:t>lity</w:t>
      </w:r>
      <w:proofErr w:type="spellEnd"/>
      <w:r w:rsidR="001A006C">
        <w:rPr>
          <w:rFonts w:cs="B Nazanin" w:hint="cs"/>
          <w:b/>
          <w:bCs/>
          <w:sz w:val="24"/>
          <w:rtl/>
          <w:lang w:bidi="fa-IR"/>
        </w:rPr>
        <w:t xml:space="preserve"> یا </w:t>
      </w:r>
      <w:r w:rsidR="001A006C">
        <w:rPr>
          <w:rFonts w:cs="B Nazanin"/>
          <w:b/>
          <w:bCs/>
          <w:sz w:val="24"/>
          <w:lang w:bidi="fa-IR"/>
        </w:rPr>
        <w:t>speed Entry</w:t>
      </w:r>
    </w:p>
    <w:p w14:paraId="558E0AD4" w14:textId="548BDD78" w:rsidR="002D4D57" w:rsidRDefault="002D4D57" w:rsidP="00EF49F2">
      <w:pPr>
        <w:jc w:val="both"/>
        <w:rPr>
          <w:rFonts w:cs="B Nazanin"/>
          <w:b/>
          <w:bCs/>
          <w:sz w:val="24"/>
          <w:rtl/>
          <w:lang w:bidi="fa-IR"/>
        </w:rPr>
      </w:pPr>
      <w:r>
        <w:rPr>
          <w:rFonts w:cs="B Nazanin" w:hint="cs"/>
          <w:b/>
          <w:bCs/>
          <w:sz w:val="24"/>
          <w:rtl/>
          <w:lang w:bidi="fa-IR"/>
        </w:rPr>
        <w:t xml:space="preserve">تعریف کنم که </w:t>
      </w:r>
      <w:r w:rsidR="00635E89">
        <w:rPr>
          <w:rFonts w:cs="B Nazanin" w:hint="cs"/>
          <w:b/>
          <w:bCs/>
          <w:sz w:val="24"/>
          <w:rtl/>
          <w:lang w:bidi="fa-IR"/>
        </w:rPr>
        <w:t xml:space="preserve">تا </w:t>
      </w:r>
      <w:r>
        <w:rPr>
          <w:rFonts w:cs="B Nazanin" w:hint="cs"/>
          <w:b/>
          <w:bCs/>
          <w:sz w:val="24"/>
          <w:rtl/>
          <w:lang w:bidi="fa-IR"/>
        </w:rPr>
        <w:t>سنجشی باشد برای کمترین</w:t>
      </w:r>
      <w:r w:rsidR="00635E89">
        <w:rPr>
          <w:rFonts w:cs="B Nazanin" w:hint="cs"/>
          <w:b/>
          <w:bCs/>
          <w:sz w:val="24"/>
          <w:rtl/>
          <w:lang w:bidi="fa-IR"/>
        </w:rPr>
        <w:t xml:space="preserve"> الزام</w:t>
      </w:r>
      <w:r>
        <w:rPr>
          <w:rFonts w:cs="B Nazanin" w:hint="cs"/>
          <w:b/>
          <w:bCs/>
          <w:sz w:val="24"/>
          <w:rtl/>
          <w:lang w:bidi="fa-IR"/>
        </w:rPr>
        <w:t xml:space="preserve"> استفاده از </w:t>
      </w:r>
      <w:r>
        <w:rPr>
          <w:rFonts w:cs="B Nazanin"/>
          <w:b/>
          <w:bCs/>
          <w:sz w:val="24"/>
          <w:lang w:bidi="fa-IR"/>
        </w:rPr>
        <w:t>mouse</w:t>
      </w:r>
      <w:r>
        <w:rPr>
          <w:rFonts w:cs="B Nazanin" w:hint="cs"/>
          <w:b/>
          <w:bCs/>
          <w:sz w:val="24"/>
          <w:rtl/>
          <w:lang w:bidi="fa-IR"/>
        </w:rPr>
        <w:t xml:space="preserve"> و یا بیشترین سرعت بهره وری از کیبرد</w:t>
      </w:r>
      <w:r w:rsidR="00EF49F2">
        <w:rPr>
          <w:rFonts w:cs="B Nazanin" w:hint="cs"/>
          <w:b/>
          <w:bCs/>
          <w:sz w:val="24"/>
          <w:rtl/>
          <w:lang w:bidi="fa-IR"/>
        </w:rPr>
        <w:t xml:space="preserve"> و کلیدهای سرعتی داخلی آن البته گرچه این صفت بیشتر خصوصیت </w:t>
      </w:r>
      <w:r w:rsidR="00EF49F2">
        <w:rPr>
          <w:rFonts w:cs="B Nazanin"/>
          <w:b/>
          <w:bCs/>
          <w:sz w:val="24"/>
          <w:lang w:bidi="fa-IR"/>
        </w:rPr>
        <w:t>UI</w:t>
      </w:r>
      <w:r w:rsidR="00EF49F2">
        <w:rPr>
          <w:rFonts w:cs="B Nazanin" w:hint="cs"/>
          <w:b/>
          <w:bCs/>
          <w:sz w:val="24"/>
          <w:rtl/>
          <w:lang w:bidi="fa-IR"/>
        </w:rPr>
        <w:t xml:space="preserve"> است و عموما در</w:t>
      </w:r>
      <w:r>
        <w:rPr>
          <w:rFonts w:cs="B Nazanin" w:hint="cs"/>
          <w:b/>
          <w:bCs/>
          <w:sz w:val="24"/>
          <w:rtl/>
          <w:lang w:bidi="fa-IR"/>
        </w:rPr>
        <w:t xml:space="preserve"> فرانت اند مطرح </w:t>
      </w:r>
      <w:r w:rsidR="00EF49F2">
        <w:rPr>
          <w:rFonts w:cs="B Nazanin" w:hint="cs"/>
          <w:b/>
          <w:bCs/>
          <w:sz w:val="24"/>
          <w:rtl/>
          <w:lang w:bidi="fa-IR"/>
        </w:rPr>
        <w:t>است</w:t>
      </w:r>
      <w:r>
        <w:rPr>
          <w:rFonts w:cs="B Nazanin" w:hint="cs"/>
          <w:b/>
          <w:bCs/>
          <w:sz w:val="24"/>
          <w:rtl/>
          <w:lang w:bidi="fa-IR"/>
        </w:rPr>
        <w:t xml:space="preserve"> و کمتر در بخشهای دیگر و</w:t>
      </w:r>
      <w:r w:rsidR="00EF49F2">
        <w:rPr>
          <w:rFonts w:cs="B Nazanin" w:hint="cs"/>
          <w:b/>
          <w:bCs/>
          <w:sz w:val="24"/>
          <w:rtl/>
          <w:lang w:bidi="fa-IR"/>
        </w:rPr>
        <w:t>لی گاها در</w:t>
      </w:r>
      <w:r>
        <w:rPr>
          <w:rFonts w:cs="B Nazanin" w:hint="cs"/>
          <w:b/>
          <w:bCs/>
          <w:sz w:val="24"/>
          <w:rtl/>
          <w:lang w:bidi="fa-IR"/>
        </w:rPr>
        <w:t xml:space="preserve"> </w:t>
      </w:r>
      <w:r>
        <w:rPr>
          <w:rFonts w:cs="B Nazanin"/>
          <w:b/>
          <w:bCs/>
          <w:sz w:val="24"/>
          <w:lang w:bidi="fa-IR"/>
        </w:rPr>
        <w:t>Back-end</w:t>
      </w:r>
      <w:r>
        <w:rPr>
          <w:rFonts w:cs="B Nazanin" w:hint="cs"/>
          <w:b/>
          <w:bCs/>
          <w:sz w:val="24"/>
          <w:rtl/>
          <w:lang w:bidi="fa-IR"/>
        </w:rPr>
        <w:t xml:space="preserve"> </w:t>
      </w:r>
      <w:r w:rsidR="00EF49F2">
        <w:rPr>
          <w:rFonts w:cs="B Nazanin" w:hint="cs"/>
          <w:b/>
          <w:bCs/>
          <w:sz w:val="24"/>
          <w:rtl/>
          <w:lang w:bidi="fa-IR"/>
        </w:rPr>
        <w:t>(</w:t>
      </w:r>
      <w:r>
        <w:rPr>
          <w:rFonts w:cs="B Nazanin" w:hint="cs"/>
          <w:b/>
          <w:bCs/>
          <w:sz w:val="24"/>
          <w:rtl/>
          <w:lang w:bidi="fa-IR"/>
        </w:rPr>
        <w:t xml:space="preserve"> </w:t>
      </w:r>
      <w:r w:rsidR="00EF49F2">
        <w:rPr>
          <w:rFonts w:cs="B Nazanin" w:hint="cs"/>
          <w:b/>
          <w:bCs/>
          <w:sz w:val="24"/>
          <w:rtl/>
          <w:lang w:bidi="fa-IR"/>
        </w:rPr>
        <w:t xml:space="preserve">در الگوی معماری </w:t>
      </w:r>
      <w:r>
        <w:rPr>
          <w:rFonts w:cs="B Nazanin" w:hint="cs"/>
          <w:b/>
          <w:bCs/>
          <w:sz w:val="24"/>
          <w:rtl/>
          <w:lang w:bidi="fa-IR"/>
        </w:rPr>
        <w:t>سرویس گرا) تاثیر می گذارد</w:t>
      </w:r>
      <w:r w:rsidR="00EF49F2">
        <w:rPr>
          <w:rFonts w:cs="B Nazanin" w:hint="cs"/>
          <w:b/>
          <w:bCs/>
          <w:sz w:val="24"/>
          <w:rtl/>
          <w:lang w:bidi="fa-IR"/>
        </w:rPr>
        <w:t xml:space="preserve"> و</w:t>
      </w:r>
      <w:r>
        <w:rPr>
          <w:rFonts w:cs="B Nazanin" w:hint="cs"/>
          <w:b/>
          <w:bCs/>
          <w:sz w:val="24"/>
          <w:rtl/>
          <w:lang w:bidi="fa-IR"/>
        </w:rPr>
        <w:t xml:space="preserve"> بی تاثیر نیست و مثلا متد و امکاناتی در آنجا نیز </w:t>
      </w:r>
      <w:r w:rsidR="00635E89">
        <w:rPr>
          <w:rFonts w:cs="B Nazanin" w:hint="cs"/>
          <w:b/>
          <w:bCs/>
          <w:sz w:val="24"/>
          <w:rtl/>
          <w:lang w:bidi="fa-IR"/>
        </w:rPr>
        <w:t>گاهی</w:t>
      </w:r>
      <w:r>
        <w:rPr>
          <w:rFonts w:cs="B Nazanin" w:hint="cs"/>
          <w:b/>
          <w:bCs/>
          <w:sz w:val="24"/>
          <w:rtl/>
          <w:lang w:bidi="fa-IR"/>
        </w:rPr>
        <w:t xml:space="preserve"> مورد لزوم </w:t>
      </w:r>
      <w:r w:rsidR="00635E89">
        <w:rPr>
          <w:rFonts w:cs="B Nazanin" w:hint="cs"/>
          <w:b/>
          <w:bCs/>
          <w:sz w:val="24"/>
          <w:rtl/>
          <w:lang w:bidi="fa-IR"/>
        </w:rPr>
        <w:t xml:space="preserve">می </w:t>
      </w:r>
      <w:r>
        <w:rPr>
          <w:rFonts w:cs="B Nazanin" w:hint="cs"/>
          <w:b/>
          <w:bCs/>
          <w:sz w:val="24"/>
          <w:rtl/>
          <w:lang w:bidi="fa-IR"/>
        </w:rPr>
        <w:t>شود.</w:t>
      </w:r>
      <w:r w:rsidR="00C83BC9">
        <w:rPr>
          <w:rFonts w:cs="B Nazanin" w:hint="cs"/>
          <w:b/>
          <w:bCs/>
          <w:sz w:val="24"/>
          <w:rtl/>
          <w:lang w:bidi="fa-IR"/>
        </w:rPr>
        <w:t xml:space="preserve"> و مهمتر از همه انتخاب معماری مناسب است مثلا اجزاء و ابزار بکار گیری در تولید در پیاده سازی این صفت کیفی بسار خود را نمایان می کند</w:t>
      </w:r>
      <w:r w:rsidR="007A14C5">
        <w:rPr>
          <w:rFonts w:cs="B Nazanin" w:hint="cs"/>
          <w:b/>
          <w:bCs/>
          <w:sz w:val="24"/>
          <w:rtl/>
          <w:lang w:bidi="fa-IR"/>
        </w:rPr>
        <w:t xml:space="preserve"> ،</w:t>
      </w:r>
      <w:r w:rsidR="00C83BC9">
        <w:rPr>
          <w:rFonts w:cs="B Nazanin" w:hint="cs"/>
          <w:b/>
          <w:bCs/>
          <w:sz w:val="24"/>
          <w:rtl/>
          <w:lang w:bidi="fa-IR"/>
        </w:rPr>
        <w:t xml:space="preserve"> شاید در طراحی برای این صفت اصلا ابزار</w:t>
      </w:r>
      <w:r w:rsidR="007A14C5">
        <w:rPr>
          <w:rFonts w:cs="B Nazanin" w:hint="cs"/>
          <w:b/>
          <w:bCs/>
          <w:sz w:val="24"/>
          <w:rtl/>
          <w:lang w:bidi="fa-IR"/>
        </w:rPr>
        <w:t xml:space="preserve">های </w:t>
      </w:r>
      <w:r w:rsidR="00C83BC9">
        <w:rPr>
          <w:rFonts w:cs="B Nazanin"/>
          <w:b/>
          <w:bCs/>
          <w:sz w:val="24"/>
          <w:lang w:bidi="fa-IR"/>
        </w:rPr>
        <w:t>Desktop</w:t>
      </w:r>
      <w:r w:rsidR="00C83BC9">
        <w:rPr>
          <w:rFonts w:cs="B Nazanin" w:hint="cs"/>
          <w:b/>
          <w:bCs/>
          <w:sz w:val="24"/>
          <w:rtl/>
          <w:lang w:bidi="fa-IR"/>
        </w:rPr>
        <w:t xml:space="preserve"> ارجح از وب قرار گیرد و یا اگر </w:t>
      </w:r>
      <w:r w:rsidR="007A14C5">
        <w:rPr>
          <w:rFonts w:cs="B Nazanin" w:hint="cs"/>
          <w:b/>
          <w:bCs/>
          <w:sz w:val="24"/>
          <w:rtl/>
          <w:lang w:bidi="fa-IR"/>
        </w:rPr>
        <w:t xml:space="preserve">الزام به </w:t>
      </w:r>
      <w:r w:rsidR="00C83BC9">
        <w:rPr>
          <w:rFonts w:cs="B Nazanin" w:hint="cs"/>
          <w:b/>
          <w:bCs/>
          <w:sz w:val="24"/>
          <w:rtl/>
          <w:lang w:bidi="fa-IR"/>
        </w:rPr>
        <w:t xml:space="preserve">وب است کامپوننت و اجزایی با بیشترین کارایی </w:t>
      </w:r>
      <w:r w:rsidR="00C83BC9">
        <w:rPr>
          <w:rFonts w:cs="B Nazanin"/>
          <w:b/>
          <w:bCs/>
          <w:sz w:val="24"/>
          <w:lang w:bidi="fa-IR"/>
        </w:rPr>
        <w:t>AJAX</w:t>
      </w:r>
      <w:r w:rsidR="00C83BC9">
        <w:rPr>
          <w:rFonts w:cs="B Nazanin" w:hint="cs"/>
          <w:b/>
          <w:bCs/>
          <w:sz w:val="24"/>
          <w:rtl/>
          <w:lang w:bidi="fa-IR"/>
        </w:rPr>
        <w:t xml:space="preserve"> طراحی گردد و ارتباطات سیستم با این اجزاء که معمار برگذیده طراحی گردد.</w:t>
      </w:r>
    </w:p>
    <w:p w14:paraId="54B768BE" w14:textId="77777777" w:rsidR="00C83BC9" w:rsidRDefault="00C83BC9" w:rsidP="00EF49F2">
      <w:pPr>
        <w:jc w:val="both"/>
        <w:rPr>
          <w:rFonts w:cs="B Nazanin"/>
          <w:b/>
          <w:bCs/>
          <w:sz w:val="24"/>
          <w:rtl/>
          <w:lang w:bidi="fa-IR"/>
        </w:rPr>
      </w:pPr>
    </w:p>
    <w:p w14:paraId="45424E44" w14:textId="77777777" w:rsidR="002D4D57" w:rsidRDefault="002D4D57" w:rsidP="002D4D57">
      <w:pPr>
        <w:pStyle w:val="ListParagraph"/>
        <w:tabs>
          <w:tab w:val="right" w:pos="7560"/>
        </w:tabs>
        <w:jc w:val="both"/>
        <w:rPr>
          <w:rFonts w:cs="B Nazanin"/>
          <w:b/>
          <w:bCs/>
          <w:rtl/>
        </w:rPr>
      </w:pPr>
      <w:r>
        <w:rPr>
          <w:rFonts w:cs="B Nazanin" w:hint="cs"/>
          <w:b/>
          <w:bCs/>
          <w:rtl/>
        </w:rPr>
        <w:t>*********</w:t>
      </w:r>
    </w:p>
    <w:p w14:paraId="1BC16C15" w14:textId="77777777" w:rsidR="002D4D57" w:rsidRDefault="002D4D57" w:rsidP="002D4D57">
      <w:pPr>
        <w:tabs>
          <w:tab w:val="right" w:pos="7560"/>
        </w:tabs>
        <w:jc w:val="both"/>
        <w:rPr>
          <w:rFonts w:cs="B Nazanin"/>
          <w:b/>
          <w:bCs/>
          <w:rtl/>
          <w:lang w:bidi="fa-IR"/>
        </w:rPr>
      </w:pPr>
    </w:p>
    <w:p w14:paraId="665C3240" w14:textId="77777777" w:rsidR="002D4D57" w:rsidRPr="00C565EE" w:rsidRDefault="002D4D57" w:rsidP="002D4D57">
      <w:pPr>
        <w:tabs>
          <w:tab w:val="right" w:pos="7560"/>
        </w:tabs>
        <w:ind w:left="2694"/>
        <w:jc w:val="center"/>
        <w:rPr>
          <w:rFonts w:cs="B Nazanin"/>
          <w:b/>
          <w:bCs/>
          <w:rtl/>
          <w:lang w:bidi="fa-IR"/>
        </w:rPr>
      </w:pPr>
      <w:r>
        <w:rPr>
          <w:rFonts w:cs="B Nazanin" w:hint="cs"/>
          <w:b/>
          <w:bCs/>
          <w:rtl/>
          <w:lang w:bidi="fa-IR"/>
        </w:rPr>
        <w:t>با تشکر از حوصله جنابعالی - سید جواد بسیطی</w:t>
      </w:r>
      <w:r w:rsidRPr="007B01F6">
        <w:rPr>
          <w:rFonts w:cs="B Nazanin" w:hint="cs"/>
          <w:b/>
          <w:bCs/>
          <w:rtl/>
          <w:lang w:bidi="fa-IR"/>
        </w:rPr>
        <w:t xml:space="preserve"> </w:t>
      </w:r>
    </w:p>
    <w:p w14:paraId="69FAE131" w14:textId="62D5E5AC" w:rsidR="009C22A4" w:rsidRPr="002D4D57" w:rsidRDefault="009C22A4" w:rsidP="002D4D57">
      <w:pPr>
        <w:rPr>
          <w:szCs w:val="20"/>
          <w:rtl/>
        </w:rPr>
      </w:pPr>
    </w:p>
    <w:sectPr w:rsidR="009C22A4" w:rsidRPr="002D4D57" w:rsidSect="00C54696">
      <w:footerReference w:type="even" r:id="rId9"/>
      <w:footerReference w:type="default" r:id="rId10"/>
      <w:pgSz w:w="12240" w:h="15840" w:code="1"/>
      <w:pgMar w:top="1350" w:right="758" w:bottom="1134" w:left="993" w:header="426" w:footer="18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98E6" w14:textId="77777777" w:rsidR="00230BFB" w:rsidRDefault="00230BFB">
      <w:r>
        <w:separator/>
      </w:r>
    </w:p>
  </w:endnote>
  <w:endnote w:type="continuationSeparator" w:id="0">
    <w:p w14:paraId="1684F6B5" w14:textId="77777777" w:rsidR="00230BFB" w:rsidRDefault="0023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Nazanin">
    <w:altName w:val="B Nazanin"/>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F76C" w14:textId="77777777" w:rsidR="00DB1629" w:rsidRDefault="00DB1629">
    <w:pPr>
      <w:pStyle w:val="Footer"/>
    </w:pPr>
  </w:p>
  <w:p w14:paraId="127BE040" w14:textId="77777777" w:rsidR="00DB1629" w:rsidRDefault="00DB1629"/>
  <w:p w14:paraId="3556ADF3" w14:textId="77777777" w:rsidR="00DB1629" w:rsidRDefault="00DB16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B436" w14:textId="3B50AD1B" w:rsidR="00DB1629" w:rsidRPr="00DB2FA9" w:rsidRDefault="00DB1629" w:rsidP="00673572">
    <w:pPr>
      <w:pStyle w:val="Footer"/>
      <w:tabs>
        <w:tab w:val="clear" w:pos="4320"/>
        <w:tab w:val="clear" w:pos="8640"/>
        <w:tab w:val="center" w:pos="5130"/>
      </w:tabs>
      <w:rPr>
        <w:sz w:val="16"/>
        <w:szCs w:val="16"/>
      </w:rPr>
    </w:pPr>
    <w:r w:rsidRPr="00DB2FA9">
      <w:rPr>
        <w:sz w:val="16"/>
        <w:szCs w:val="16"/>
      </w:rPr>
      <w:tab/>
    </w:r>
  </w:p>
  <w:p w14:paraId="135F59F4" w14:textId="77777777" w:rsidR="00FC6013" w:rsidRDefault="00FC6013" w:rsidP="00A65459">
    <w:pPr>
      <w:pStyle w:val="Footer"/>
      <w:jc w:val="center"/>
      <w:rPr>
        <w:rFonts w:cs="B Nazanin"/>
        <w:b/>
        <w:bCs/>
        <w:noProof/>
        <w:sz w:val="22"/>
        <w:szCs w:val="22"/>
        <w:rtl/>
        <w:lang w:bidi="fa-IR"/>
      </w:rPr>
    </w:pPr>
  </w:p>
  <w:p w14:paraId="4C0AB36A" w14:textId="77777777" w:rsidR="00F85F54" w:rsidRPr="00A65459" w:rsidRDefault="00F85F54" w:rsidP="00A65459">
    <w:pPr>
      <w:pStyle w:val="Footer"/>
      <w:jc w:val="center"/>
      <w:rPr>
        <w:rFonts w:cs="B Nazanin"/>
        <w:b/>
        <w:bCs/>
        <w:noProof/>
        <w:sz w:val="22"/>
        <w:szCs w:val="22"/>
        <w:rtl/>
        <w:lang w:bidi="fa-IR"/>
      </w:rPr>
    </w:pPr>
  </w:p>
  <w:p w14:paraId="5191D82D" w14:textId="77777777" w:rsidR="00DB1629" w:rsidRDefault="00DB162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4D3F6" w14:textId="77777777" w:rsidR="00230BFB" w:rsidRDefault="00230BFB">
      <w:r>
        <w:separator/>
      </w:r>
    </w:p>
  </w:footnote>
  <w:footnote w:type="continuationSeparator" w:id="0">
    <w:p w14:paraId="0AAAFFBF" w14:textId="77777777" w:rsidR="00230BFB" w:rsidRDefault="00230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0DF"/>
    <w:multiLevelType w:val="hybridMultilevel"/>
    <w:tmpl w:val="E954FDB6"/>
    <w:lvl w:ilvl="0" w:tplc="F2B80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548D0"/>
    <w:multiLevelType w:val="hybridMultilevel"/>
    <w:tmpl w:val="7EB6B4BC"/>
    <w:lvl w:ilvl="0" w:tplc="E0664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F2398"/>
    <w:multiLevelType w:val="hybridMultilevel"/>
    <w:tmpl w:val="AE5C701C"/>
    <w:lvl w:ilvl="0" w:tplc="49C6C97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4FE5"/>
    <w:multiLevelType w:val="hybridMultilevel"/>
    <w:tmpl w:val="5042860C"/>
    <w:lvl w:ilvl="0" w:tplc="EC6EC5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C6071"/>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5" w15:restartNumberingAfterBreak="0">
    <w:nsid w:val="0BC23253"/>
    <w:multiLevelType w:val="hybridMultilevel"/>
    <w:tmpl w:val="F1F251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2479B7"/>
    <w:multiLevelType w:val="hybridMultilevel"/>
    <w:tmpl w:val="02BEA64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7" w15:restartNumberingAfterBreak="0">
    <w:nsid w:val="1E736123"/>
    <w:multiLevelType w:val="hybridMultilevel"/>
    <w:tmpl w:val="0960EDAE"/>
    <w:lvl w:ilvl="0" w:tplc="086E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7A55D5"/>
    <w:multiLevelType w:val="hybridMultilevel"/>
    <w:tmpl w:val="F6D8450E"/>
    <w:lvl w:ilvl="0" w:tplc="4970B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726575"/>
    <w:multiLevelType w:val="hybridMultilevel"/>
    <w:tmpl w:val="98D6B5D8"/>
    <w:lvl w:ilvl="0" w:tplc="62BC1C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5D4150"/>
    <w:multiLevelType w:val="hybridMultilevel"/>
    <w:tmpl w:val="09766EE4"/>
    <w:lvl w:ilvl="0" w:tplc="46524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56D53"/>
    <w:multiLevelType w:val="hybridMultilevel"/>
    <w:tmpl w:val="DC6E2C80"/>
    <w:lvl w:ilvl="0" w:tplc="D9FC4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D0360"/>
    <w:multiLevelType w:val="hybridMultilevel"/>
    <w:tmpl w:val="2FE85438"/>
    <w:lvl w:ilvl="0" w:tplc="0B5642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677D33"/>
    <w:multiLevelType w:val="hybridMultilevel"/>
    <w:tmpl w:val="8788D81E"/>
    <w:lvl w:ilvl="0" w:tplc="5B72C27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063228"/>
    <w:multiLevelType w:val="hybridMultilevel"/>
    <w:tmpl w:val="0F547AB8"/>
    <w:lvl w:ilvl="0" w:tplc="AEB26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29AC"/>
    <w:multiLevelType w:val="hybridMultilevel"/>
    <w:tmpl w:val="F2649E76"/>
    <w:lvl w:ilvl="0" w:tplc="91E0C200">
      <w:start w:val="1"/>
      <w:numFmt w:val="bullet"/>
      <w:lvlText w:val="-"/>
      <w:lvlJc w:val="left"/>
      <w:pPr>
        <w:ind w:left="1080" w:hanging="360"/>
      </w:pPr>
      <w:rPr>
        <w:rFonts w:ascii="Times New Roman" w:eastAsia="Times New Roman" w:hAnsi="Times New Roman"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60503"/>
    <w:multiLevelType w:val="hybridMultilevel"/>
    <w:tmpl w:val="9E28E64A"/>
    <w:lvl w:ilvl="0" w:tplc="B4722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6852B8"/>
    <w:multiLevelType w:val="hybridMultilevel"/>
    <w:tmpl w:val="57609300"/>
    <w:lvl w:ilvl="0" w:tplc="082A8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9045E"/>
    <w:multiLevelType w:val="hybridMultilevel"/>
    <w:tmpl w:val="472270B6"/>
    <w:lvl w:ilvl="0" w:tplc="863E8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1551B4"/>
    <w:multiLevelType w:val="hybridMultilevel"/>
    <w:tmpl w:val="F28472BE"/>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0" w15:restartNumberingAfterBreak="0">
    <w:nsid w:val="5778690A"/>
    <w:multiLevelType w:val="multilevel"/>
    <w:tmpl w:val="640C9CB4"/>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1" w15:restartNumberingAfterBreak="0">
    <w:nsid w:val="5C950216"/>
    <w:multiLevelType w:val="hybridMultilevel"/>
    <w:tmpl w:val="7E840480"/>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2" w15:restartNumberingAfterBreak="0">
    <w:nsid w:val="5CEE6268"/>
    <w:multiLevelType w:val="hybridMultilevel"/>
    <w:tmpl w:val="9DC660C4"/>
    <w:lvl w:ilvl="0" w:tplc="7AE063F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B35A4"/>
    <w:multiLevelType w:val="hybridMultilevel"/>
    <w:tmpl w:val="4C9A137E"/>
    <w:lvl w:ilvl="0" w:tplc="344494B4">
      <w:numFmt w:val="bullet"/>
      <w:lvlText w:val="-"/>
      <w:lvlJc w:val="left"/>
      <w:pPr>
        <w:tabs>
          <w:tab w:val="num" w:pos="720"/>
        </w:tabs>
        <w:ind w:left="720" w:hanging="360"/>
      </w:pPr>
      <w:rPr>
        <w:rFonts w:ascii="Times New Roman" w:eastAsia="Times New Roman" w:hAnsi="Times New Roman" w:cs="B Nazani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012832"/>
    <w:multiLevelType w:val="hybridMultilevel"/>
    <w:tmpl w:val="C3A0467C"/>
    <w:lvl w:ilvl="0" w:tplc="F0EAE4F2">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41C06"/>
    <w:multiLevelType w:val="hybridMultilevel"/>
    <w:tmpl w:val="E70E8A3E"/>
    <w:lvl w:ilvl="0" w:tplc="3318B1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A2BD3"/>
    <w:multiLevelType w:val="hybridMultilevel"/>
    <w:tmpl w:val="AFEECAFA"/>
    <w:lvl w:ilvl="0" w:tplc="01EC1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DE7"/>
    <w:multiLevelType w:val="hybridMultilevel"/>
    <w:tmpl w:val="8A60F506"/>
    <w:lvl w:ilvl="0" w:tplc="9F8EA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6A33FC"/>
    <w:multiLevelType w:val="multilevel"/>
    <w:tmpl w:val="F28472BE"/>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9" w15:restartNumberingAfterBreak="0">
    <w:nsid w:val="76090FC7"/>
    <w:multiLevelType w:val="hybridMultilevel"/>
    <w:tmpl w:val="1ED08F9A"/>
    <w:lvl w:ilvl="0" w:tplc="F0E2D33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0" w15:restartNumberingAfterBreak="0">
    <w:nsid w:val="7A252765"/>
    <w:multiLevelType w:val="hybridMultilevel"/>
    <w:tmpl w:val="3056C272"/>
    <w:lvl w:ilvl="0" w:tplc="F2065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8"/>
  </w:num>
  <w:num w:numId="4">
    <w:abstractNumId w:val="4"/>
  </w:num>
  <w:num w:numId="5">
    <w:abstractNumId w:val="6"/>
  </w:num>
  <w:num w:numId="6">
    <w:abstractNumId w:val="5"/>
  </w:num>
  <w:num w:numId="7">
    <w:abstractNumId w:val="3"/>
  </w:num>
  <w:num w:numId="8">
    <w:abstractNumId w:val="23"/>
  </w:num>
  <w:num w:numId="9">
    <w:abstractNumId w:val="21"/>
  </w:num>
  <w:num w:numId="10">
    <w:abstractNumId w:val="13"/>
  </w:num>
  <w:num w:numId="11">
    <w:abstractNumId w:val="16"/>
  </w:num>
  <w:num w:numId="12">
    <w:abstractNumId w:val="27"/>
  </w:num>
  <w:num w:numId="13">
    <w:abstractNumId w:val="24"/>
  </w:num>
  <w:num w:numId="14">
    <w:abstractNumId w:val="25"/>
  </w:num>
  <w:num w:numId="15">
    <w:abstractNumId w:val="11"/>
  </w:num>
  <w:num w:numId="16">
    <w:abstractNumId w:val="15"/>
  </w:num>
  <w:num w:numId="17">
    <w:abstractNumId w:val="26"/>
  </w:num>
  <w:num w:numId="18">
    <w:abstractNumId w:val="22"/>
  </w:num>
  <w:num w:numId="19">
    <w:abstractNumId w:val="7"/>
  </w:num>
  <w:num w:numId="20">
    <w:abstractNumId w:val="9"/>
  </w:num>
  <w:num w:numId="21">
    <w:abstractNumId w:val="29"/>
  </w:num>
  <w:num w:numId="22">
    <w:abstractNumId w:val="17"/>
  </w:num>
  <w:num w:numId="23">
    <w:abstractNumId w:val="0"/>
  </w:num>
  <w:num w:numId="24">
    <w:abstractNumId w:val="18"/>
  </w:num>
  <w:num w:numId="25">
    <w:abstractNumId w:val="12"/>
  </w:num>
  <w:num w:numId="26">
    <w:abstractNumId w:val="14"/>
  </w:num>
  <w:num w:numId="27">
    <w:abstractNumId w:val="10"/>
  </w:num>
  <w:num w:numId="28">
    <w:abstractNumId w:val="1"/>
  </w:num>
  <w:num w:numId="29">
    <w:abstractNumId w:val="30"/>
  </w:num>
  <w:num w:numId="30">
    <w:abstractNumId w:val="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49"/>
    <w:rsid w:val="0000267E"/>
    <w:rsid w:val="000044C3"/>
    <w:rsid w:val="0000746E"/>
    <w:rsid w:val="00017F01"/>
    <w:rsid w:val="000219C5"/>
    <w:rsid w:val="00025B66"/>
    <w:rsid w:val="00027AD4"/>
    <w:rsid w:val="00040B6F"/>
    <w:rsid w:val="000450C8"/>
    <w:rsid w:val="0004590A"/>
    <w:rsid w:val="0004620A"/>
    <w:rsid w:val="0005297A"/>
    <w:rsid w:val="00055BC9"/>
    <w:rsid w:val="00060189"/>
    <w:rsid w:val="0006511A"/>
    <w:rsid w:val="00065C0E"/>
    <w:rsid w:val="0006761B"/>
    <w:rsid w:val="00067659"/>
    <w:rsid w:val="00074C40"/>
    <w:rsid w:val="00075509"/>
    <w:rsid w:val="00075BE6"/>
    <w:rsid w:val="000766AC"/>
    <w:rsid w:val="00081455"/>
    <w:rsid w:val="00082DB3"/>
    <w:rsid w:val="00082E97"/>
    <w:rsid w:val="00085FC0"/>
    <w:rsid w:val="00090E36"/>
    <w:rsid w:val="00094508"/>
    <w:rsid w:val="00095DB7"/>
    <w:rsid w:val="000A2958"/>
    <w:rsid w:val="000A75FA"/>
    <w:rsid w:val="000A75FD"/>
    <w:rsid w:val="000A7B1B"/>
    <w:rsid w:val="000B1C8E"/>
    <w:rsid w:val="000B7278"/>
    <w:rsid w:val="000C651A"/>
    <w:rsid w:val="000C6A2E"/>
    <w:rsid w:val="000D1570"/>
    <w:rsid w:val="000D3B2B"/>
    <w:rsid w:val="000D41D1"/>
    <w:rsid w:val="000E135C"/>
    <w:rsid w:val="000E4E92"/>
    <w:rsid w:val="000E5422"/>
    <w:rsid w:val="000F3586"/>
    <w:rsid w:val="00100CBD"/>
    <w:rsid w:val="00103980"/>
    <w:rsid w:val="00103A60"/>
    <w:rsid w:val="001075E0"/>
    <w:rsid w:val="00113CB7"/>
    <w:rsid w:val="00113DBF"/>
    <w:rsid w:val="00120D5F"/>
    <w:rsid w:val="00127FE6"/>
    <w:rsid w:val="001420C0"/>
    <w:rsid w:val="00143B31"/>
    <w:rsid w:val="00143E4F"/>
    <w:rsid w:val="00143FE8"/>
    <w:rsid w:val="00150318"/>
    <w:rsid w:val="00150557"/>
    <w:rsid w:val="00152A47"/>
    <w:rsid w:val="00153428"/>
    <w:rsid w:val="00155F2F"/>
    <w:rsid w:val="00161109"/>
    <w:rsid w:val="001615E4"/>
    <w:rsid w:val="00161799"/>
    <w:rsid w:val="001639C9"/>
    <w:rsid w:val="00165507"/>
    <w:rsid w:val="00165F8E"/>
    <w:rsid w:val="0016693C"/>
    <w:rsid w:val="00174DD8"/>
    <w:rsid w:val="001752E2"/>
    <w:rsid w:val="001805E8"/>
    <w:rsid w:val="001824C2"/>
    <w:rsid w:val="00186FEB"/>
    <w:rsid w:val="001A006C"/>
    <w:rsid w:val="001A3C15"/>
    <w:rsid w:val="001B4FF6"/>
    <w:rsid w:val="001C1C7C"/>
    <w:rsid w:val="001C4EC7"/>
    <w:rsid w:val="001C5E49"/>
    <w:rsid w:val="001D1676"/>
    <w:rsid w:val="001E04A7"/>
    <w:rsid w:val="001E28CF"/>
    <w:rsid w:val="001E4319"/>
    <w:rsid w:val="001F2D56"/>
    <w:rsid w:val="002006BB"/>
    <w:rsid w:val="00205810"/>
    <w:rsid w:val="00205DD7"/>
    <w:rsid w:val="00216E4E"/>
    <w:rsid w:val="002245DA"/>
    <w:rsid w:val="0022567F"/>
    <w:rsid w:val="00230BFB"/>
    <w:rsid w:val="002342A2"/>
    <w:rsid w:val="00245E97"/>
    <w:rsid w:val="00250151"/>
    <w:rsid w:val="00255885"/>
    <w:rsid w:val="00262D3D"/>
    <w:rsid w:val="0026641D"/>
    <w:rsid w:val="00267702"/>
    <w:rsid w:val="00275E4B"/>
    <w:rsid w:val="002767A3"/>
    <w:rsid w:val="00277E8F"/>
    <w:rsid w:val="002814B2"/>
    <w:rsid w:val="0028487A"/>
    <w:rsid w:val="00284F4F"/>
    <w:rsid w:val="00287538"/>
    <w:rsid w:val="00290E48"/>
    <w:rsid w:val="00295086"/>
    <w:rsid w:val="00296854"/>
    <w:rsid w:val="00296982"/>
    <w:rsid w:val="002A4E15"/>
    <w:rsid w:val="002B1337"/>
    <w:rsid w:val="002B3348"/>
    <w:rsid w:val="002B6D65"/>
    <w:rsid w:val="002C17BB"/>
    <w:rsid w:val="002C332D"/>
    <w:rsid w:val="002C3E1D"/>
    <w:rsid w:val="002C3F1D"/>
    <w:rsid w:val="002C4EBB"/>
    <w:rsid w:val="002C53EA"/>
    <w:rsid w:val="002D29D2"/>
    <w:rsid w:val="002D4D57"/>
    <w:rsid w:val="002E3F7A"/>
    <w:rsid w:val="002E4B23"/>
    <w:rsid w:val="002E5935"/>
    <w:rsid w:val="002F6092"/>
    <w:rsid w:val="00300F45"/>
    <w:rsid w:val="00302D50"/>
    <w:rsid w:val="00304D4F"/>
    <w:rsid w:val="00315841"/>
    <w:rsid w:val="00321604"/>
    <w:rsid w:val="00321C1A"/>
    <w:rsid w:val="00324ED5"/>
    <w:rsid w:val="00325ABB"/>
    <w:rsid w:val="00327784"/>
    <w:rsid w:val="00334FCB"/>
    <w:rsid w:val="00335997"/>
    <w:rsid w:val="00337747"/>
    <w:rsid w:val="00341C32"/>
    <w:rsid w:val="00345BF0"/>
    <w:rsid w:val="003536C0"/>
    <w:rsid w:val="0035526B"/>
    <w:rsid w:val="00356081"/>
    <w:rsid w:val="003803B1"/>
    <w:rsid w:val="00387A9B"/>
    <w:rsid w:val="00392331"/>
    <w:rsid w:val="0039418E"/>
    <w:rsid w:val="00396141"/>
    <w:rsid w:val="0039634A"/>
    <w:rsid w:val="003A0CAF"/>
    <w:rsid w:val="003B454D"/>
    <w:rsid w:val="003B4FAC"/>
    <w:rsid w:val="003B5274"/>
    <w:rsid w:val="003B6870"/>
    <w:rsid w:val="003C32AD"/>
    <w:rsid w:val="003C3AE7"/>
    <w:rsid w:val="003C5201"/>
    <w:rsid w:val="003C6478"/>
    <w:rsid w:val="003E0880"/>
    <w:rsid w:val="003E0CBD"/>
    <w:rsid w:val="003E0D20"/>
    <w:rsid w:val="003E19E1"/>
    <w:rsid w:val="003E4794"/>
    <w:rsid w:val="003E60A5"/>
    <w:rsid w:val="003E6355"/>
    <w:rsid w:val="003E78EC"/>
    <w:rsid w:val="003F45B6"/>
    <w:rsid w:val="003F67F4"/>
    <w:rsid w:val="00400183"/>
    <w:rsid w:val="00406BEF"/>
    <w:rsid w:val="004120F4"/>
    <w:rsid w:val="004145BB"/>
    <w:rsid w:val="004156CA"/>
    <w:rsid w:val="004203DA"/>
    <w:rsid w:val="00424C01"/>
    <w:rsid w:val="004300D0"/>
    <w:rsid w:val="00430387"/>
    <w:rsid w:val="00430779"/>
    <w:rsid w:val="004410AE"/>
    <w:rsid w:val="00441EC1"/>
    <w:rsid w:val="004467F5"/>
    <w:rsid w:val="00450D11"/>
    <w:rsid w:val="00456B3B"/>
    <w:rsid w:val="00462B85"/>
    <w:rsid w:val="00471C27"/>
    <w:rsid w:val="004757B8"/>
    <w:rsid w:val="00476B5F"/>
    <w:rsid w:val="00476ED0"/>
    <w:rsid w:val="00482E6A"/>
    <w:rsid w:val="004926C1"/>
    <w:rsid w:val="004A1B43"/>
    <w:rsid w:val="004A583E"/>
    <w:rsid w:val="004B65D5"/>
    <w:rsid w:val="004C1D44"/>
    <w:rsid w:val="004C465F"/>
    <w:rsid w:val="004C768F"/>
    <w:rsid w:val="004D531F"/>
    <w:rsid w:val="004D54E4"/>
    <w:rsid w:val="004D62DB"/>
    <w:rsid w:val="004E16C9"/>
    <w:rsid w:val="004E47EC"/>
    <w:rsid w:val="004F1462"/>
    <w:rsid w:val="004F1D4E"/>
    <w:rsid w:val="004F3B8B"/>
    <w:rsid w:val="004F5FB4"/>
    <w:rsid w:val="004F68C5"/>
    <w:rsid w:val="00500D6C"/>
    <w:rsid w:val="0050483E"/>
    <w:rsid w:val="00504F9D"/>
    <w:rsid w:val="00511880"/>
    <w:rsid w:val="005146BA"/>
    <w:rsid w:val="005357A9"/>
    <w:rsid w:val="00535FA1"/>
    <w:rsid w:val="00541DA8"/>
    <w:rsid w:val="00563C2D"/>
    <w:rsid w:val="00563D8D"/>
    <w:rsid w:val="00565A92"/>
    <w:rsid w:val="00565D3F"/>
    <w:rsid w:val="005665E4"/>
    <w:rsid w:val="00566887"/>
    <w:rsid w:val="0057176B"/>
    <w:rsid w:val="00575337"/>
    <w:rsid w:val="00575AB8"/>
    <w:rsid w:val="00591660"/>
    <w:rsid w:val="00596C43"/>
    <w:rsid w:val="005A1341"/>
    <w:rsid w:val="005A408C"/>
    <w:rsid w:val="005A6D89"/>
    <w:rsid w:val="005A71BD"/>
    <w:rsid w:val="005B11B6"/>
    <w:rsid w:val="005B3FE5"/>
    <w:rsid w:val="005B435D"/>
    <w:rsid w:val="005C49ED"/>
    <w:rsid w:val="005D1BDB"/>
    <w:rsid w:val="005D220E"/>
    <w:rsid w:val="005D682A"/>
    <w:rsid w:val="005E0C74"/>
    <w:rsid w:val="005E4486"/>
    <w:rsid w:val="005E569E"/>
    <w:rsid w:val="005E7D17"/>
    <w:rsid w:val="005F1AC8"/>
    <w:rsid w:val="00602F58"/>
    <w:rsid w:val="006045DC"/>
    <w:rsid w:val="006047DE"/>
    <w:rsid w:val="00605A35"/>
    <w:rsid w:val="006134A1"/>
    <w:rsid w:val="00630341"/>
    <w:rsid w:val="00634B7F"/>
    <w:rsid w:val="00635E89"/>
    <w:rsid w:val="00636D9D"/>
    <w:rsid w:val="006519E4"/>
    <w:rsid w:val="00653236"/>
    <w:rsid w:val="0065472C"/>
    <w:rsid w:val="00660383"/>
    <w:rsid w:val="00673572"/>
    <w:rsid w:val="00681D8D"/>
    <w:rsid w:val="00683C58"/>
    <w:rsid w:val="00686D16"/>
    <w:rsid w:val="00686D1A"/>
    <w:rsid w:val="006879F9"/>
    <w:rsid w:val="00695509"/>
    <w:rsid w:val="00696075"/>
    <w:rsid w:val="006973ED"/>
    <w:rsid w:val="006A66EE"/>
    <w:rsid w:val="006C0451"/>
    <w:rsid w:val="006C050D"/>
    <w:rsid w:val="006C14BD"/>
    <w:rsid w:val="006C2150"/>
    <w:rsid w:val="006C2C41"/>
    <w:rsid w:val="006C55F5"/>
    <w:rsid w:val="006C5CD6"/>
    <w:rsid w:val="006D7752"/>
    <w:rsid w:val="006D7F2E"/>
    <w:rsid w:val="006E11B2"/>
    <w:rsid w:val="006E19A2"/>
    <w:rsid w:val="006E297E"/>
    <w:rsid w:val="006F428C"/>
    <w:rsid w:val="006F55CF"/>
    <w:rsid w:val="006F77F4"/>
    <w:rsid w:val="006F7FFD"/>
    <w:rsid w:val="00701240"/>
    <w:rsid w:val="00712601"/>
    <w:rsid w:val="00713239"/>
    <w:rsid w:val="00716032"/>
    <w:rsid w:val="007314DF"/>
    <w:rsid w:val="00737727"/>
    <w:rsid w:val="00740BBD"/>
    <w:rsid w:val="0074155C"/>
    <w:rsid w:val="007441A5"/>
    <w:rsid w:val="00745696"/>
    <w:rsid w:val="00752330"/>
    <w:rsid w:val="007534AC"/>
    <w:rsid w:val="00753539"/>
    <w:rsid w:val="00757017"/>
    <w:rsid w:val="00762B02"/>
    <w:rsid w:val="007646F4"/>
    <w:rsid w:val="00764F08"/>
    <w:rsid w:val="00765D2C"/>
    <w:rsid w:val="00770E28"/>
    <w:rsid w:val="007754A6"/>
    <w:rsid w:val="0078081D"/>
    <w:rsid w:val="00782C42"/>
    <w:rsid w:val="007900E9"/>
    <w:rsid w:val="007944E8"/>
    <w:rsid w:val="0079453F"/>
    <w:rsid w:val="00794880"/>
    <w:rsid w:val="007A039D"/>
    <w:rsid w:val="007A14C5"/>
    <w:rsid w:val="007A216D"/>
    <w:rsid w:val="007A3FE7"/>
    <w:rsid w:val="007B0223"/>
    <w:rsid w:val="007B4532"/>
    <w:rsid w:val="007B78F2"/>
    <w:rsid w:val="007C410A"/>
    <w:rsid w:val="007D657B"/>
    <w:rsid w:val="007E3563"/>
    <w:rsid w:val="007E4C7B"/>
    <w:rsid w:val="007F184E"/>
    <w:rsid w:val="007F242D"/>
    <w:rsid w:val="007F30F2"/>
    <w:rsid w:val="007F627F"/>
    <w:rsid w:val="007F655A"/>
    <w:rsid w:val="00804335"/>
    <w:rsid w:val="008074FD"/>
    <w:rsid w:val="0081161E"/>
    <w:rsid w:val="0082263F"/>
    <w:rsid w:val="00822E9B"/>
    <w:rsid w:val="00825795"/>
    <w:rsid w:val="00825B17"/>
    <w:rsid w:val="0082680A"/>
    <w:rsid w:val="0084007C"/>
    <w:rsid w:val="00843892"/>
    <w:rsid w:val="00855A3D"/>
    <w:rsid w:val="00857F2C"/>
    <w:rsid w:val="0086034A"/>
    <w:rsid w:val="00864897"/>
    <w:rsid w:val="00865FCE"/>
    <w:rsid w:val="00866F4D"/>
    <w:rsid w:val="00871241"/>
    <w:rsid w:val="00874B05"/>
    <w:rsid w:val="00875A2F"/>
    <w:rsid w:val="00876428"/>
    <w:rsid w:val="00883B36"/>
    <w:rsid w:val="008873FD"/>
    <w:rsid w:val="00893F96"/>
    <w:rsid w:val="008A25B0"/>
    <w:rsid w:val="008C278C"/>
    <w:rsid w:val="008C2F46"/>
    <w:rsid w:val="008C301C"/>
    <w:rsid w:val="008D1DA1"/>
    <w:rsid w:val="008D4A49"/>
    <w:rsid w:val="008D4F25"/>
    <w:rsid w:val="008E3557"/>
    <w:rsid w:val="008F1644"/>
    <w:rsid w:val="0090112E"/>
    <w:rsid w:val="00901DE2"/>
    <w:rsid w:val="00904DE4"/>
    <w:rsid w:val="00910DB2"/>
    <w:rsid w:val="00912DEA"/>
    <w:rsid w:val="00916099"/>
    <w:rsid w:val="00917D62"/>
    <w:rsid w:val="0092042A"/>
    <w:rsid w:val="0092086B"/>
    <w:rsid w:val="00922D2F"/>
    <w:rsid w:val="00924874"/>
    <w:rsid w:val="00925A96"/>
    <w:rsid w:val="00927697"/>
    <w:rsid w:val="0093030B"/>
    <w:rsid w:val="0093497D"/>
    <w:rsid w:val="00935F63"/>
    <w:rsid w:val="00942E2A"/>
    <w:rsid w:val="00946743"/>
    <w:rsid w:val="00953C32"/>
    <w:rsid w:val="00956A7C"/>
    <w:rsid w:val="00962718"/>
    <w:rsid w:val="00963C76"/>
    <w:rsid w:val="00967AA2"/>
    <w:rsid w:val="0097260C"/>
    <w:rsid w:val="00974E3C"/>
    <w:rsid w:val="00981523"/>
    <w:rsid w:val="00985888"/>
    <w:rsid w:val="0098761D"/>
    <w:rsid w:val="00991585"/>
    <w:rsid w:val="00992ECE"/>
    <w:rsid w:val="009A6D15"/>
    <w:rsid w:val="009B21AC"/>
    <w:rsid w:val="009B31FF"/>
    <w:rsid w:val="009B4F39"/>
    <w:rsid w:val="009B5233"/>
    <w:rsid w:val="009C0FBC"/>
    <w:rsid w:val="009C21E6"/>
    <w:rsid w:val="009C22A4"/>
    <w:rsid w:val="009C6C01"/>
    <w:rsid w:val="009C7A6F"/>
    <w:rsid w:val="009D4CDC"/>
    <w:rsid w:val="009D4F78"/>
    <w:rsid w:val="009D54F0"/>
    <w:rsid w:val="009D6286"/>
    <w:rsid w:val="009D6A1C"/>
    <w:rsid w:val="009D7775"/>
    <w:rsid w:val="009D7ED6"/>
    <w:rsid w:val="009F07BB"/>
    <w:rsid w:val="009F5704"/>
    <w:rsid w:val="009F5B23"/>
    <w:rsid w:val="00A00D99"/>
    <w:rsid w:val="00A021BE"/>
    <w:rsid w:val="00A046FA"/>
    <w:rsid w:val="00A134B4"/>
    <w:rsid w:val="00A14231"/>
    <w:rsid w:val="00A1752B"/>
    <w:rsid w:val="00A2002A"/>
    <w:rsid w:val="00A207A9"/>
    <w:rsid w:val="00A238DA"/>
    <w:rsid w:val="00A32A8E"/>
    <w:rsid w:val="00A37266"/>
    <w:rsid w:val="00A37476"/>
    <w:rsid w:val="00A45459"/>
    <w:rsid w:val="00A46E8D"/>
    <w:rsid w:val="00A4741B"/>
    <w:rsid w:val="00A479EC"/>
    <w:rsid w:val="00A53C13"/>
    <w:rsid w:val="00A54B98"/>
    <w:rsid w:val="00A61A3D"/>
    <w:rsid w:val="00A62503"/>
    <w:rsid w:val="00A65459"/>
    <w:rsid w:val="00A6703F"/>
    <w:rsid w:val="00A80040"/>
    <w:rsid w:val="00A807DB"/>
    <w:rsid w:val="00A81159"/>
    <w:rsid w:val="00A84D78"/>
    <w:rsid w:val="00A85310"/>
    <w:rsid w:val="00A873E4"/>
    <w:rsid w:val="00A97372"/>
    <w:rsid w:val="00A97EDE"/>
    <w:rsid w:val="00AA4031"/>
    <w:rsid w:val="00AA471A"/>
    <w:rsid w:val="00AA4EA2"/>
    <w:rsid w:val="00AA665B"/>
    <w:rsid w:val="00AB0463"/>
    <w:rsid w:val="00AB0D77"/>
    <w:rsid w:val="00AB3081"/>
    <w:rsid w:val="00AB3D74"/>
    <w:rsid w:val="00AB5312"/>
    <w:rsid w:val="00AC190F"/>
    <w:rsid w:val="00AC2C64"/>
    <w:rsid w:val="00AC3465"/>
    <w:rsid w:val="00AC4A1F"/>
    <w:rsid w:val="00AC61A4"/>
    <w:rsid w:val="00AC7FAA"/>
    <w:rsid w:val="00AD044E"/>
    <w:rsid w:val="00AE4A1F"/>
    <w:rsid w:val="00AE4B3E"/>
    <w:rsid w:val="00AE7A3C"/>
    <w:rsid w:val="00AF0E17"/>
    <w:rsid w:val="00AF3998"/>
    <w:rsid w:val="00AF549E"/>
    <w:rsid w:val="00B022E6"/>
    <w:rsid w:val="00B03953"/>
    <w:rsid w:val="00B045F7"/>
    <w:rsid w:val="00B12808"/>
    <w:rsid w:val="00B140E3"/>
    <w:rsid w:val="00B14332"/>
    <w:rsid w:val="00B14B13"/>
    <w:rsid w:val="00B274ED"/>
    <w:rsid w:val="00B2787F"/>
    <w:rsid w:val="00B32831"/>
    <w:rsid w:val="00B32EF1"/>
    <w:rsid w:val="00B3457E"/>
    <w:rsid w:val="00B35ACF"/>
    <w:rsid w:val="00B4099F"/>
    <w:rsid w:val="00B430A6"/>
    <w:rsid w:val="00B44447"/>
    <w:rsid w:val="00B455EC"/>
    <w:rsid w:val="00B464D4"/>
    <w:rsid w:val="00B5213C"/>
    <w:rsid w:val="00B53D95"/>
    <w:rsid w:val="00B606DE"/>
    <w:rsid w:val="00B60B58"/>
    <w:rsid w:val="00B61931"/>
    <w:rsid w:val="00B66407"/>
    <w:rsid w:val="00B66493"/>
    <w:rsid w:val="00B8152C"/>
    <w:rsid w:val="00B83BA6"/>
    <w:rsid w:val="00B85DA9"/>
    <w:rsid w:val="00B906B7"/>
    <w:rsid w:val="00B93E18"/>
    <w:rsid w:val="00B95B92"/>
    <w:rsid w:val="00BA1544"/>
    <w:rsid w:val="00BA2BE1"/>
    <w:rsid w:val="00BA43F0"/>
    <w:rsid w:val="00BA5B28"/>
    <w:rsid w:val="00BA686D"/>
    <w:rsid w:val="00BB68AC"/>
    <w:rsid w:val="00BC3721"/>
    <w:rsid w:val="00BC5897"/>
    <w:rsid w:val="00BC5F95"/>
    <w:rsid w:val="00BD1DAE"/>
    <w:rsid w:val="00BD632E"/>
    <w:rsid w:val="00BD7C04"/>
    <w:rsid w:val="00BD7D3C"/>
    <w:rsid w:val="00BE0D5D"/>
    <w:rsid w:val="00BE2338"/>
    <w:rsid w:val="00BE4C57"/>
    <w:rsid w:val="00BE551B"/>
    <w:rsid w:val="00BE7473"/>
    <w:rsid w:val="00BF2E11"/>
    <w:rsid w:val="00BF5976"/>
    <w:rsid w:val="00C077C2"/>
    <w:rsid w:val="00C104E5"/>
    <w:rsid w:val="00C113CE"/>
    <w:rsid w:val="00C168CD"/>
    <w:rsid w:val="00C20D50"/>
    <w:rsid w:val="00C2389D"/>
    <w:rsid w:val="00C26C23"/>
    <w:rsid w:val="00C3403F"/>
    <w:rsid w:val="00C36B72"/>
    <w:rsid w:val="00C41E0A"/>
    <w:rsid w:val="00C4242A"/>
    <w:rsid w:val="00C46A23"/>
    <w:rsid w:val="00C4739F"/>
    <w:rsid w:val="00C478CB"/>
    <w:rsid w:val="00C47E9C"/>
    <w:rsid w:val="00C54696"/>
    <w:rsid w:val="00C54CC8"/>
    <w:rsid w:val="00C550DB"/>
    <w:rsid w:val="00C551A1"/>
    <w:rsid w:val="00C571AF"/>
    <w:rsid w:val="00C64521"/>
    <w:rsid w:val="00C67ED3"/>
    <w:rsid w:val="00C73103"/>
    <w:rsid w:val="00C751F7"/>
    <w:rsid w:val="00C83BC9"/>
    <w:rsid w:val="00C83D2B"/>
    <w:rsid w:val="00C855E6"/>
    <w:rsid w:val="00C861B6"/>
    <w:rsid w:val="00C91893"/>
    <w:rsid w:val="00C960D3"/>
    <w:rsid w:val="00CA1719"/>
    <w:rsid w:val="00CA2D52"/>
    <w:rsid w:val="00CA2DE8"/>
    <w:rsid w:val="00CA4C57"/>
    <w:rsid w:val="00CA530D"/>
    <w:rsid w:val="00CB1AF5"/>
    <w:rsid w:val="00CB3F51"/>
    <w:rsid w:val="00CB3FFD"/>
    <w:rsid w:val="00CB541C"/>
    <w:rsid w:val="00CB698F"/>
    <w:rsid w:val="00CB6D06"/>
    <w:rsid w:val="00CB71DF"/>
    <w:rsid w:val="00CC46CF"/>
    <w:rsid w:val="00CD1781"/>
    <w:rsid w:val="00CD2A39"/>
    <w:rsid w:val="00CD5622"/>
    <w:rsid w:val="00CD60A0"/>
    <w:rsid w:val="00CD6CD3"/>
    <w:rsid w:val="00CD746C"/>
    <w:rsid w:val="00CE05ED"/>
    <w:rsid w:val="00CE5147"/>
    <w:rsid w:val="00CE63E5"/>
    <w:rsid w:val="00CF0E40"/>
    <w:rsid w:val="00CF14BC"/>
    <w:rsid w:val="00CF2A4B"/>
    <w:rsid w:val="00CF34BE"/>
    <w:rsid w:val="00CF49D7"/>
    <w:rsid w:val="00CF60DE"/>
    <w:rsid w:val="00D00E0E"/>
    <w:rsid w:val="00D012F3"/>
    <w:rsid w:val="00D02D99"/>
    <w:rsid w:val="00D051AB"/>
    <w:rsid w:val="00D07388"/>
    <w:rsid w:val="00D138AF"/>
    <w:rsid w:val="00D139BF"/>
    <w:rsid w:val="00D13E1F"/>
    <w:rsid w:val="00D14335"/>
    <w:rsid w:val="00D14C35"/>
    <w:rsid w:val="00D207D2"/>
    <w:rsid w:val="00D224A7"/>
    <w:rsid w:val="00D22D54"/>
    <w:rsid w:val="00D249AE"/>
    <w:rsid w:val="00D35105"/>
    <w:rsid w:val="00D37C6D"/>
    <w:rsid w:val="00D44E0C"/>
    <w:rsid w:val="00D472CE"/>
    <w:rsid w:val="00D51F07"/>
    <w:rsid w:val="00D57E5E"/>
    <w:rsid w:val="00D61461"/>
    <w:rsid w:val="00D63A4E"/>
    <w:rsid w:val="00D63F74"/>
    <w:rsid w:val="00D671BB"/>
    <w:rsid w:val="00D707C1"/>
    <w:rsid w:val="00D71AE4"/>
    <w:rsid w:val="00D71DE3"/>
    <w:rsid w:val="00D777F4"/>
    <w:rsid w:val="00D81E12"/>
    <w:rsid w:val="00D86ECB"/>
    <w:rsid w:val="00D91BBF"/>
    <w:rsid w:val="00D95F04"/>
    <w:rsid w:val="00D97972"/>
    <w:rsid w:val="00DA3A9D"/>
    <w:rsid w:val="00DA687E"/>
    <w:rsid w:val="00DA7016"/>
    <w:rsid w:val="00DB1629"/>
    <w:rsid w:val="00DB6A9D"/>
    <w:rsid w:val="00DC10A0"/>
    <w:rsid w:val="00DC1F95"/>
    <w:rsid w:val="00DC4C2B"/>
    <w:rsid w:val="00DC5DAB"/>
    <w:rsid w:val="00DC68DE"/>
    <w:rsid w:val="00DC7F4D"/>
    <w:rsid w:val="00DD0ADE"/>
    <w:rsid w:val="00DD18B2"/>
    <w:rsid w:val="00DD51F9"/>
    <w:rsid w:val="00DD7998"/>
    <w:rsid w:val="00DE33CA"/>
    <w:rsid w:val="00DE3BE9"/>
    <w:rsid w:val="00DE61B9"/>
    <w:rsid w:val="00DE79AB"/>
    <w:rsid w:val="00E0505C"/>
    <w:rsid w:val="00E10D99"/>
    <w:rsid w:val="00E11630"/>
    <w:rsid w:val="00E1363B"/>
    <w:rsid w:val="00E1378A"/>
    <w:rsid w:val="00E27EDD"/>
    <w:rsid w:val="00E32040"/>
    <w:rsid w:val="00E3245D"/>
    <w:rsid w:val="00E32C27"/>
    <w:rsid w:val="00E33A76"/>
    <w:rsid w:val="00E346C3"/>
    <w:rsid w:val="00E407F8"/>
    <w:rsid w:val="00E40DF9"/>
    <w:rsid w:val="00E441AF"/>
    <w:rsid w:val="00E4442D"/>
    <w:rsid w:val="00E4683A"/>
    <w:rsid w:val="00E50883"/>
    <w:rsid w:val="00E524B1"/>
    <w:rsid w:val="00E535F4"/>
    <w:rsid w:val="00E6610F"/>
    <w:rsid w:val="00E73683"/>
    <w:rsid w:val="00E81962"/>
    <w:rsid w:val="00E82882"/>
    <w:rsid w:val="00E82C40"/>
    <w:rsid w:val="00E869B3"/>
    <w:rsid w:val="00E87CB9"/>
    <w:rsid w:val="00E923B9"/>
    <w:rsid w:val="00EA1D71"/>
    <w:rsid w:val="00EA4D8C"/>
    <w:rsid w:val="00EA67CD"/>
    <w:rsid w:val="00EA6F9F"/>
    <w:rsid w:val="00EB1E12"/>
    <w:rsid w:val="00EB2236"/>
    <w:rsid w:val="00EB40E7"/>
    <w:rsid w:val="00EB4DFB"/>
    <w:rsid w:val="00EC3628"/>
    <w:rsid w:val="00EC570E"/>
    <w:rsid w:val="00EC62DD"/>
    <w:rsid w:val="00ED07E6"/>
    <w:rsid w:val="00ED20C2"/>
    <w:rsid w:val="00ED39A1"/>
    <w:rsid w:val="00ED4AA2"/>
    <w:rsid w:val="00EE146D"/>
    <w:rsid w:val="00EE3EC0"/>
    <w:rsid w:val="00EE7C60"/>
    <w:rsid w:val="00EF0A83"/>
    <w:rsid w:val="00EF49F2"/>
    <w:rsid w:val="00F02762"/>
    <w:rsid w:val="00F02A28"/>
    <w:rsid w:val="00F0663D"/>
    <w:rsid w:val="00F06DC3"/>
    <w:rsid w:val="00F11AB2"/>
    <w:rsid w:val="00F12D1E"/>
    <w:rsid w:val="00F26175"/>
    <w:rsid w:val="00F26FF5"/>
    <w:rsid w:val="00F31F27"/>
    <w:rsid w:val="00F3228A"/>
    <w:rsid w:val="00F360D7"/>
    <w:rsid w:val="00F438F1"/>
    <w:rsid w:val="00F45607"/>
    <w:rsid w:val="00F50B5C"/>
    <w:rsid w:val="00F55B75"/>
    <w:rsid w:val="00F6409C"/>
    <w:rsid w:val="00F64805"/>
    <w:rsid w:val="00F64E20"/>
    <w:rsid w:val="00F71C7B"/>
    <w:rsid w:val="00F73EA9"/>
    <w:rsid w:val="00F74106"/>
    <w:rsid w:val="00F757F2"/>
    <w:rsid w:val="00F85F54"/>
    <w:rsid w:val="00F9013F"/>
    <w:rsid w:val="00F92D81"/>
    <w:rsid w:val="00FA01B0"/>
    <w:rsid w:val="00FA2342"/>
    <w:rsid w:val="00FA4429"/>
    <w:rsid w:val="00FA4492"/>
    <w:rsid w:val="00FB16AE"/>
    <w:rsid w:val="00FB3042"/>
    <w:rsid w:val="00FB5B0D"/>
    <w:rsid w:val="00FB6C31"/>
    <w:rsid w:val="00FC39C9"/>
    <w:rsid w:val="00FC4554"/>
    <w:rsid w:val="00FC6013"/>
    <w:rsid w:val="00FC66C4"/>
    <w:rsid w:val="00FD3E34"/>
    <w:rsid w:val="00FD5AFD"/>
    <w:rsid w:val="00FD5E4C"/>
    <w:rsid w:val="00FD67FC"/>
    <w:rsid w:val="00FD73F5"/>
    <w:rsid w:val="00FD77BD"/>
    <w:rsid w:val="00FE11CA"/>
    <w:rsid w:val="00FE1240"/>
    <w:rsid w:val="00FE1856"/>
    <w:rsid w:val="00FE74D4"/>
    <w:rsid w:val="00FE7853"/>
    <w:rsid w:val="00FE7F9D"/>
    <w:rsid w:val="00FF1DE5"/>
    <w:rsid w:val="00FF54C3"/>
    <w:rsid w:val="00FF62CA"/>
    <w:rsid w:val="00FF7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81DC83"/>
  <w15:docId w15:val="{D286F3AD-31AA-4B02-9A75-1193B5A8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D57"/>
    <w:pPr>
      <w:bidi/>
    </w:pPr>
    <w:rPr>
      <w:rFonts w:cs="Traditional Arabic"/>
      <w:szCs w:val="24"/>
      <w:lang w:bidi="ar-SA"/>
    </w:rPr>
  </w:style>
  <w:style w:type="paragraph" w:styleId="Heading4">
    <w:name w:val="heading 4"/>
    <w:basedOn w:val="Normal"/>
    <w:link w:val="Heading4Char"/>
    <w:uiPriority w:val="9"/>
    <w:qFormat/>
    <w:rsid w:val="00FC4554"/>
    <w:pPr>
      <w:bidi w:val="0"/>
      <w:spacing w:before="100" w:beforeAutospacing="1" w:after="100" w:afterAutospacing="1"/>
      <w:outlineLvl w:val="3"/>
    </w:pPr>
    <w:rPr>
      <w:rFonts w:cs="Times New Roman"/>
      <w:b/>
      <w:bCs/>
      <w:sz w:val="24"/>
    </w:rPr>
  </w:style>
  <w:style w:type="paragraph" w:styleId="Heading7">
    <w:name w:val="heading 7"/>
    <w:basedOn w:val="Normal"/>
    <w:next w:val="Normal"/>
    <w:qFormat/>
    <w:rsid w:val="00D35105"/>
    <w:pPr>
      <w:keepNext/>
      <w:tabs>
        <w:tab w:val="left" w:pos="459"/>
      </w:tabs>
      <w:ind w:left="175" w:right="175" w:hanging="142"/>
      <w:jc w:val="center"/>
      <w:outlineLvl w:val="6"/>
    </w:pPr>
    <w:rPr>
      <w:rFonts w:cs="Nazani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C7B"/>
    <w:pPr>
      <w:tabs>
        <w:tab w:val="center" w:pos="4320"/>
        <w:tab w:val="right" w:pos="8640"/>
      </w:tabs>
    </w:pPr>
  </w:style>
  <w:style w:type="paragraph" w:styleId="Footer">
    <w:name w:val="footer"/>
    <w:basedOn w:val="Normal"/>
    <w:link w:val="FooterChar"/>
    <w:uiPriority w:val="99"/>
    <w:rsid w:val="007E4C7B"/>
    <w:pPr>
      <w:tabs>
        <w:tab w:val="center" w:pos="4320"/>
        <w:tab w:val="right" w:pos="8640"/>
      </w:tabs>
    </w:pPr>
  </w:style>
  <w:style w:type="character" w:styleId="Hyperlink">
    <w:name w:val="Hyperlink"/>
    <w:basedOn w:val="DefaultParagraphFont"/>
    <w:rsid w:val="00FE11CA"/>
    <w:rPr>
      <w:color w:val="0000FF"/>
      <w:u w:val="single"/>
    </w:rPr>
  </w:style>
  <w:style w:type="table" w:styleId="TableGrid">
    <w:name w:val="Table Grid"/>
    <w:basedOn w:val="TableNormal"/>
    <w:rsid w:val="00F26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168CD"/>
  </w:style>
  <w:style w:type="paragraph" w:styleId="ListParagraph">
    <w:name w:val="List Paragraph"/>
    <w:basedOn w:val="Normal"/>
    <w:uiPriority w:val="34"/>
    <w:qFormat/>
    <w:rsid w:val="00462B85"/>
    <w:pPr>
      <w:spacing w:after="200" w:line="276" w:lineRule="auto"/>
      <w:ind w:left="720"/>
      <w:contextualSpacing/>
    </w:pPr>
    <w:rPr>
      <w:rFonts w:ascii="Calibri" w:eastAsia="Calibri" w:hAnsi="Calibri" w:cs="Arial"/>
      <w:sz w:val="22"/>
      <w:szCs w:val="22"/>
      <w:lang w:bidi="fa-IR"/>
    </w:rPr>
  </w:style>
  <w:style w:type="paragraph" w:styleId="NoSpacing">
    <w:name w:val="No Spacing"/>
    <w:uiPriority w:val="1"/>
    <w:qFormat/>
    <w:rsid w:val="00462B85"/>
    <w:rPr>
      <w:rFonts w:ascii="Calibri" w:hAnsi="Calibri" w:cs="Arial"/>
      <w:sz w:val="22"/>
      <w:szCs w:val="22"/>
      <w:lang w:bidi="ar-SA"/>
    </w:rPr>
  </w:style>
  <w:style w:type="character" w:customStyle="1" w:styleId="FooterChar">
    <w:name w:val="Footer Char"/>
    <w:basedOn w:val="DefaultParagraphFont"/>
    <w:link w:val="Footer"/>
    <w:uiPriority w:val="99"/>
    <w:rsid w:val="00673572"/>
    <w:rPr>
      <w:rFonts w:cs="Traditional Arabic"/>
      <w:szCs w:val="24"/>
      <w:lang w:bidi="ar-SA"/>
    </w:rPr>
  </w:style>
  <w:style w:type="character" w:styleId="PlaceholderText">
    <w:name w:val="Placeholder Text"/>
    <w:basedOn w:val="DefaultParagraphFont"/>
    <w:uiPriority w:val="99"/>
    <w:semiHidden/>
    <w:rsid w:val="00745696"/>
    <w:rPr>
      <w:color w:val="808080"/>
    </w:rPr>
  </w:style>
  <w:style w:type="paragraph" w:styleId="BalloonText">
    <w:name w:val="Balloon Text"/>
    <w:basedOn w:val="Normal"/>
    <w:link w:val="BalloonTextChar"/>
    <w:rsid w:val="00745696"/>
    <w:rPr>
      <w:rFonts w:ascii="Tahoma" w:hAnsi="Tahoma" w:cs="Tahoma"/>
      <w:sz w:val="16"/>
      <w:szCs w:val="16"/>
    </w:rPr>
  </w:style>
  <w:style w:type="character" w:customStyle="1" w:styleId="BalloonTextChar">
    <w:name w:val="Balloon Text Char"/>
    <w:basedOn w:val="DefaultParagraphFont"/>
    <w:link w:val="BalloonText"/>
    <w:rsid w:val="00745696"/>
    <w:rPr>
      <w:rFonts w:ascii="Tahoma" w:hAnsi="Tahoma" w:cs="Tahoma"/>
      <w:sz w:val="16"/>
      <w:szCs w:val="16"/>
      <w:lang w:bidi="ar-SA"/>
    </w:rPr>
  </w:style>
  <w:style w:type="character" w:customStyle="1" w:styleId="Heading4Char">
    <w:name w:val="Heading 4 Char"/>
    <w:basedOn w:val="DefaultParagraphFont"/>
    <w:link w:val="Heading4"/>
    <w:uiPriority w:val="9"/>
    <w:rsid w:val="00FC4554"/>
    <w:rPr>
      <w:b/>
      <w:bCs/>
      <w:sz w:val="24"/>
      <w:szCs w:val="24"/>
      <w:lang w:bidi="ar-SA"/>
    </w:rPr>
  </w:style>
  <w:style w:type="paragraph" w:customStyle="1" w:styleId="md-block-unstyled">
    <w:name w:val="md-block-unstyled"/>
    <w:basedOn w:val="Normal"/>
    <w:rsid w:val="00FC4554"/>
    <w:pPr>
      <w:bidi w:val="0"/>
      <w:spacing w:before="100" w:beforeAutospacing="1" w:after="100" w:afterAutospacing="1"/>
    </w:pPr>
    <w:rPr>
      <w:rFonts w:cs="Times New Roman"/>
      <w:sz w:val="24"/>
    </w:rPr>
  </w:style>
  <w:style w:type="paragraph" w:styleId="FootnoteText">
    <w:name w:val="footnote text"/>
    <w:basedOn w:val="Normal"/>
    <w:link w:val="FootnoteTextChar"/>
    <w:uiPriority w:val="99"/>
    <w:semiHidden/>
    <w:unhideWhenUsed/>
    <w:rsid w:val="004D54E4"/>
    <w:pPr>
      <w:bidi w:val="0"/>
    </w:pPr>
    <w:rPr>
      <w:rFonts w:cs="Times New Roman"/>
      <w:noProof/>
      <w:szCs w:val="20"/>
      <w:lang w:val="x-none" w:eastAsia="x-none"/>
    </w:rPr>
  </w:style>
  <w:style w:type="character" w:customStyle="1" w:styleId="FootnoteTextChar">
    <w:name w:val="Footnote Text Char"/>
    <w:basedOn w:val="DefaultParagraphFont"/>
    <w:link w:val="FootnoteText"/>
    <w:uiPriority w:val="99"/>
    <w:semiHidden/>
    <w:rsid w:val="004D54E4"/>
    <w:rPr>
      <w:noProof/>
      <w:lang w:val="x-none" w:eastAsia="x-none" w:bidi="ar-SA"/>
    </w:rPr>
  </w:style>
  <w:style w:type="character" w:styleId="FootnoteReference">
    <w:name w:val="footnote reference"/>
    <w:uiPriority w:val="99"/>
    <w:semiHidden/>
    <w:unhideWhenUsed/>
    <w:rsid w:val="004D5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3927">
      <w:bodyDiv w:val="1"/>
      <w:marLeft w:val="0"/>
      <w:marRight w:val="0"/>
      <w:marTop w:val="0"/>
      <w:marBottom w:val="0"/>
      <w:divBdr>
        <w:top w:val="none" w:sz="0" w:space="0" w:color="auto"/>
        <w:left w:val="none" w:sz="0" w:space="0" w:color="auto"/>
        <w:bottom w:val="none" w:sz="0" w:space="0" w:color="auto"/>
        <w:right w:val="none" w:sz="0" w:space="0" w:color="auto"/>
      </w:divBdr>
    </w:div>
    <w:div w:id="212355571">
      <w:bodyDiv w:val="1"/>
      <w:marLeft w:val="0"/>
      <w:marRight w:val="0"/>
      <w:marTop w:val="0"/>
      <w:marBottom w:val="0"/>
      <w:divBdr>
        <w:top w:val="none" w:sz="0" w:space="0" w:color="auto"/>
        <w:left w:val="none" w:sz="0" w:space="0" w:color="auto"/>
        <w:bottom w:val="none" w:sz="0" w:space="0" w:color="auto"/>
        <w:right w:val="none" w:sz="0" w:space="0" w:color="auto"/>
      </w:divBdr>
      <w:divsChild>
        <w:div w:id="646280794">
          <w:marLeft w:val="0"/>
          <w:marRight w:val="0"/>
          <w:marTop w:val="0"/>
          <w:marBottom w:val="0"/>
          <w:divBdr>
            <w:top w:val="none" w:sz="0" w:space="0" w:color="auto"/>
            <w:left w:val="none" w:sz="0" w:space="0" w:color="auto"/>
            <w:bottom w:val="none" w:sz="0" w:space="0" w:color="auto"/>
            <w:right w:val="none" w:sz="0" w:space="0" w:color="auto"/>
          </w:divBdr>
          <w:divsChild>
            <w:div w:id="159201231">
              <w:marLeft w:val="0"/>
              <w:marRight w:val="0"/>
              <w:marTop w:val="0"/>
              <w:marBottom w:val="0"/>
              <w:divBdr>
                <w:top w:val="none" w:sz="0" w:space="0" w:color="auto"/>
                <w:left w:val="none" w:sz="0" w:space="0" w:color="auto"/>
                <w:bottom w:val="none" w:sz="0" w:space="0" w:color="auto"/>
                <w:right w:val="none" w:sz="0" w:space="0" w:color="auto"/>
              </w:divBdr>
              <w:divsChild>
                <w:div w:id="783497137">
                  <w:marLeft w:val="0"/>
                  <w:marRight w:val="0"/>
                  <w:marTop w:val="0"/>
                  <w:marBottom w:val="0"/>
                  <w:divBdr>
                    <w:top w:val="none" w:sz="0" w:space="0" w:color="auto"/>
                    <w:left w:val="none" w:sz="0" w:space="0" w:color="auto"/>
                    <w:bottom w:val="none" w:sz="0" w:space="0" w:color="auto"/>
                    <w:right w:val="none" w:sz="0" w:space="0" w:color="auto"/>
                  </w:divBdr>
                  <w:divsChild>
                    <w:div w:id="926037611">
                      <w:marLeft w:val="0"/>
                      <w:marRight w:val="0"/>
                      <w:marTop w:val="0"/>
                      <w:marBottom w:val="0"/>
                      <w:divBdr>
                        <w:top w:val="none" w:sz="0" w:space="0" w:color="auto"/>
                        <w:left w:val="none" w:sz="0" w:space="0" w:color="auto"/>
                        <w:bottom w:val="none" w:sz="0" w:space="0" w:color="auto"/>
                        <w:right w:val="none" w:sz="0" w:space="0" w:color="auto"/>
                      </w:divBdr>
                    </w:div>
                    <w:div w:id="913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12152">
      <w:bodyDiv w:val="1"/>
      <w:marLeft w:val="0"/>
      <w:marRight w:val="0"/>
      <w:marTop w:val="0"/>
      <w:marBottom w:val="0"/>
      <w:divBdr>
        <w:top w:val="none" w:sz="0" w:space="0" w:color="auto"/>
        <w:left w:val="none" w:sz="0" w:space="0" w:color="auto"/>
        <w:bottom w:val="none" w:sz="0" w:space="0" w:color="auto"/>
        <w:right w:val="none" w:sz="0" w:space="0" w:color="auto"/>
      </w:divBdr>
    </w:div>
    <w:div w:id="8230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argad\Documents\Custom%20Office%20Templates\A4%20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478E-C93D-4E61-A227-CCA14A4EA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MyTemplate.dotx</Template>
  <TotalTime>2790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Pasargad</dc:creator>
  <cp:keywords/>
  <dc:description/>
  <cp:lastModifiedBy>Seyed Javad,Basiti</cp:lastModifiedBy>
  <cp:revision>48</cp:revision>
  <cp:lastPrinted>2022-01-11T22:17:00Z</cp:lastPrinted>
  <dcterms:created xsi:type="dcterms:W3CDTF">2022-01-11T07:21:00Z</dcterms:created>
  <dcterms:modified xsi:type="dcterms:W3CDTF">2022-01-15T01:20:00Z</dcterms:modified>
</cp:coreProperties>
</file>