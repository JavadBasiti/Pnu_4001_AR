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DF264" w14:textId="77777777" w:rsidR="002D4D57" w:rsidRDefault="002D4D57" w:rsidP="002D4D57">
      <w:pPr>
        <w:jc w:val="center"/>
        <w:rPr>
          <w:rFonts w:cs="B Nazanin"/>
          <w:b/>
          <w:bCs/>
          <w:rtl/>
          <w:lang w:bidi="fa-IR"/>
        </w:rPr>
      </w:pPr>
      <w:r>
        <w:rPr>
          <w:rFonts w:cs="B Nazanin"/>
          <w:b/>
          <w:bCs/>
          <w:noProof/>
          <w:sz w:val="28"/>
          <w:szCs w:val="28"/>
          <w:rtl/>
        </w:rPr>
        <mc:AlternateContent>
          <mc:Choice Requires="wps">
            <w:drawing>
              <wp:anchor distT="0" distB="0" distL="114300" distR="114300" simplePos="0" relativeHeight="251659264" behindDoc="0" locked="0" layoutInCell="1" allowOverlap="1" wp14:anchorId="7A00AC2B" wp14:editId="06D9F58B">
                <wp:simplePos x="0" y="0"/>
                <wp:positionH relativeFrom="column">
                  <wp:posOffset>-281305</wp:posOffset>
                </wp:positionH>
                <wp:positionV relativeFrom="paragraph">
                  <wp:posOffset>-349250</wp:posOffset>
                </wp:positionV>
                <wp:extent cx="1612900" cy="584200"/>
                <wp:effectExtent l="0" t="0" r="25400" b="2540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584200"/>
                        </a:xfrm>
                        <a:prstGeom prst="rect">
                          <a:avLst/>
                        </a:prstGeom>
                        <a:solidFill>
                          <a:srgbClr val="FFFFFF"/>
                        </a:solidFill>
                        <a:ln w="9525">
                          <a:solidFill>
                            <a:srgbClr val="FFFFFF"/>
                          </a:solidFill>
                          <a:miter lim="800000"/>
                          <a:headEnd/>
                          <a:tailEnd/>
                        </a:ln>
                      </wps:spPr>
                      <wps:txbx>
                        <w:txbxContent>
                          <w:p w14:paraId="42D8E614" w14:textId="77777777" w:rsidR="002D4D57" w:rsidRPr="0098761D" w:rsidRDefault="002D4D57" w:rsidP="002D4D57">
                            <w:pPr>
                              <w:rPr>
                                <w:rFonts w:cs="B Nazanin"/>
                                <w:b/>
                                <w:bCs/>
                                <w:rtl/>
                                <w:lang w:bidi="fa-IR"/>
                              </w:rPr>
                            </w:pPr>
                            <w:r w:rsidRPr="0098761D">
                              <w:rPr>
                                <w:rFonts w:cs="B Nazanin" w:hint="cs"/>
                                <w:b/>
                                <w:bCs/>
                                <w:rtl/>
                                <w:lang w:bidi="fa-IR"/>
                              </w:rPr>
                              <w:t xml:space="preserve">تاریخ: </w:t>
                            </w:r>
                            <w:r>
                              <w:rPr>
                                <w:rFonts w:cs="B Nazanin" w:hint="cs"/>
                                <w:b/>
                                <w:bCs/>
                                <w:sz w:val="16"/>
                                <w:szCs w:val="20"/>
                                <w:rtl/>
                                <w:lang w:bidi="fa-IR"/>
                              </w:rPr>
                              <w:t>21</w:t>
                            </w:r>
                            <w:r w:rsidRPr="00143B31">
                              <w:rPr>
                                <w:rFonts w:cs="B Nazanin" w:hint="cs"/>
                                <w:b/>
                                <w:bCs/>
                                <w:sz w:val="16"/>
                                <w:szCs w:val="20"/>
                                <w:rtl/>
                                <w:lang w:bidi="fa-IR"/>
                              </w:rPr>
                              <w:t>/</w:t>
                            </w:r>
                            <w:r>
                              <w:rPr>
                                <w:rFonts w:cs="B Nazanin" w:hint="cs"/>
                                <w:b/>
                                <w:bCs/>
                                <w:sz w:val="16"/>
                                <w:szCs w:val="20"/>
                                <w:rtl/>
                                <w:lang w:bidi="fa-IR"/>
                              </w:rPr>
                              <w:t>10</w:t>
                            </w:r>
                            <w:r w:rsidRPr="00143B31">
                              <w:rPr>
                                <w:rFonts w:cs="B Nazanin" w:hint="cs"/>
                                <w:b/>
                                <w:bCs/>
                                <w:sz w:val="16"/>
                                <w:szCs w:val="20"/>
                                <w:rtl/>
                                <w:lang w:bidi="fa-IR"/>
                              </w:rPr>
                              <w:t>/</w:t>
                            </w:r>
                            <w:r>
                              <w:rPr>
                                <w:rFonts w:cs="B Nazanin" w:hint="cs"/>
                                <w:b/>
                                <w:bCs/>
                                <w:sz w:val="16"/>
                                <w:szCs w:val="20"/>
                                <w:rtl/>
                                <w:lang w:bidi="fa-IR"/>
                              </w:rPr>
                              <w:t>1400</w:t>
                            </w:r>
                          </w:p>
                          <w:p w14:paraId="15FF6B01" w14:textId="77777777" w:rsidR="002D4D57" w:rsidRDefault="002D4D57" w:rsidP="002D4D57">
                            <w:pPr>
                              <w:rPr>
                                <w:rFonts w:cs="B Nazanin"/>
                                <w:b/>
                                <w:bCs/>
                                <w:sz w:val="16"/>
                                <w:szCs w:val="20"/>
                                <w:rtl/>
                                <w:lang w:bidi="fa-IR"/>
                              </w:rPr>
                            </w:pPr>
                            <w:r w:rsidRPr="00A97372">
                              <w:rPr>
                                <w:rFonts w:cs="B Nazanin" w:hint="cs"/>
                                <w:b/>
                                <w:bCs/>
                                <w:rtl/>
                                <w:lang w:bidi="fa-IR"/>
                              </w:rPr>
                              <w:t xml:space="preserve">پیوست </w:t>
                            </w:r>
                            <w:r w:rsidRPr="00825795">
                              <w:rPr>
                                <w:rFonts w:cs="B Nazanin" w:hint="cs"/>
                                <w:b/>
                                <w:bCs/>
                                <w:sz w:val="16"/>
                                <w:szCs w:val="20"/>
                                <w:rtl/>
                                <w:lang w:bidi="fa-IR"/>
                              </w:rPr>
                              <w:t xml:space="preserve">:  </w:t>
                            </w:r>
                            <w:r>
                              <w:rPr>
                                <w:rFonts w:cs="B Nazanin" w:hint="cs"/>
                                <w:b/>
                                <w:bCs/>
                                <w:sz w:val="16"/>
                                <w:szCs w:val="20"/>
                                <w:rtl/>
                                <w:lang w:bidi="fa-IR"/>
                              </w:rPr>
                              <w:t>ندارد</w:t>
                            </w:r>
                          </w:p>
                          <w:p w14:paraId="02B8C1C2" w14:textId="77777777" w:rsidR="002D4D57" w:rsidRPr="003E0D20" w:rsidRDefault="002D4D57" w:rsidP="002D4D57">
                            <w:pPr>
                              <w:rPr>
                                <w:rFonts w:cs="B Nazanin"/>
                                <w:b/>
                                <w:bCs/>
                                <w:sz w:val="16"/>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0AC2B" id="_x0000_t202" coordsize="21600,21600" o:spt="202" path="m,l,21600r21600,l21600,xe">
                <v:stroke joinstyle="miter"/>
                <v:path gradientshapeok="t" o:connecttype="rect"/>
              </v:shapetype>
              <v:shape id="Text Box 16" o:spid="_x0000_s1026" type="#_x0000_t202" style="position:absolute;left:0;text-align:left;margin-left:-22.15pt;margin-top:-27.5pt;width:127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" strokecolor="white">
                <v:textbox>
                  <w:txbxContent>
                    <w:p w14:paraId="42D8E614" w14:textId="77777777" w:rsidR="002D4D57" w:rsidRPr="0098761D" w:rsidRDefault="002D4D57" w:rsidP="002D4D57">
                      <w:pPr>
                        <w:rPr>
                          <w:rFonts w:cs="B Nazanin"/>
                          <w:b/>
                          <w:bCs/>
                          <w:rtl/>
                          <w:lang w:bidi="fa-IR"/>
                        </w:rPr>
                      </w:pPr>
                      <w:r w:rsidRPr="0098761D">
                        <w:rPr>
                          <w:rFonts w:cs="B Nazanin" w:hint="cs"/>
                          <w:b/>
                          <w:bCs/>
                          <w:rtl/>
                          <w:lang w:bidi="fa-IR"/>
                        </w:rPr>
                        <w:t xml:space="preserve">تاریخ: </w:t>
                      </w:r>
                      <w:r>
                        <w:rPr>
                          <w:rFonts w:cs="B Nazanin" w:hint="cs"/>
                          <w:b/>
                          <w:bCs/>
                          <w:sz w:val="16"/>
                          <w:szCs w:val="20"/>
                          <w:rtl/>
                          <w:lang w:bidi="fa-IR"/>
                        </w:rPr>
                        <w:t>21</w:t>
                      </w:r>
                      <w:r w:rsidRPr="00143B31">
                        <w:rPr>
                          <w:rFonts w:cs="B Nazanin" w:hint="cs"/>
                          <w:b/>
                          <w:bCs/>
                          <w:sz w:val="16"/>
                          <w:szCs w:val="20"/>
                          <w:rtl/>
                          <w:lang w:bidi="fa-IR"/>
                        </w:rPr>
                        <w:t>/</w:t>
                      </w:r>
                      <w:r>
                        <w:rPr>
                          <w:rFonts w:cs="B Nazanin" w:hint="cs"/>
                          <w:b/>
                          <w:bCs/>
                          <w:sz w:val="16"/>
                          <w:szCs w:val="20"/>
                          <w:rtl/>
                          <w:lang w:bidi="fa-IR"/>
                        </w:rPr>
                        <w:t>10</w:t>
                      </w:r>
                      <w:r w:rsidRPr="00143B31">
                        <w:rPr>
                          <w:rFonts w:cs="B Nazanin" w:hint="cs"/>
                          <w:b/>
                          <w:bCs/>
                          <w:sz w:val="16"/>
                          <w:szCs w:val="20"/>
                          <w:rtl/>
                          <w:lang w:bidi="fa-IR"/>
                        </w:rPr>
                        <w:t>/</w:t>
                      </w:r>
                      <w:r>
                        <w:rPr>
                          <w:rFonts w:cs="B Nazanin" w:hint="cs"/>
                          <w:b/>
                          <w:bCs/>
                          <w:sz w:val="16"/>
                          <w:szCs w:val="20"/>
                          <w:rtl/>
                          <w:lang w:bidi="fa-IR"/>
                        </w:rPr>
                        <w:t>1400</w:t>
                      </w:r>
                    </w:p>
                    <w:p w14:paraId="15FF6B01" w14:textId="77777777" w:rsidR="002D4D57" w:rsidRDefault="002D4D57" w:rsidP="002D4D57">
                      <w:pPr>
                        <w:rPr>
                          <w:rFonts w:cs="B Nazanin"/>
                          <w:b/>
                          <w:bCs/>
                          <w:sz w:val="16"/>
                          <w:szCs w:val="20"/>
                          <w:rtl/>
                          <w:lang w:bidi="fa-IR"/>
                        </w:rPr>
                      </w:pPr>
                      <w:r w:rsidRPr="00A97372">
                        <w:rPr>
                          <w:rFonts w:cs="B Nazanin" w:hint="cs"/>
                          <w:b/>
                          <w:bCs/>
                          <w:rtl/>
                          <w:lang w:bidi="fa-IR"/>
                        </w:rPr>
                        <w:t xml:space="preserve">پیوست </w:t>
                      </w:r>
                      <w:r w:rsidRPr="00825795">
                        <w:rPr>
                          <w:rFonts w:cs="B Nazanin" w:hint="cs"/>
                          <w:b/>
                          <w:bCs/>
                          <w:sz w:val="16"/>
                          <w:szCs w:val="20"/>
                          <w:rtl/>
                          <w:lang w:bidi="fa-IR"/>
                        </w:rPr>
                        <w:t xml:space="preserve">:  </w:t>
                      </w:r>
                      <w:r>
                        <w:rPr>
                          <w:rFonts w:cs="B Nazanin" w:hint="cs"/>
                          <w:b/>
                          <w:bCs/>
                          <w:sz w:val="16"/>
                          <w:szCs w:val="20"/>
                          <w:rtl/>
                          <w:lang w:bidi="fa-IR"/>
                        </w:rPr>
                        <w:t>ندارد</w:t>
                      </w:r>
                    </w:p>
                    <w:p w14:paraId="02B8C1C2" w14:textId="77777777" w:rsidR="002D4D57" w:rsidRPr="003E0D20" w:rsidRDefault="002D4D57" w:rsidP="002D4D57">
                      <w:pPr>
                        <w:rPr>
                          <w:rFonts w:cs="B Nazanin"/>
                          <w:b/>
                          <w:bCs/>
                          <w:sz w:val="16"/>
                          <w:szCs w:val="20"/>
                        </w:rPr>
                      </w:pPr>
                    </w:p>
                  </w:txbxContent>
                </v:textbox>
              </v:shape>
            </w:pict>
          </mc:Fallback>
        </mc:AlternateContent>
      </w:r>
      <w:r>
        <w:rPr>
          <w:rFonts w:cs="B Nazanin" w:hint="cs"/>
          <w:b/>
          <w:bCs/>
          <w:rtl/>
          <w:lang w:bidi="fa-IR"/>
        </w:rPr>
        <w:t>بسمه تعالی</w:t>
      </w:r>
    </w:p>
    <w:p w14:paraId="3778A1AD" w14:textId="77777777" w:rsidR="002D4D57" w:rsidRDefault="002D4D57" w:rsidP="002D4D57">
      <w:pPr>
        <w:jc w:val="both"/>
        <w:rPr>
          <w:rFonts w:cs="B Nazanin"/>
          <w:b/>
          <w:bCs/>
          <w:sz w:val="24"/>
          <w:rtl/>
          <w:lang w:bidi="fa-IR"/>
        </w:rPr>
      </w:pPr>
    </w:p>
    <w:p w14:paraId="29DF2EED" w14:textId="6D3EEF28" w:rsidR="002D4D57" w:rsidRDefault="002D4D57" w:rsidP="002D4D57">
      <w:pPr>
        <w:jc w:val="both"/>
        <w:rPr>
          <w:rFonts w:cs="B Nazanin"/>
          <w:b/>
          <w:bCs/>
          <w:sz w:val="24"/>
          <w:rtl/>
          <w:lang w:bidi="fa-IR"/>
        </w:rPr>
      </w:pPr>
      <w:r>
        <w:rPr>
          <w:rFonts w:cs="B Nazanin" w:hint="cs"/>
          <w:b/>
          <w:bCs/>
          <w:sz w:val="24"/>
          <w:rtl/>
          <w:lang w:bidi="fa-IR"/>
        </w:rPr>
        <w:t xml:space="preserve">پاسخنامه آزمون تشریحی </w:t>
      </w:r>
      <w:r w:rsidR="00671FD5">
        <w:rPr>
          <w:rFonts w:cs="B Nazanin" w:hint="cs"/>
          <w:b/>
          <w:bCs/>
          <w:sz w:val="24"/>
          <w:rtl/>
          <w:lang w:bidi="fa-IR"/>
        </w:rPr>
        <w:t>متدولوژی</w:t>
      </w:r>
      <w:r>
        <w:rPr>
          <w:rFonts w:cs="B Nazanin" w:hint="cs"/>
          <w:b/>
          <w:bCs/>
          <w:sz w:val="24"/>
          <w:rtl/>
          <w:lang w:bidi="fa-IR"/>
        </w:rPr>
        <w:t xml:space="preserve"> </w:t>
      </w:r>
      <w:r w:rsidR="00671FD5">
        <w:rPr>
          <w:rFonts w:cs="B Nazanin" w:hint="cs"/>
          <w:b/>
          <w:bCs/>
          <w:sz w:val="24"/>
          <w:rtl/>
          <w:lang w:bidi="fa-IR"/>
        </w:rPr>
        <w:t xml:space="preserve">ایجاد </w:t>
      </w:r>
      <w:r>
        <w:rPr>
          <w:rFonts w:cs="B Nazanin" w:hint="cs"/>
          <w:b/>
          <w:bCs/>
          <w:sz w:val="24"/>
          <w:rtl/>
          <w:lang w:bidi="fa-IR"/>
        </w:rPr>
        <w:t>نرم افزار نیمسال اول 1400-1401 نام استاد جناب دکتر سید علی رضوی ابراهیمی</w:t>
      </w:r>
    </w:p>
    <w:p w14:paraId="7217F06B" w14:textId="77777777" w:rsidR="002D4D57" w:rsidRDefault="002D4D57" w:rsidP="002D4D57">
      <w:pPr>
        <w:jc w:val="both"/>
        <w:rPr>
          <w:rFonts w:cs="B Nazanin"/>
          <w:b/>
          <w:bCs/>
          <w:sz w:val="24"/>
          <w:rtl/>
          <w:lang w:bidi="fa-IR"/>
        </w:rPr>
      </w:pPr>
    </w:p>
    <w:p w14:paraId="1B6F2D2A" w14:textId="54F20E72" w:rsidR="002D4D57" w:rsidRDefault="002D4D57" w:rsidP="002D4D57">
      <w:pPr>
        <w:jc w:val="both"/>
        <w:rPr>
          <w:rFonts w:cs="B Nazanin"/>
          <w:b/>
          <w:bCs/>
          <w:sz w:val="24"/>
          <w:lang w:bidi="fa-IR"/>
        </w:rPr>
      </w:pPr>
      <w:r>
        <w:rPr>
          <w:rFonts w:cs="B Nazanin" w:hint="cs"/>
          <w:b/>
          <w:bCs/>
          <w:sz w:val="24"/>
          <w:rtl/>
          <w:lang w:bidi="fa-IR"/>
        </w:rPr>
        <w:t>نام دانشجو : سید جواد بسیطی - شماره دانشجویی :990189989</w:t>
      </w:r>
      <w:r w:rsidR="001752E2">
        <w:rPr>
          <w:rFonts w:cs="B Nazanin"/>
          <w:b/>
          <w:bCs/>
          <w:sz w:val="24"/>
          <w:lang w:bidi="fa-IR"/>
        </w:rPr>
        <w:t xml:space="preserve">  </w:t>
      </w:r>
      <w:r w:rsidR="001752E2">
        <w:rPr>
          <w:rFonts w:cs="B Nazanin" w:hint="cs"/>
          <w:b/>
          <w:bCs/>
          <w:sz w:val="24"/>
          <w:rtl/>
          <w:lang w:bidi="fa-IR"/>
        </w:rPr>
        <w:t xml:space="preserve">   تلفن :09131535774 </w:t>
      </w:r>
      <w:r w:rsidR="00671FD5">
        <w:rPr>
          <w:rFonts w:cs="B Nazanin" w:hint="cs"/>
          <w:b/>
          <w:bCs/>
          <w:sz w:val="24"/>
          <w:rtl/>
          <w:lang w:bidi="fa-IR"/>
        </w:rPr>
        <w:t xml:space="preserve"> </w:t>
      </w:r>
      <w:r w:rsidR="00671FD5">
        <w:rPr>
          <w:rFonts w:cs="B Nazanin"/>
          <w:b/>
          <w:bCs/>
          <w:sz w:val="24"/>
          <w:lang w:bidi="fa-IR"/>
        </w:rPr>
        <w:t>email:JavadBasiti@gmail.com</w:t>
      </w:r>
    </w:p>
    <w:p w14:paraId="13245424" w14:textId="77777777" w:rsidR="002D4D57" w:rsidRDefault="002D4D57" w:rsidP="002D4D57">
      <w:pPr>
        <w:jc w:val="both"/>
        <w:rPr>
          <w:rFonts w:cs="B Nazanin"/>
          <w:b/>
          <w:bCs/>
          <w:sz w:val="24"/>
          <w:rtl/>
          <w:lang w:bidi="fa-IR"/>
        </w:rPr>
      </w:pPr>
    </w:p>
    <w:p w14:paraId="7E794DA9" w14:textId="77777777" w:rsidR="00CA530D" w:rsidRDefault="002D4D57" w:rsidP="002D4D57">
      <w:pPr>
        <w:jc w:val="both"/>
        <w:rPr>
          <w:rFonts w:cs="B Nazanin"/>
          <w:b/>
          <w:bCs/>
          <w:sz w:val="24"/>
          <w:lang w:bidi="fa-IR"/>
        </w:rPr>
      </w:pPr>
      <w:r>
        <w:rPr>
          <w:rFonts w:cs="B Nazanin" w:hint="cs"/>
          <w:b/>
          <w:bCs/>
          <w:sz w:val="24"/>
          <w:rtl/>
          <w:lang w:bidi="fa-IR"/>
        </w:rPr>
        <w:t xml:space="preserve">سوال یک میانترم: </w:t>
      </w:r>
    </w:p>
    <w:p w14:paraId="74F46F8C" w14:textId="7D824A04" w:rsidR="0042684E" w:rsidRPr="00F6037C" w:rsidRDefault="0042684E" w:rsidP="0042684E">
      <w:pPr>
        <w:pStyle w:val="ListParagraph"/>
        <w:numPr>
          <w:ilvl w:val="0"/>
          <w:numId w:val="35"/>
        </w:numPr>
        <w:jc w:val="both"/>
        <w:rPr>
          <w:sz w:val="28"/>
          <w:szCs w:val="28"/>
          <w:u w:val="single"/>
        </w:rPr>
      </w:pPr>
      <w:r w:rsidRPr="00F6037C">
        <w:rPr>
          <w:rFonts w:cs="B Nazanin"/>
          <w:b/>
          <w:bCs/>
          <w:sz w:val="32"/>
          <w:szCs w:val="28"/>
          <w:u w:val="single"/>
          <w:rtl/>
        </w:rPr>
        <w:t>متدولوژی چیست و نحوه ارزیابی و مقایسه متدولوژیها را شرح دهید؟</w:t>
      </w:r>
    </w:p>
    <w:p w14:paraId="187335A7" w14:textId="5335A9E0" w:rsidR="00D37E67" w:rsidRPr="00D37E67" w:rsidRDefault="00E86C0A" w:rsidP="00A13C7A">
      <w:pPr>
        <w:pStyle w:val="ListParagraph"/>
        <w:jc w:val="both"/>
        <w:rPr>
          <w:rFonts w:cs="B Nazanin"/>
          <w:b/>
          <w:bCs/>
          <w:sz w:val="28"/>
          <w:szCs w:val="24"/>
        </w:rPr>
      </w:pPr>
      <w:r>
        <w:rPr>
          <w:rFonts w:cs="B Nazanin" w:hint="cs"/>
          <w:b/>
          <w:bCs/>
          <w:sz w:val="28"/>
          <w:szCs w:val="24"/>
          <w:rtl/>
        </w:rPr>
        <w:t xml:space="preserve">تعریفات مختلفی از متدولوژی ارائه شده است </w:t>
      </w:r>
      <w:r w:rsidR="004E5B6C" w:rsidRPr="004E5B6C">
        <w:rPr>
          <w:rFonts w:cs="B Nazanin" w:hint="cs"/>
          <w:b/>
          <w:bCs/>
          <w:sz w:val="28"/>
          <w:szCs w:val="24"/>
          <w:rtl/>
        </w:rPr>
        <w:t xml:space="preserve">تعریف اول از مدیسون سال 1983 </w:t>
      </w:r>
      <w:r w:rsidR="0078345C" w:rsidRPr="0078345C">
        <w:rPr>
          <w:rFonts w:cs="B Nazanin"/>
          <w:b/>
          <w:bCs/>
          <w:sz w:val="28"/>
          <w:szCs w:val="24"/>
          <w:rtl/>
        </w:rPr>
        <w:t>مجموعه</w:t>
      </w:r>
      <w:r w:rsidR="0078345C" w:rsidRPr="0078345C">
        <w:rPr>
          <w:rFonts w:cs="B Nazanin"/>
          <w:b/>
          <w:bCs/>
          <w:sz w:val="28"/>
          <w:szCs w:val="24"/>
        </w:rPr>
        <w:t xml:space="preserve"> </w:t>
      </w:r>
      <w:r w:rsidR="0078345C" w:rsidRPr="0078345C">
        <w:rPr>
          <w:rFonts w:cs="B Nazanin"/>
          <w:b/>
          <w:bCs/>
          <w:sz w:val="28"/>
          <w:szCs w:val="24"/>
          <w:rtl/>
        </w:rPr>
        <w:t>ای</w:t>
      </w:r>
      <w:r w:rsidR="0078345C" w:rsidRPr="0078345C">
        <w:rPr>
          <w:rFonts w:cs="B Nazanin"/>
          <w:b/>
          <w:bCs/>
          <w:sz w:val="28"/>
          <w:szCs w:val="24"/>
        </w:rPr>
        <w:t xml:space="preserve"> </w:t>
      </w:r>
      <w:r w:rsidR="0078345C" w:rsidRPr="0078345C">
        <w:rPr>
          <w:rFonts w:cs="B Nazanin"/>
          <w:b/>
          <w:bCs/>
          <w:sz w:val="28"/>
          <w:szCs w:val="24"/>
          <w:rtl/>
        </w:rPr>
        <w:t>توصیه</w:t>
      </w:r>
      <w:r w:rsidR="0078345C" w:rsidRPr="0078345C">
        <w:rPr>
          <w:rFonts w:cs="B Nazanin"/>
          <w:b/>
          <w:bCs/>
          <w:sz w:val="28"/>
          <w:szCs w:val="24"/>
        </w:rPr>
        <w:t xml:space="preserve"> </w:t>
      </w:r>
      <w:r w:rsidR="0078345C" w:rsidRPr="0078345C">
        <w:rPr>
          <w:rFonts w:cs="B Nazanin"/>
          <w:b/>
          <w:bCs/>
          <w:sz w:val="28"/>
          <w:szCs w:val="24"/>
          <w:rtl/>
        </w:rPr>
        <w:t>شده</w:t>
      </w:r>
      <w:r w:rsidR="0078345C" w:rsidRPr="0078345C">
        <w:rPr>
          <w:rFonts w:cs="B Nazanin"/>
          <w:b/>
          <w:bCs/>
          <w:sz w:val="28"/>
          <w:szCs w:val="24"/>
        </w:rPr>
        <w:t xml:space="preserve"> </w:t>
      </w:r>
      <w:r w:rsidR="0078345C" w:rsidRPr="0078345C">
        <w:rPr>
          <w:rFonts w:cs="B Nazanin"/>
          <w:b/>
          <w:bCs/>
          <w:sz w:val="28"/>
          <w:szCs w:val="24"/>
          <w:rtl/>
        </w:rPr>
        <w:t>از</w:t>
      </w:r>
      <w:r w:rsidR="0078345C" w:rsidRPr="0078345C">
        <w:rPr>
          <w:rFonts w:cs="B Nazanin"/>
          <w:b/>
          <w:bCs/>
          <w:sz w:val="28"/>
          <w:szCs w:val="24"/>
        </w:rPr>
        <w:t xml:space="preserve"> </w:t>
      </w:r>
      <w:r w:rsidR="0078345C" w:rsidRPr="0078345C">
        <w:rPr>
          <w:rFonts w:cs="B Nazanin"/>
          <w:b/>
          <w:bCs/>
          <w:sz w:val="28"/>
          <w:szCs w:val="24"/>
          <w:rtl/>
        </w:rPr>
        <w:t>فلسفه ها، فازها، رویه ها، قوانین، تکنیک ها، ابزارها، مستندات، مدیریت، و آموزش برای توسعه دهندگان</w:t>
      </w:r>
      <w:r w:rsidR="0078345C" w:rsidRPr="0078345C">
        <w:rPr>
          <w:rFonts w:cs="B Nazanin"/>
          <w:b/>
          <w:bCs/>
          <w:sz w:val="28"/>
          <w:szCs w:val="24"/>
        </w:rPr>
        <w:t xml:space="preserve"> </w:t>
      </w:r>
      <w:r w:rsidR="0078345C" w:rsidRPr="0078345C">
        <w:rPr>
          <w:rFonts w:cs="B Nazanin"/>
          <w:b/>
          <w:bCs/>
          <w:sz w:val="28"/>
          <w:szCs w:val="24"/>
          <w:rtl/>
        </w:rPr>
        <w:t>سیستم</w:t>
      </w:r>
      <w:r w:rsidR="0078345C" w:rsidRPr="0078345C">
        <w:rPr>
          <w:rFonts w:cs="B Nazanin"/>
          <w:b/>
          <w:bCs/>
          <w:sz w:val="28"/>
          <w:szCs w:val="24"/>
        </w:rPr>
        <w:t xml:space="preserve"> </w:t>
      </w:r>
      <w:r w:rsidR="0078345C" w:rsidRPr="0078345C">
        <w:rPr>
          <w:rFonts w:cs="B Nazanin"/>
          <w:b/>
          <w:bCs/>
          <w:sz w:val="28"/>
          <w:szCs w:val="24"/>
          <w:rtl/>
        </w:rPr>
        <w:t>های</w:t>
      </w:r>
      <w:r w:rsidR="0078345C" w:rsidRPr="0078345C">
        <w:rPr>
          <w:rFonts w:cs="B Nazanin"/>
          <w:b/>
          <w:bCs/>
          <w:sz w:val="28"/>
          <w:szCs w:val="24"/>
        </w:rPr>
        <w:t xml:space="preserve"> </w:t>
      </w:r>
      <w:r w:rsidR="0078345C" w:rsidRPr="0078345C">
        <w:rPr>
          <w:rFonts w:cs="B Nazanin"/>
          <w:b/>
          <w:bCs/>
          <w:sz w:val="28"/>
          <w:szCs w:val="24"/>
          <w:rtl/>
        </w:rPr>
        <w:t>اطلاعاتی</w:t>
      </w:r>
      <w:r w:rsidR="005808DA">
        <w:rPr>
          <w:rFonts w:cs="B Nazanin" w:hint="cs"/>
          <w:b/>
          <w:bCs/>
          <w:sz w:val="28"/>
          <w:szCs w:val="24"/>
          <w:rtl/>
        </w:rPr>
        <w:t xml:space="preserve"> </w:t>
      </w:r>
      <w:r w:rsidR="00A13C7A">
        <w:rPr>
          <w:rFonts w:cs="B Nazanin" w:hint="cs"/>
          <w:b/>
          <w:bCs/>
          <w:sz w:val="28"/>
          <w:szCs w:val="24"/>
          <w:rtl/>
        </w:rPr>
        <w:t xml:space="preserve">را بیان می کند ، </w:t>
      </w:r>
      <w:r w:rsidR="000122E6">
        <w:rPr>
          <w:rFonts w:cs="B Nazanin" w:hint="cs"/>
          <w:b/>
          <w:bCs/>
          <w:sz w:val="28"/>
          <w:szCs w:val="24"/>
          <w:rtl/>
        </w:rPr>
        <w:t>تعریف مهم دوم متدولوژی را توصیه ای جهت</w:t>
      </w:r>
      <w:r w:rsidR="00D37E67" w:rsidRPr="00D37E67">
        <w:rPr>
          <w:rFonts w:cs="B Nazanin"/>
          <w:b/>
          <w:bCs/>
          <w:sz w:val="28"/>
          <w:szCs w:val="24"/>
          <w:rtl/>
        </w:rPr>
        <w:t xml:space="preserve"> توسعه سیستم ها ، یا بخشی از توسعه، سیستم های اطلاعاتی بر اساس مجموعه ای از عقلانیت ها و فلسفه زمینه ای است که چنین توصیه ای را برای یک زمینه خاص حمایت، توجیه و منسجم می</w:t>
      </w:r>
      <w:r w:rsidR="00D37E67" w:rsidRPr="00D37E67">
        <w:rPr>
          <w:rFonts w:cs="B Nazanin"/>
          <w:b/>
          <w:bCs/>
          <w:sz w:val="28"/>
          <w:szCs w:val="24"/>
        </w:rPr>
        <w:t xml:space="preserve"> </w:t>
      </w:r>
      <w:r w:rsidR="00D37E67" w:rsidRPr="00D37E67">
        <w:rPr>
          <w:rFonts w:cs="B Nazanin"/>
          <w:b/>
          <w:bCs/>
          <w:sz w:val="28"/>
          <w:szCs w:val="24"/>
          <w:rtl/>
        </w:rPr>
        <w:t>کند</w:t>
      </w:r>
      <w:r w:rsidR="00D37E67" w:rsidRPr="00D37E67">
        <w:rPr>
          <w:rFonts w:cs="B Nazanin"/>
          <w:b/>
          <w:bCs/>
          <w:sz w:val="28"/>
          <w:szCs w:val="24"/>
        </w:rPr>
        <w:t xml:space="preserve">. </w:t>
      </w:r>
      <w:r w:rsidR="00A13C7A">
        <w:rPr>
          <w:rFonts w:cs="B Nazanin" w:hint="cs"/>
          <w:b/>
          <w:bCs/>
          <w:sz w:val="28"/>
          <w:szCs w:val="24"/>
          <w:rtl/>
        </w:rPr>
        <w:t>ابزارهای</w:t>
      </w:r>
      <w:r w:rsidR="00D37E67" w:rsidRPr="00D37E67">
        <w:rPr>
          <w:rFonts w:cs="B Nazanin"/>
          <w:b/>
          <w:bCs/>
          <w:sz w:val="28"/>
          <w:szCs w:val="24"/>
        </w:rPr>
        <w:t xml:space="preserve"> </w:t>
      </w:r>
      <w:r w:rsidR="00D37E67" w:rsidRPr="00D37E67">
        <w:rPr>
          <w:rFonts w:cs="B Nazanin"/>
          <w:b/>
          <w:bCs/>
          <w:sz w:val="28"/>
          <w:szCs w:val="24"/>
          <w:rtl/>
        </w:rPr>
        <w:t>توصیه</w:t>
      </w:r>
      <w:r w:rsidR="00D37E67" w:rsidRPr="00D37E67">
        <w:rPr>
          <w:rFonts w:cs="B Nazanin"/>
          <w:b/>
          <w:bCs/>
          <w:sz w:val="28"/>
          <w:szCs w:val="24"/>
        </w:rPr>
        <w:t xml:space="preserve"> </w:t>
      </w:r>
      <w:r w:rsidR="00D37E67" w:rsidRPr="00D37E67">
        <w:rPr>
          <w:rFonts w:cs="B Nazanin"/>
          <w:b/>
          <w:bCs/>
          <w:sz w:val="28"/>
          <w:szCs w:val="24"/>
          <w:rtl/>
        </w:rPr>
        <w:t>شده</w:t>
      </w:r>
      <w:r w:rsidR="00D37E67" w:rsidRPr="00D37E67">
        <w:rPr>
          <w:rFonts w:cs="B Nazanin"/>
          <w:b/>
          <w:bCs/>
          <w:sz w:val="28"/>
          <w:szCs w:val="24"/>
        </w:rPr>
        <w:t xml:space="preserve"> </w:t>
      </w:r>
      <w:r w:rsidR="00D37E67" w:rsidRPr="00D37E67">
        <w:rPr>
          <w:rFonts w:cs="B Nazanin"/>
          <w:b/>
          <w:bCs/>
          <w:sz w:val="28"/>
          <w:szCs w:val="24"/>
          <w:rtl/>
        </w:rPr>
        <w:t>معمولاً</w:t>
      </w:r>
      <w:r w:rsidR="00D37E67" w:rsidRPr="00D37E67">
        <w:rPr>
          <w:rFonts w:cs="B Nazanin"/>
          <w:b/>
          <w:bCs/>
          <w:sz w:val="28"/>
          <w:szCs w:val="24"/>
        </w:rPr>
        <w:t xml:space="preserve"> </w:t>
      </w:r>
      <w:r w:rsidR="00D37E67" w:rsidRPr="00D37E67">
        <w:rPr>
          <w:rFonts w:cs="B Nazanin"/>
          <w:b/>
          <w:bCs/>
          <w:sz w:val="28"/>
          <w:szCs w:val="24"/>
          <w:rtl/>
        </w:rPr>
        <w:t>شامل</w:t>
      </w:r>
      <w:r w:rsidR="00D37E67" w:rsidRPr="00D37E67">
        <w:rPr>
          <w:rFonts w:cs="B Nazanin"/>
          <w:b/>
          <w:bCs/>
          <w:sz w:val="28"/>
          <w:szCs w:val="24"/>
        </w:rPr>
        <w:t xml:space="preserve"> </w:t>
      </w:r>
      <w:r w:rsidR="00D37E67" w:rsidRPr="00D37E67">
        <w:rPr>
          <w:rFonts w:cs="B Nazanin"/>
          <w:b/>
          <w:bCs/>
          <w:sz w:val="28"/>
          <w:szCs w:val="24"/>
          <w:rtl/>
        </w:rPr>
        <w:t>شناسایی فازها، رویه ها، وظایف، قوانین، تکنیک ها، دستورالعمل ها، مستندات و</w:t>
      </w:r>
      <w:r w:rsidR="00D37E67" w:rsidRPr="00D37E67">
        <w:rPr>
          <w:rFonts w:cs="B Nazanin"/>
          <w:b/>
          <w:bCs/>
          <w:sz w:val="28"/>
          <w:szCs w:val="24"/>
        </w:rPr>
        <w:t xml:space="preserve"> </w:t>
      </w:r>
      <w:r w:rsidR="00D37E67" w:rsidRPr="00D37E67">
        <w:rPr>
          <w:rFonts w:cs="B Nazanin"/>
          <w:b/>
          <w:bCs/>
          <w:sz w:val="28"/>
          <w:szCs w:val="24"/>
          <w:rtl/>
        </w:rPr>
        <w:t>ابزارها</w:t>
      </w:r>
      <w:r w:rsidR="00D37E67" w:rsidRPr="00D37E67">
        <w:rPr>
          <w:rFonts w:cs="B Nazanin"/>
          <w:b/>
          <w:bCs/>
          <w:sz w:val="28"/>
          <w:szCs w:val="24"/>
        </w:rPr>
        <w:t xml:space="preserve"> </w:t>
      </w:r>
      <w:r w:rsidR="00D37E67" w:rsidRPr="00D37E67">
        <w:rPr>
          <w:rFonts w:cs="B Nazanin"/>
          <w:b/>
          <w:bCs/>
          <w:sz w:val="28"/>
          <w:szCs w:val="24"/>
          <w:rtl/>
        </w:rPr>
        <w:t>است</w:t>
      </w:r>
      <w:r w:rsidR="00D37E67" w:rsidRPr="00D37E67">
        <w:rPr>
          <w:rFonts w:cs="B Nazanin"/>
          <w:b/>
          <w:bCs/>
          <w:sz w:val="28"/>
          <w:szCs w:val="24"/>
        </w:rPr>
        <w:t xml:space="preserve">. </w:t>
      </w:r>
      <w:r w:rsidR="00D37E67" w:rsidRPr="00D37E67">
        <w:rPr>
          <w:rFonts w:cs="B Nazanin"/>
          <w:b/>
          <w:bCs/>
          <w:sz w:val="28"/>
          <w:szCs w:val="24"/>
          <w:rtl/>
        </w:rPr>
        <w:t>آنها</w:t>
      </w:r>
      <w:r w:rsidR="00D37E67" w:rsidRPr="00D37E67">
        <w:rPr>
          <w:rFonts w:cs="B Nazanin"/>
          <w:b/>
          <w:bCs/>
          <w:sz w:val="28"/>
          <w:szCs w:val="24"/>
        </w:rPr>
        <w:t xml:space="preserve"> </w:t>
      </w:r>
      <w:r w:rsidR="00D37E67" w:rsidRPr="00D37E67">
        <w:rPr>
          <w:rFonts w:cs="B Nazanin"/>
          <w:b/>
          <w:bCs/>
          <w:sz w:val="28"/>
          <w:szCs w:val="24"/>
          <w:rtl/>
        </w:rPr>
        <w:t>همچنین</w:t>
      </w:r>
      <w:r w:rsidR="00D37E67" w:rsidRPr="00D37E67">
        <w:rPr>
          <w:rFonts w:cs="B Nazanin"/>
          <w:b/>
          <w:bCs/>
          <w:sz w:val="28"/>
          <w:szCs w:val="24"/>
        </w:rPr>
        <w:t xml:space="preserve"> </w:t>
      </w:r>
      <w:r w:rsidR="00D37E67" w:rsidRPr="00D37E67">
        <w:rPr>
          <w:rFonts w:cs="B Nazanin"/>
          <w:b/>
          <w:bCs/>
          <w:sz w:val="28"/>
          <w:szCs w:val="24"/>
          <w:rtl/>
        </w:rPr>
        <w:t>ممکن</w:t>
      </w:r>
      <w:r w:rsidR="00D37E67" w:rsidRPr="00D37E67">
        <w:rPr>
          <w:rFonts w:cs="B Nazanin"/>
          <w:b/>
          <w:bCs/>
          <w:sz w:val="28"/>
          <w:szCs w:val="24"/>
        </w:rPr>
        <w:t xml:space="preserve"> </w:t>
      </w:r>
      <w:r w:rsidR="00D37E67" w:rsidRPr="00D37E67">
        <w:rPr>
          <w:rFonts w:cs="B Nazanin"/>
          <w:b/>
          <w:bCs/>
          <w:sz w:val="28"/>
          <w:szCs w:val="24"/>
          <w:rtl/>
        </w:rPr>
        <w:t>است</w:t>
      </w:r>
      <w:r w:rsidR="00D37E67" w:rsidRPr="00D37E67">
        <w:rPr>
          <w:rFonts w:cs="B Nazanin"/>
          <w:b/>
          <w:bCs/>
          <w:sz w:val="28"/>
          <w:szCs w:val="24"/>
        </w:rPr>
        <w:t xml:space="preserve"> </w:t>
      </w:r>
      <w:r w:rsidR="00D37E67" w:rsidRPr="00D37E67">
        <w:rPr>
          <w:rFonts w:cs="B Nazanin"/>
          <w:b/>
          <w:bCs/>
          <w:sz w:val="28"/>
          <w:szCs w:val="24"/>
          <w:rtl/>
        </w:rPr>
        <w:t>شامل</w:t>
      </w:r>
      <w:r w:rsidR="00D37E67" w:rsidRPr="00D37E67">
        <w:rPr>
          <w:rFonts w:cs="B Nazanin"/>
          <w:b/>
          <w:bCs/>
          <w:sz w:val="28"/>
          <w:szCs w:val="24"/>
        </w:rPr>
        <w:t xml:space="preserve"> </w:t>
      </w:r>
      <w:r w:rsidR="00D37E67" w:rsidRPr="00D37E67">
        <w:rPr>
          <w:rFonts w:cs="B Nazanin"/>
          <w:b/>
          <w:bCs/>
          <w:sz w:val="28"/>
          <w:szCs w:val="24"/>
          <w:rtl/>
        </w:rPr>
        <w:t>توصیه</w:t>
      </w:r>
      <w:r w:rsidR="00D37E67" w:rsidRPr="00D37E67">
        <w:rPr>
          <w:rFonts w:cs="B Nazanin"/>
          <w:b/>
          <w:bCs/>
          <w:sz w:val="28"/>
          <w:szCs w:val="24"/>
        </w:rPr>
        <w:t xml:space="preserve"> </w:t>
      </w:r>
      <w:r w:rsidR="00D37E67" w:rsidRPr="00D37E67">
        <w:rPr>
          <w:rFonts w:cs="B Nazanin"/>
          <w:b/>
          <w:bCs/>
          <w:sz w:val="28"/>
          <w:szCs w:val="24"/>
          <w:rtl/>
        </w:rPr>
        <w:t>هایی</w:t>
      </w:r>
      <w:r w:rsidR="00D37E67" w:rsidRPr="00D37E67">
        <w:rPr>
          <w:rFonts w:cs="B Nazanin"/>
          <w:b/>
          <w:bCs/>
          <w:sz w:val="28"/>
          <w:szCs w:val="24"/>
        </w:rPr>
        <w:t xml:space="preserve"> </w:t>
      </w:r>
      <w:r w:rsidR="00D37E67" w:rsidRPr="00D37E67">
        <w:rPr>
          <w:rFonts w:cs="B Nazanin"/>
          <w:b/>
          <w:bCs/>
          <w:sz w:val="28"/>
          <w:szCs w:val="24"/>
          <w:rtl/>
        </w:rPr>
        <w:t>در</w:t>
      </w:r>
      <w:r w:rsidR="00D37E67" w:rsidRPr="00D37E67">
        <w:rPr>
          <w:rFonts w:cs="B Nazanin"/>
          <w:b/>
          <w:bCs/>
          <w:sz w:val="28"/>
          <w:szCs w:val="24"/>
        </w:rPr>
        <w:t xml:space="preserve"> </w:t>
      </w:r>
      <w:r w:rsidR="00D37E67" w:rsidRPr="00D37E67">
        <w:rPr>
          <w:rFonts w:cs="B Nazanin"/>
          <w:b/>
          <w:bCs/>
          <w:sz w:val="28"/>
          <w:szCs w:val="24"/>
          <w:rtl/>
        </w:rPr>
        <w:t>مورد</w:t>
      </w:r>
      <w:r w:rsidR="00D37E67" w:rsidRPr="00D37E67">
        <w:rPr>
          <w:rFonts w:cs="B Nazanin"/>
          <w:b/>
          <w:bCs/>
          <w:sz w:val="28"/>
          <w:szCs w:val="24"/>
        </w:rPr>
        <w:t xml:space="preserve"> </w:t>
      </w:r>
      <w:r w:rsidR="00D37E67" w:rsidRPr="00D37E67">
        <w:rPr>
          <w:rFonts w:cs="B Nazanin"/>
          <w:b/>
          <w:bCs/>
          <w:sz w:val="28"/>
          <w:szCs w:val="24"/>
          <w:rtl/>
        </w:rPr>
        <w:t>مدیریت</w:t>
      </w:r>
      <w:r w:rsidR="00D37E67" w:rsidRPr="00D37E67">
        <w:rPr>
          <w:rFonts w:cs="B Nazanin"/>
          <w:b/>
          <w:bCs/>
          <w:sz w:val="28"/>
          <w:szCs w:val="24"/>
        </w:rPr>
        <w:t xml:space="preserve"> </w:t>
      </w:r>
      <w:r w:rsidR="00D37E67" w:rsidRPr="00D37E67">
        <w:rPr>
          <w:rFonts w:cs="B Nazanin"/>
          <w:b/>
          <w:bCs/>
          <w:sz w:val="28"/>
          <w:szCs w:val="24"/>
          <w:rtl/>
        </w:rPr>
        <w:t>و سازمان</w:t>
      </w:r>
      <w:r w:rsidR="00D37E67" w:rsidRPr="00D37E67">
        <w:rPr>
          <w:rFonts w:cs="B Nazanin"/>
          <w:b/>
          <w:bCs/>
          <w:sz w:val="28"/>
          <w:szCs w:val="24"/>
        </w:rPr>
        <w:t xml:space="preserve"> </w:t>
      </w:r>
      <w:r w:rsidR="00D37E67" w:rsidRPr="00D37E67">
        <w:rPr>
          <w:rFonts w:cs="B Nazanin"/>
          <w:b/>
          <w:bCs/>
          <w:sz w:val="28"/>
          <w:szCs w:val="24"/>
          <w:rtl/>
        </w:rPr>
        <w:t>رویکرد</w:t>
      </w:r>
      <w:r w:rsidR="00D37E67" w:rsidRPr="00D37E67">
        <w:rPr>
          <w:rFonts w:cs="B Nazanin"/>
          <w:b/>
          <w:bCs/>
          <w:sz w:val="28"/>
          <w:szCs w:val="24"/>
        </w:rPr>
        <w:t xml:space="preserve"> </w:t>
      </w:r>
      <w:r w:rsidR="00D37E67" w:rsidRPr="00D37E67">
        <w:rPr>
          <w:rFonts w:cs="B Nazanin"/>
          <w:b/>
          <w:bCs/>
          <w:sz w:val="28"/>
          <w:szCs w:val="24"/>
          <w:rtl/>
        </w:rPr>
        <w:t>و</w:t>
      </w:r>
      <w:r w:rsidR="00D37E67" w:rsidRPr="00D37E67">
        <w:rPr>
          <w:rFonts w:cs="B Nazanin"/>
          <w:b/>
          <w:bCs/>
          <w:sz w:val="28"/>
          <w:szCs w:val="24"/>
        </w:rPr>
        <w:t xml:space="preserve"> </w:t>
      </w:r>
      <w:r w:rsidR="00D37E67" w:rsidRPr="00D37E67">
        <w:rPr>
          <w:rFonts w:cs="B Nazanin"/>
          <w:b/>
          <w:bCs/>
          <w:sz w:val="28"/>
          <w:szCs w:val="24"/>
          <w:rtl/>
        </w:rPr>
        <w:t>شناسایی</w:t>
      </w:r>
      <w:r w:rsidR="00D37E67" w:rsidRPr="00D37E67">
        <w:rPr>
          <w:rFonts w:cs="B Nazanin"/>
          <w:b/>
          <w:bCs/>
          <w:sz w:val="28"/>
          <w:szCs w:val="24"/>
        </w:rPr>
        <w:t xml:space="preserve"> </w:t>
      </w:r>
      <w:r w:rsidR="00D37E67" w:rsidRPr="00D37E67">
        <w:rPr>
          <w:rFonts w:cs="B Nazanin"/>
          <w:b/>
          <w:bCs/>
          <w:sz w:val="28"/>
          <w:szCs w:val="24"/>
          <w:rtl/>
        </w:rPr>
        <w:t>و</w:t>
      </w:r>
      <w:r w:rsidR="00D37E67" w:rsidRPr="00D37E67">
        <w:rPr>
          <w:rFonts w:cs="B Nazanin"/>
          <w:b/>
          <w:bCs/>
          <w:sz w:val="28"/>
          <w:szCs w:val="24"/>
        </w:rPr>
        <w:t xml:space="preserve"> </w:t>
      </w:r>
      <w:r w:rsidR="00D37E67" w:rsidRPr="00D37E67">
        <w:rPr>
          <w:rFonts w:cs="B Nazanin"/>
          <w:b/>
          <w:bCs/>
          <w:sz w:val="28"/>
          <w:szCs w:val="24"/>
          <w:rtl/>
        </w:rPr>
        <w:t>آموزش</w:t>
      </w:r>
      <w:r w:rsidR="00D37E67" w:rsidRPr="00D37E67">
        <w:rPr>
          <w:rFonts w:cs="B Nazanin"/>
          <w:b/>
          <w:bCs/>
          <w:sz w:val="28"/>
          <w:szCs w:val="24"/>
        </w:rPr>
        <w:t xml:space="preserve"> </w:t>
      </w:r>
      <w:r w:rsidR="00D37E67" w:rsidRPr="00D37E67">
        <w:rPr>
          <w:rFonts w:cs="B Nazanin"/>
          <w:b/>
          <w:bCs/>
          <w:sz w:val="28"/>
          <w:szCs w:val="24"/>
          <w:rtl/>
        </w:rPr>
        <w:t>شرکت</w:t>
      </w:r>
      <w:r w:rsidR="00D37E67" w:rsidRPr="00D37E67">
        <w:rPr>
          <w:rFonts w:cs="B Nazanin"/>
          <w:b/>
          <w:bCs/>
          <w:sz w:val="28"/>
          <w:szCs w:val="24"/>
        </w:rPr>
        <w:t xml:space="preserve"> </w:t>
      </w:r>
      <w:r w:rsidR="00D37E67" w:rsidRPr="00D37E67">
        <w:rPr>
          <w:rFonts w:cs="B Nazanin"/>
          <w:b/>
          <w:bCs/>
          <w:sz w:val="28"/>
          <w:szCs w:val="24"/>
          <w:rtl/>
        </w:rPr>
        <w:t>کنندگان</w:t>
      </w:r>
      <w:r w:rsidR="00D37E67" w:rsidRPr="00D37E67">
        <w:rPr>
          <w:rFonts w:cs="B Nazanin"/>
          <w:b/>
          <w:bCs/>
          <w:sz w:val="28"/>
          <w:szCs w:val="24"/>
        </w:rPr>
        <w:t xml:space="preserve"> </w:t>
      </w:r>
      <w:r w:rsidR="00D37E67" w:rsidRPr="00D37E67">
        <w:rPr>
          <w:rFonts w:cs="B Nazanin"/>
          <w:b/>
          <w:bCs/>
          <w:sz w:val="28"/>
          <w:szCs w:val="24"/>
          <w:rtl/>
        </w:rPr>
        <w:t>باشد</w:t>
      </w:r>
      <w:r w:rsidR="00D37E67" w:rsidRPr="00D37E67">
        <w:rPr>
          <w:rFonts w:cs="B Nazanin"/>
          <w:b/>
          <w:bCs/>
          <w:sz w:val="28"/>
          <w:szCs w:val="24"/>
        </w:rPr>
        <w:t>.</w:t>
      </w:r>
    </w:p>
    <w:p w14:paraId="2429BE9E" w14:textId="6612E2E9" w:rsidR="00E45040" w:rsidRDefault="00E45040" w:rsidP="00E86C0A">
      <w:pPr>
        <w:pStyle w:val="ListParagraph"/>
        <w:jc w:val="both"/>
        <w:rPr>
          <w:rFonts w:cs="B Nazanin"/>
          <w:b/>
          <w:bCs/>
          <w:sz w:val="28"/>
          <w:szCs w:val="24"/>
          <w:rtl/>
        </w:rPr>
      </w:pPr>
      <w:r>
        <w:rPr>
          <w:rFonts w:cs="B Nazanin" w:hint="cs"/>
          <w:b/>
          <w:bCs/>
          <w:sz w:val="28"/>
          <w:szCs w:val="24"/>
          <w:rtl/>
        </w:rPr>
        <w:t xml:space="preserve">البته </w:t>
      </w:r>
      <w:r w:rsidR="0078345C">
        <w:rPr>
          <w:rFonts w:cs="B Nazanin" w:hint="cs"/>
          <w:b/>
          <w:bCs/>
          <w:sz w:val="28"/>
          <w:szCs w:val="24"/>
          <w:rtl/>
        </w:rPr>
        <w:t xml:space="preserve">به نظر شخصی اینجانب </w:t>
      </w:r>
      <w:r>
        <w:rPr>
          <w:rFonts w:cs="B Nazanin" w:hint="cs"/>
          <w:b/>
          <w:bCs/>
          <w:sz w:val="28"/>
          <w:szCs w:val="24"/>
          <w:rtl/>
        </w:rPr>
        <w:t xml:space="preserve">تقریبا همه در نهایت یک دید نسبتا واحد را </w:t>
      </w:r>
      <w:r w:rsidR="0078345C">
        <w:rPr>
          <w:rFonts w:cs="B Nazanin" w:hint="cs"/>
          <w:b/>
          <w:bCs/>
          <w:sz w:val="28"/>
          <w:szCs w:val="24"/>
          <w:rtl/>
        </w:rPr>
        <w:t xml:space="preserve">سعی دارند </w:t>
      </w:r>
      <w:r w:rsidR="005808DA">
        <w:rPr>
          <w:rFonts w:cs="B Nazanin" w:hint="cs"/>
          <w:b/>
          <w:bCs/>
          <w:sz w:val="28"/>
          <w:szCs w:val="24"/>
          <w:rtl/>
        </w:rPr>
        <w:t xml:space="preserve">از متدولوژی </w:t>
      </w:r>
      <w:r>
        <w:rPr>
          <w:rFonts w:cs="B Nazanin" w:hint="cs"/>
          <w:b/>
          <w:bCs/>
          <w:sz w:val="28"/>
          <w:szCs w:val="24"/>
          <w:rtl/>
        </w:rPr>
        <w:t>نتیجه دهند</w:t>
      </w:r>
      <w:r w:rsidR="0078345C">
        <w:rPr>
          <w:rFonts w:cs="B Nazanin" w:hint="cs"/>
          <w:b/>
          <w:bCs/>
          <w:sz w:val="28"/>
          <w:szCs w:val="24"/>
          <w:rtl/>
        </w:rPr>
        <w:t xml:space="preserve"> و تفاوت چندانی بین </w:t>
      </w:r>
      <w:r w:rsidR="005808DA">
        <w:rPr>
          <w:rFonts w:cs="B Nazanin" w:hint="cs"/>
          <w:b/>
          <w:bCs/>
          <w:sz w:val="28"/>
          <w:szCs w:val="24"/>
          <w:rtl/>
        </w:rPr>
        <w:t>توصیف</w:t>
      </w:r>
      <w:r w:rsidR="0078345C">
        <w:rPr>
          <w:rFonts w:cs="B Nazanin" w:hint="cs"/>
          <w:b/>
          <w:bCs/>
          <w:sz w:val="28"/>
          <w:szCs w:val="24"/>
          <w:rtl/>
        </w:rPr>
        <w:t xml:space="preserve"> کلی آنها نیست به هر حال شاید قلم و ادبیات برای توصیف</w:t>
      </w:r>
      <w:r w:rsidR="00C12D8F">
        <w:rPr>
          <w:rFonts w:cs="B Nazanin"/>
          <w:b/>
          <w:bCs/>
          <w:sz w:val="28"/>
          <w:szCs w:val="24"/>
        </w:rPr>
        <w:t xml:space="preserve"> </w:t>
      </w:r>
      <w:r w:rsidR="00C12D8F">
        <w:rPr>
          <w:rFonts w:cs="B Nazanin" w:hint="cs"/>
          <w:b/>
          <w:bCs/>
          <w:sz w:val="28"/>
          <w:szCs w:val="24"/>
          <w:rtl/>
        </w:rPr>
        <w:t>این</w:t>
      </w:r>
      <w:r w:rsidR="0078345C">
        <w:rPr>
          <w:rFonts w:cs="B Nazanin" w:hint="cs"/>
          <w:b/>
          <w:bCs/>
          <w:sz w:val="28"/>
          <w:szCs w:val="24"/>
          <w:rtl/>
        </w:rPr>
        <w:t xml:space="preserve"> موضوع بیشتر از این توان نداشته باشد.</w:t>
      </w:r>
    </w:p>
    <w:p w14:paraId="7D97F6E8" w14:textId="5465281A" w:rsidR="002F6E86" w:rsidRDefault="002F6E86" w:rsidP="00E86C0A">
      <w:pPr>
        <w:pStyle w:val="ListParagraph"/>
        <w:jc w:val="both"/>
        <w:rPr>
          <w:rFonts w:cs="B Nazanin"/>
          <w:b/>
          <w:bCs/>
          <w:sz w:val="28"/>
          <w:szCs w:val="24"/>
          <w:rtl/>
        </w:rPr>
      </w:pPr>
      <w:r>
        <w:rPr>
          <w:rFonts w:cs="B Nazanin" w:hint="cs"/>
          <w:b/>
          <w:bCs/>
          <w:sz w:val="28"/>
          <w:szCs w:val="24"/>
          <w:rtl/>
        </w:rPr>
        <w:t xml:space="preserve">به طور کلی باید توجه داشت که متدولوژی فراتر از صرف توسعه نرم افزار است و برای همه امور می تواند درگیر بوده راه کار و متد و </w:t>
      </w:r>
      <w:r w:rsidR="00CC4A71">
        <w:rPr>
          <w:rFonts w:cs="B Nazanin" w:hint="cs"/>
          <w:b/>
          <w:bCs/>
          <w:sz w:val="28"/>
          <w:szCs w:val="24"/>
          <w:rtl/>
        </w:rPr>
        <w:t>توصیه</w:t>
      </w:r>
      <w:r>
        <w:rPr>
          <w:rFonts w:cs="B Nazanin" w:hint="cs"/>
          <w:b/>
          <w:bCs/>
          <w:sz w:val="28"/>
          <w:szCs w:val="24"/>
          <w:rtl/>
        </w:rPr>
        <w:t xml:space="preserve"> ارائه نماید.</w:t>
      </w:r>
    </w:p>
    <w:p w14:paraId="020499ED" w14:textId="4222ECAB" w:rsidR="007C5AF8" w:rsidRDefault="00366763" w:rsidP="007C5AF8">
      <w:pPr>
        <w:pStyle w:val="ListParagraph"/>
        <w:jc w:val="both"/>
        <w:rPr>
          <w:rFonts w:cs="B Nazanin"/>
          <w:b/>
          <w:bCs/>
          <w:sz w:val="28"/>
          <w:szCs w:val="24"/>
          <w:rtl/>
        </w:rPr>
      </w:pPr>
      <w:r>
        <w:rPr>
          <w:rFonts w:cs="B Nazanin" w:hint="cs"/>
          <w:b/>
          <w:bCs/>
          <w:sz w:val="28"/>
          <w:szCs w:val="24"/>
          <w:rtl/>
        </w:rPr>
        <w:t xml:space="preserve">برای ارزیابی و مقایسه متدولوژی عموما تلاش شده مجموعه ای از ویژگیهای ایده آل عموم را شناسایی کرده و سپس با کنترل آنها </w:t>
      </w:r>
      <w:r w:rsidR="00642600">
        <w:rPr>
          <w:rFonts w:cs="B Nazanin" w:hint="cs"/>
          <w:b/>
          <w:bCs/>
          <w:sz w:val="28"/>
          <w:szCs w:val="24"/>
          <w:rtl/>
        </w:rPr>
        <w:t xml:space="preserve">دارا بودن یا نبودن هر ویژگی در </w:t>
      </w:r>
      <w:r>
        <w:rPr>
          <w:rFonts w:cs="B Nazanin" w:hint="cs"/>
          <w:b/>
          <w:bCs/>
          <w:sz w:val="28"/>
          <w:szCs w:val="24"/>
          <w:rtl/>
        </w:rPr>
        <w:t xml:space="preserve">در هر متدولوژی </w:t>
      </w:r>
      <w:r w:rsidR="00642600">
        <w:rPr>
          <w:rFonts w:cs="B Nazanin" w:hint="cs"/>
          <w:b/>
          <w:bCs/>
          <w:sz w:val="28"/>
          <w:szCs w:val="24"/>
          <w:rtl/>
        </w:rPr>
        <w:t>و نمره هر کدام را در آن ویژگی مقایسه کنیم.</w:t>
      </w:r>
      <w:r w:rsidR="00AA3217">
        <w:rPr>
          <w:rFonts w:cs="B Nazanin" w:hint="cs"/>
          <w:b/>
          <w:bCs/>
          <w:sz w:val="28"/>
          <w:szCs w:val="24"/>
          <w:rtl/>
        </w:rPr>
        <w:t xml:space="preserve"> به عنوان نمونه چک لیست زیر می تواند مبنای یک مقایسه و ارزیابی قرار گیرد:</w:t>
      </w:r>
    </w:p>
    <w:p w14:paraId="50DE3057" w14:textId="2E5D3990" w:rsidR="00AA3217" w:rsidRPr="00AA3217" w:rsidRDefault="00AA3217" w:rsidP="00AA3217">
      <w:pPr>
        <w:pStyle w:val="ListParagraph"/>
        <w:numPr>
          <w:ilvl w:val="1"/>
          <w:numId w:val="35"/>
        </w:numPr>
        <w:jc w:val="both"/>
        <w:rPr>
          <w:rFonts w:cs="B Nazanin"/>
          <w:b/>
          <w:bCs/>
          <w:sz w:val="28"/>
          <w:szCs w:val="24"/>
        </w:rPr>
      </w:pPr>
      <w:r>
        <w:rPr>
          <w:rFonts w:cs="B Nazanin" w:hint="cs"/>
          <w:b/>
          <w:bCs/>
          <w:sz w:val="28"/>
          <w:szCs w:val="24"/>
          <w:rtl/>
        </w:rPr>
        <w:t>کدام پارادایمها اساس متدول</w:t>
      </w:r>
      <w:r w:rsidRPr="00F50B58">
        <w:rPr>
          <w:rFonts w:cs="B Nazanin" w:hint="cs"/>
          <w:b/>
          <w:bCs/>
          <w:sz w:val="28"/>
          <w:szCs w:val="24"/>
          <w:rtl/>
        </w:rPr>
        <w:t>وژی زا شکل می دهند؟</w:t>
      </w:r>
    </w:p>
    <w:p w14:paraId="59C548FD" w14:textId="1333F82A" w:rsidR="00AA3217" w:rsidRPr="00AA3217" w:rsidRDefault="00AA3217" w:rsidP="00AA3217">
      <w:pPr>
        <w:pStyle w:val="ListParagraph"/>
        <w:numPr>
          <w:ilvl w:val="1"/>
          <w:numId w:val="35"/>
        </w:numPr>
        <w:jc w:val="both"/>
        <w:rPr>
          <w:rFonts w:cs="B Nazanin"/>
          <w:b/>
          <w:bCs/>
          <w:sz w:val="28"/>
          <w:szCs w:val="24"/>
        </w:rPr>
      </w:pPr>
      <w:r>
        <w:rPr>
          <w:rFonts w:cs="B Nazanin" w:hint="cs"/>
          <w:b/>
          <w:bCs/>
          <w:sz w:val="28"/>
          <w:szCs w:val="24"/>
          <w:rtl/>
        </w:rPr>
        <w:t>متدول</w:t>
      </w:r>
      <w:r w:rsidR="00F50B58">
        <w:rPr>
          <w:rFonts w:cs="B Nazanin" w:hint="cs"/>
          <w:b/>
          <w:bCs/>
          <w:sz w:val="28"/>
          <w:szCs w:val="24"/>
          <w:rtl/>
        </w:rPr>
        <w:t>و</w:t>
      </w:r>
      <w:r w:rsidRPr="00F50B58">
        <w:rPr>
          <w:rFonts w:cs="B Nazanin" w:hint="cs"/>
          <w:b/>
          <w:bCs/>
          <w:sz w:val="28"/>
          <w:szCs w:val="24"/>
          <w:rtl/>
        </w:rPr>
        <w:t>ژی در کدام زمینه مفید واقع می شود</w:t>
      </w:r>
      <w:r w:rsidR="00F50B58">
        <w:rPr>
          <w:rFonts w:cs="B Nazanin" w:hint="cs"/>
          <w:b/>
          <w:bCs/>
          <w:sz w:val="28"/>
          <w:szCs w:val="24"/>
          <w:rtl/>
        </w:rPr>
        <w:t>؟</w:t>
      </w:r>
    </w:p>
    <w:p w14:paraId="62553BF2" w14:textId="5D6D4193" w:rsidR="00AA3217" w:rsidRDefault="00AA3217" w:rsidP="00AA3217">
      <w:pPr>
        <w:pStyle w:val="ListParagraph"/>
        <w:numPr>
          <w:ilvl w:val="1"/>
          <w:numId w:val="35"/>
        </w:numPr>
        <w:jc w:val="both"/>
        <w:rPr>
          <w:rFonts w:cs="B Nazanin"/>
          <w:b/>
          <w:bCs/>
          <w:sz w:val="28"/>
          <w:szCs w:val="24"/>
        </w:rPr>
      </w:pPr>
      <w:r>
        <w:rPr>
          <w:rFonts w:cs="B Nazanin" w:hint="cs"/>
          <w:b/>
          <w:bCs/>
          <w:sz w:val="28"/>
          <w:szCs w:val="24"/>
          <w:rtl/>
        </w:rPr>
        <w:t>سیستم های ارزشی مرتبط کدامند</w:t>
      </w:r>
    </w:p>
    <w:p w14:paraId="437983A3" w14:textId="720A9897" w:rsidR="00AA3217" w:rsidRDefault="00AA3217" w:rsidP="00AA3217">
      <w:pPr>
        <w:pStyle w:val="ListParagraph"/>
        <w:numPr>
          <w:ilvl w:val="1"/>
          <w:numId w:val="35"/>
        </w:numPr>
        <w:jc w:val="both"/>
        <w:rPr>
          <w:rFonts w:cs="B Nazanin"/>
          <w:b/>
          <w:bCs/>
          <w:sz w:val="28"/>
          <w:szCs w:val="24"/>
        </w:rPr>
      </w:pPr>
      <w:r>
        <w:rPr>
          <w:rFonts w:cs="B Nazanin" w:hint="cs"/>
          <w:b/>
          <w:bCs/>
          <w:sz w:val="28"/>
          <w:szCs w:val="24"/>
          <w:rtl/>
        </w:rPr>
        <w:t>گستره بهبود و اصلاح تا چه حد است</w:t>
      </w:r>
    </w:p>
    <w:p w14:paraId="1B8CBB77" w14:textId="71039BFE" w:rsidR="00AA3217" w:rsidRDefault="00AA3217" w:rsidP="00AA3217">
      <w:pPr>
        <w:pStyle w:val="ListParagraph"/>
        <w:numPr>
          <w:ilvl w:val="1"/>
          <w:numId w:val="35"/>
        </w:numPr>
        <w:jc w:val="both"/>
        <w:rPr>
          <w:rFonts w:cs="B Nazanin"/>
          <w:b/>
          <w:bCs/>
          <w:sz w:val="28"/>
          <w:szCs w:val="24"/>
        </w:rPr>
      </w:pPr>
      <w:r>
        <w:rPr>
          <w:rFonts w:cs="B Nazanin" w:hint="cs"/>
          <w:b/>
          <w:bCs/>
          <w:sz w:val="28"/>
          <w:szCs w:val="24"/>
          <w:rtl/>
        </w:rPr>
        <w:t>آیا مستند سازی و ارتباطات با زبان استا</w:t>
      </w:r>
      <w:r w:rsidR="003F4052">
        <w:rPr>
          <w:rFonts w:cs="B Nazanin" w:hint="cs"/>
          <w:b/>
          <w:bCs/>
          <w:sz w:val="28"/>
          <w:szCs w:val="24"/>
          <w:rtl/>
        </w:rPr>
        <w:t>ندارد کارباران انجام می پذیرد؟ آیا این زبان تخصصی است</w:t>
      </w:r>
    </w:p>
    <w:p w14:paraId="7A71ACF6" w14:textId="7E620504" w:rsidR="003F4052" w:rsidRDefault="003F4052" w:rsidP="00AA3217">
      <w:pPr>
        <w:pStyle w:val="ListParagraph"/>
        <w:numPr>
          <w:ilvl w:val="1"/>
          <w:numId w:val="35"/>
        </w:numPr>
        <w:jc w:val="both"/>
        <w:rPr>
          <w:rFonts w:cs="B Nazanin"/>
          <w:b/>
          <w:bCs/>
          <w:sz w:val="28"/>
          <w:szCs w:val="24"/>
        </w:rPr>
      </w:pPr>
      <w:r>
        <w:rPr>
          <w:rFonts w:cs="B Nazanin" w:hint="cs"/>
          <w:b/>
          <w:bCs/>
          <w:sz w:val="28"/>
          <w:szCs w:val="24"/>
          <w:rtl/>
        </w:rPr>
        <w:t>آیا قابلیت انتقال وجود دارد</w:t>
      </w:r>
    </w:p>
    <w:p w14:paraId="11677692" w14:textId="5F0EC1C8" w:rsidR="003F4052" w:rsidRDefault="003F4052" w:rsidP="00AA3217">
      <w:pPr>
        <w:pStyle w:val="ListParagraph"/>
        <w:numPr>
          <w:ilvl w:val="1"/>
          <w:numId w:val="35"/>
        </w:numPr>
        <w:jc w:val="both"/>
        <w:rPr>
          <w:rFonts w:cs="B Nazanin"/>
          <w:b/>
          <w:bCs/>
          <w:sz w:val="28"/>
          <w:szCs w:val="24"/>
        </w:rPr>
      </w:pPr>
      <w:r>
        <w:rPr>
          <w:rFonts w:cs="B Nazanin" w:hint="cs"/>
          <w:b/>
          <w:bCs/>
          <w:sz w:val="28"/>
          <w:szCs w:val="24"/>
          <w:rtl/>
        </w:rPr>
        <w:t>آیا کاربران به امور مشارکتی تشویق می شوند و یا از آنها پشتیبانی به عمل می آید</w:t>
      </w:r>
    </w:p>
    <w:p w14:paraId="542CEC0C" w14:textId="10AE14AC" w:rsidR="003F4052" w:rsidRDefault="003F4052" w:rsidP="00AA3217">
      <w:pPr>
        <w:pStyle w:val="ListParagraph"/>
        <w:numPr>
          <w:ilvl w:val="1"/>
          <w:numId w:val="35"/>
        </w:numPr>
        <w:jc w:val="both"/>
        <w:rPr>
          <w:rFonts w:cs="B Nazanin"/>
          <w:b/>
          <w:bCs/>
          <w:sz w:val="28"/>
          <w:szCs w:val="24"/>
        </w:rPr>
      </w:pPr>
      <w:r>
        <w:rPr>
          <w:rFonts w:cs="B Nazanin" w:hint="cs"/>
          <w:b/>
          <w:bCs/>
          <w:sz w:val="28"/>
          <w:szCs w:val="24"/>
          <w:rtl/>
        </w:rPr>
        <w:t>آیا با محیط اجتماعی سروکار داریم که در آن احتمال تناقضها وجود دارد.</w:t>
      </w:r>
    </w:p>
    <w:p w14:paraId="015BD63E" w14:textId="6712CAE1" w:rsidR="00E32D5A" w:rsidRDefault="00E32D5A" w:rsidP="00E32D5A">
      <w:pPr>
        <w:pStyle w:val="ListParagraph"/>
        <w:ind w:left="1440"/>
        <w:jc w:val="both"/>
        <w:rPr>
          <w:rFonts w:cs="B Nazanin"/>
          <w:b/>
          <w:bCs/>
          <w:sz w:val="28"/>
          <w:szCs w:val="24"/>
          <w:rtl/>
        </w:rPr>
      </w:pPr>
      <w:r>
        <w:rPr>
          <w:rFonts w:cs="B Nazanin" w:hint="cs"/>
          <w:b/>
          <w:bCs/>
          <w:sz w:val="28"/>
          <w:szCs w:val="24"/>
          <w:rtl/>
        </w:rPr>
        <w:lastRenderedPageBreak/>
        <w:t>البته چارچوبهای مقایسه ای دیگری نیز پیشنهاد شده مثلا بر اساس عناصر زیر :</w:t>
      </w:r>
    </w:p>
    <w:p w14:paraId="425E1FFF" w14:textId="3F613E5D" w:rsidR="00E32D5A" w:rsidRDefault="00E32D5A" w:rsidP="00FD3053">
      <w:pPr>
        <w:pStyle w:val="ListParagraph"/>
        <w:ind w:left="1440"/>
        <w:jc w:val="both"/>
        <w:rPr>
          <w:rFonts w:cs="B Nazanin"/>
          <w:b/>
          <w:bCs/>
          <w:sz w:val="28"/>
          <w:szCs w:val="24"/>
          <w:rtl/>
        </w:rPr>
      </w:pPr>
      <w:r w:rsidRPr="00E32D5A">
        <w:rPr>
          <w:rFonts w:cs="B Nazanin" w:hint="cs"/>
          <w:b/>
          <w:bCs/>
          <w:sz w:val="28"/>
          <w:szCs w:val="24"/>
          <w:rtl/>
        </w:rPr>
        <w:t>"موقعیت مسئله " زمینه متدولوژی</w:t>
      </w:r>
      <w:r w:rsidR="00FD3053">
        <w:rPr>
          <w:rFonts w:cs="B Nazanin"/>
          <w:b/>
          <w:bCs/>
          <w:sz w:val="28"/>
          <w:szCs w:val="24"/>
        </w:rPr>
        <w:t xml:space="preserve"> - </w:t>
      </w:r>
      <w:r w:rsidRPr="00E32D5A">
        <w:rPr>
          <w:rFonts w:cs="B Nazanin" w:hint="cs"/>
          <w:b/>
          <w:bCs/>
          <w:sz w:val="28"/>
          <w:szCs w:val="24"/>
          <w:rtl/>
        </w:rPr>
        <w:t>حل کننده مسئله (کاربر)</w:t>
      </w:r>
      <w:r w:rsidR="00FD3053">
        <w:rPr>
          <w:rFonts w:cs="B Nazanin"/>
          <w:b/>
          <w:bCs/>
          <w:sz w:val="28"/>
          <w:szCs w:val="24"/>
        </w:rPr>
        <w:t xml:space="preserve"> - </w:t>
      </w:r>
      <w:r w:rsidRPr="00E32D5A">
        <w:rPr>
          <w:rFonts w:cs="B Nazanin" w:hint="cs"/>
          <w:b/>
          <w:bCs/>
          <w:sz w:val="28"/>
          <w:szCs w:val="24"/>
          <w:rtl/>
        </w:rPr>
        <w:t>فرآیند حل مسئله</w:t>
      </w:r>
    </w:p>
    <w:p w14:paraId="068D2D45" w14:textId="3BB00886" w:rsidR="00FD3053" w:rsidRPr="00FD3053" w:rsidRDefault="00E32D5A" w:rsidP="00FD3053">
      <w:pPr>
        <w:pStyle w:val="ListParagraph"/>
        <w:ind w:left="1440"/>
        <w:jc w:val="both"/>
        <w:rPr>
          <w:rFonts w:cs="B Nazanin" w:hint="cs"/>
          <w:b/>
          <w:bCs/>
          <w:sz w:val="28"/>
          <w:szCs w:val="24"/>
        </w:rPr>
      </w:pPr>
      <w:r>
        <w:rPr>
          <w:rFonts w:cs="B Nazanin" w:hint="cs"/>
          <w:b/>
          <w:bCs/>
          <w:sz w:val="28"/>
          <w:szCs w:val="24"/>
          <w:rtl/>
        </w:rPr>
        <w:t>که برای هر کدام از  این عناصر سوالات مختلفی می تواند طراحی گردد.</w:t>
      </w:r>
      <w:r w:rsidR="00FD3053">
        <w:rPr>
          <w:rFonts w:cs="B Nazanin"/>
          <w:b/>
          <w:bCs/>
          <w:sz w:val="28"/>
          <w:szCs w:val="24"/>
        </w:rPr>
        <w:t xml:space="preserve"> </w:t>
      </w:r>
      <w:r w:rsidR="00FD3053">
        <w:rPr>
          <w:rFonts w:cs="B Nazanin" w:hint="cs"/>
          <w:b/>
          <w:bCs/>
          <w:sz w:val="28"/>
          <w:szCs w:val="24"/>
          <w:rtl/>
        </w:rPr>
        <w:t xml:space="preserve">در چهارچوب کتاب مرجع هفت عنصر برای مقایسه متدولوژی ها در نظر گرفته شده است: 1- فلسفه 2- مدل 3- تکنیکها و ابزارها 4- </w:t>
      </w:r>
      <w:r w:rsidR="009D01DE">
        <w:rPr>
          <w:rFonts w:cs="B Nazanin" w:hint="cs"/>
          <w:b/>
          <w:bCs/>
          <w:sz w:val="28"/>
          <w:szCs w:val="24"/>
          <w:rtl/>
        </w:rPr>
        <w:t>گستره 5- خروجیها 6- ت</w:t>
      </w:r>
      <w:r w:rsidR="009E5DE5">
        <w:rPr>
          <w:rFonts w:cs="B Nazanin" w:hint="cs"/>
          <w:b/>
          <w:bCs/>
          <w:sz w:val="28"/>
          <w:szCs w:val="24"/>
          <w:rtl/>
        </w:rPr>
        <w:t>مر</w:t>
      </w:r>
      <w:r w:rsidR="009D01DE">
        <w:rPr>
          <w:rFonts w:cs="B Nazanin" w:hint="cs"/>
          <w:b/>
          <w:bCs/>
          <w:sz w:val="28"/>
          <w:szCs w:val="24"/>
          <w:rtl/>
        </w:rPr>
        <w:t>ین 7- محصول</w:t>
      </w:r>
    </w:p>
    <w:p w14:paraId="7C3E3CCE" w14:textId="77777777" w:rsidR="007C5AF8" w:rsidRDefault="007C5AF8" w:rsidP="007C5AF8">
      <w:pPr>
        <w:pStyle w:val="ListParagraph"/>
        <w:jc w:val="both"/>
        <w:rPr>
          <w:rFonts w:cs="B Nazanin"/>
          <w:b/>
          <w:bCs/>
          <w:sz w:val="28"/>
          <w:szCs w:val="24"/>
        </w:rPr>
      </w:pPr>
    </w:p>
    <w:p w14:paraId="4CEEA8A4" w14:textId="6CD3B85C" w:rsidR="007C5AF8" w:rsidRPr="00F6037C" w:rsidRDefault="007C5AF8" w:rsidP="007C5AF8">
      <w:pPr>
        <w:pStyle w:val="ListParagraph"/>
        <w:numPr>
          <w:ilvl w:val="0"/>
          <w:numId w:val="35"/>
        </w:numPr>
        <w:jc w:val="both"/>
        <w:rPr>
          <w:rFonts w:cs="B Nazanin"/>
          <w:b/>
          <w:bCs/>
          <w:sz w:val="32"/>
          <w:szCs w:val="28"/>
          <w:u w:val="single"/>
        </w:rPr>
      </w:pPr>
      <w:r w:rsidRPr="00F6037C">
        <w:rPr>
          <w:rFonts w:cs="B Nazanin"/>
          <w:b/>
          <w:bCs/>
          <w:sz w:val="32"/>
          <w:szCs w:val="28"/>
          <w:u w:val="single"/>
          <w:rtl/>
        </w:rPr>
        <w:t>نقش جهانبینی و فلسفه را در تدوین متدولوژیها شرح داده و دو مورد مثال ارائه نمائید</w:t>
      </w:r>
      <w:r w:rsidRPr="00F6037C">
        <w:rPr>
          <w:rFonts w:cs="B Nazanin"/>
          <w:b/>
          <w:bCs/>
          <w:sz w:val="32"/>
          <w:szCs w:val="28"/>
          <w:u w:val="single"/>
        </w:rPr>
        <w:t>.</w:t>
      </w:r>
    </w:p>
    <w:p w14:paraId="115494F7" w14:textId="0BE9AE15" w:rsidR="007C5AF8" w:rsidRDefault="007C5AF8" w:rsidP="007C5AF8">
      <w:pPr>
        <w:pStyle w:val="ListParagraph"/>
        <w:jc w:val="both"/>
        <w:rPr>
          <w:rFonts w:cs="B Nazanin"/>
          <w:b/>
          <w:bCs/>
          <w:sz w:val="28"/>
          <w:szCs w:val="24"/>
          <w:rtl/>
        </w:rPr>
      </w:pPr>
      <w:r>
        <w:rPr>
          <w:rFonts w:cs="B Nazanin" w:hint="cs"/>
          <w:b/>
          <w:bCs/>
          <w:sz w:val="28"/>
          <w:szCs w:val="24"/>
          <w:rtl/>
        </w:rPr>
        <w:t xml:space="preserve">فلسفه و جهانبینی نقش بسزایی در متدولوژی ها دارد و صرفا به این نیست که بگوییم </w:t>
      </w:r>
      <w:r w:rsidR="000E7912" w:rsidRPr="003D6323">
        <w:rPr>
          <w:rFonts w:cs="B Nazanin" w:hint="cs"/>
          <w:b/>
          <w:bCs/>
          <w:sz w:val="28"/>
          <w:szCs w:val="24"/>
          <w:rtl/>
        </w:rPr>
        <w:t xml:space="preserve">" </w:t>
      </w:r>
      <w:r>
        <w:rPr>
          <w:rFonts w:cs="B Nazanin" w:hint="cs"/>
          <w:b/>
          <w:bCs/>
          <w:sz w:val="28"/>
          <w:szCs w:val="24"/>
          <w:rtl/>
        </w:rPr>
        <w:t>تا جهان توسعه سیستم های اطلاعاتی را بهبود بخشند</w:t>
      </w:r>
      <w:r w:rsidR="000E7912" w:rsidRPr="003D6323">
        <w:rPr>
          <w:rFonts w:cs="B Nazanin" w:hint="cs"/>
          <w:b/>
          <w:bCs/>
          <w:sz w:val="28"/>
          <w:szCs w:val="24"/>
          <w:rtl/>
        </w:rPr>
        <w:t>"</w:t>
      </w:r>
      <w:r>
        <w:rPr>
          <w:rFonts w:cs="B Nazanin" w:hint="cs"/>
          <w:b/>
          <w:bCs/>
          <w:sz w:val="28"/>
          <w:szCs w:val="24"/>
          <w:rtl/>
        </w:rPr>
        <w:t xml:space="preserve"> بلکه </w:t>
      </w:r>
      <w:r w:rsidR="00E03EF1">
        <w:rPr>
          <w:rFonts w:cs="B Nazanin" w:hint="cs"/>
          <w:b/>
          <w:bCs/>
          <w:sz w:val="28"/>
          <w:szCs w:val="24"/>
          <w:rtl/>
        </w:rPr>
        <w:t>این موضوع در نواحی تحت پوشش</w:t>
      </w:r>
      <w:r w:rsidR="00BE228B">
        <w:rPr>
          <w:rFonts w:cs="B Nazanin" w:hint="cs"/>
          <w:b/>
          <w:bCs/>
          <w:sz w:val="28"/>
          <w:szCs w:val="24"/>
          <w:rtl/>
        </w:rPr>
        <w:t xml:space="preserve"> هر متدولوژی ، سیستم ها ، داده ها ، و جهت دهی افراد </w:t>
      </w:r>
      <w:r w:rsidR="000E7912">
        <w:rPr>
          <w:rFonts w:cs="B Nazanin" w:hint="cs"/>
          <w:b/>
          <w:bCs/>
          <w:sz w:val="28"/>
          <w:szCs w:val="24"/>
          <w:rtl/>
        </w:rPr>
        <w:t>یا</w:t>
      </w:r>
      <w:r w:rsidR="00BE228B">
        <w:rPr>
          <w:rFonts w:cs="B Nazanin" w:hint="cs"/>
          <w:b/>
          <w:bCs/>
          <w:sz w:val="28"/>
          <w:szCs w:val="24"/>
          <w:rtl/>
        </w:rPr>
        <w:t xml:space="preserve"> </w:t>
      </w:r>
      <w:r w:rsidR="000E7912">
        <w:rPr>
          <w:rFonts w:cs="B Nazanin" w:hint="cs"/>
          <w:b/>
          <w:bCs/>
          <w:sz w:val="28"/>
          <w:szCs w:val="24"/>
          <w:rtl/>
        </w:rPr>
        <w:t>(</w:t>
      </w:r>
      <w:r w:rsidR="00BE228B">
        <w:rPr>
          <w:rFonts w:cs="B Nazanin" w:hint="cs"/>
          <w:b/>
          <w:bCs/>
          <w:sz w:val="28"/>
          <w:szCs w:val="24"/>
          <w:rtl/>
        </w:rPr>
        <w:t>مث</w:t>
      </w:r>
      <w:r w:rsidR="000E7912">
        <w:rPr>
          <w:rFonts w:cs="B Nazanin" w:hint="cs"/>
          <w:b/>
          <w:bCs/>
          <w:sz w:val="28"/>
          <w:szCs w:val="24"/>
          <w:rtl/>
        </w:rPr>
        <w:t xml:space="preserve">ال </w:t>
      </w:r>
      <w:r w:rsidR="00CC4A71">
        <w:rPr>
          <w:rFonts w:cs="B Nazanin" w:hint="cs"/>
          <w:b/>
          <w:bCs/>
          <w:sz w:val="28"/>
          <w:szCs w:val="24"/>
          <w:rtl/>
        </w:rPr>
        <w:t>1</w:t>
      </w:r>
      <w:r w:rsidR="00BE228B">
        <w:rPr>
          <w:rFonts w:cs="B Nazanin" w:hint="cs"/>
          <w:b/>
          <w:bCs/>
          <w:sz w:val="28"/>
          <w:szCs w:val="24"/>
          <w:rtl/>
        </w:rPr>
        <w:t xml:space="preserve"> </w:t>
      </w:r>
      <w:r w:rsidR="000E7912">
        <w:rPr>
          <w:rFonts w:cs="B Nazanin" w:hint="cs"/>
          <w:b/>
          <w:bCs/>
          <w:sz w:val="28"/>
          <w:szCs w:val="24"/>
          <w:rtl/>
        </w:rPr>
        <w:t xml:space="preserve">) مثلا </w:t>
      </w:r>
      <w:r w:rsidR="00BE228B">
        <w:rPr>
          <w:rFonts w:cs="B Nazanin" w:hint="cs"/>
          <w:b/>
          <w:bCs/>
          <w:sz w:val="28"/>
          <w:szCs w:val="24"/>
          <w:rtl/>
        </w:rPr>
        <w:t xml:space="preserve">تا چه حد از راه حل </w:t>
      </w:r>
      <w:r w:rsidR="00BE228B">
        <w:rPr>
          <w:rFonts w:cs="B Nazanin"/>
          <w:b/>
          <w:bCs/>
          <w:sz w:val="28"/>
          <w:szCs w:val="24"/>
        </w:rPr>
        <w:t xml:space="preserve">IT </w:t>
      </w:r>
      <w:r w:rsidR="00BE228B">
        <w:rPr>
          <w:rFonts w:cs="B Nazanin" w:hint="cs"/>
          <w:b/>
          <w:bCs/>
          <w:sz w:val="28"/>
          <w:szCs w:val="24"/>
          <w:rtl/>
        </w:rPr>
        <w:t xml:space="preserve"> محض برای این بهبود فرآیند کار اعتقاد داشته باشند </w:t>
      </w:r>
      <w:r w:rsidR="003D6323">
        <w:rPr>
          <w:rFonts w:cs="B Nazanin" w:hint="cs"/>
          <w:b/>
          <w:bCs/>
          <w:sz w:val="28"/>
          <w:szCs w:val="24"/>
          <w:rtl/>
        </w:rPr>
        <w:t xml:space="preserve">، یا مثالی </w:t>
      </w:r>
      <w:r w:rsidR="00CC4A71">
        <w:rPr>
          <w:rFonts w:cs="B Nazanin" w:hint="cs"/>
          <w:b/>
          <w:bCs/>
          <w:sz w:val="28"/>
          <w:szCs w:val="24"/>
          <w:rtl/>
        </w:rPr>
        <w:t xml:space="preserve">(مثال 2) </w:t>
      </w:r>
      <w:r w:rsidR="003D6323">
        <w:rPr>
          <w:rFonts w:cs="B Nazanin" w:hint="cs"/>
          <w:b/>
          <w:bCs/>
          <w:sz w:val="28"/>
          <w:szCs w:val="24"/>
          <w:rtl/>
        </w:rPr>
        <w:t xml:space="preserve">دیگر مثلا فلسفه ای در کل خانواده </w:t>
      </w:r>
      <w:r w:rsidR="003D6323">
        <w:rPr>
          <w:rFonts w:cs="B Nazanin"/>
          <w:b/>
          <w:bCs/>
          <w:sz w:val="28"/>
          <w:szCs w:val="24"/>
        </w:rPr>
        <w:t xml:space="preserve">Agile </w:t>
      </w:r>
      <w:r w:rsidR="003D6323">
        <w:rPr>
          <w:rFonts w:cs="B Nazanin" w:hint="cs"/>
          <w:b/>
          <w:bCs/>
          <w:sz w:val="28"/>
          <w:szCs w:val="24"/>
          <w:rtl/>
        </w:rPr>
        <w:t xml:space="preserve"> تنیده شده و آن </w:t>
      </w:r>
      <w:r w:rsidR="003D6323" w:rsidRPr="003D6323">
        <w:rPr>
          <w:rFonts w:cs="B Nazanin" w:hint="cs"/>
          <w:b/>
          <w:bCs/>
          <w:sz w:val="28"/>
          <w:szCs w:val="24"/>
          <w:rtl/>
        </w:rPr>
        <w:t>"</w:t>
      </w:r>
      <w:r w:rsidR="003D6323">
        <w:rPr>
          <w:rFonts w:cs="B Nazanin" w:hint="cs"/>
          <w:b/>
          <w:bCs/>
          <w:sz w:val="28"/>
          <w:szCs w:val="24"/>
          <w:rtl/>
        </w:rPr>
        <w:t xml:space="preserve">صرفه جویی </w:t>
      </w:r>
      <w:r w:rsidR="003D6323" w:rsidRPr="003D6323">
        <w:rPr>
          <w:rFonts w:cs="B Nazanin" w:hint="cs"/>
          <w:b/>
          <w:bCs/>
          <w:sz w:val="28"/>
          <w:szCs w:val="24"/>
          <w:rtl/>
        </w:rPr>
        <w:t xml:space="preserve">" است </w:t>
      </w:r>
      <w:r w:rsidR="00BE228B">
        <w:rPr>
          <w:rFonts w:cs="B Nazanin" w:hint="cs"/>
          <w:b/>
          <w:bCs/>
          <w:sz w:val="28"/>
          <w:szCs w:val="24"/>
          <w:rtl/>
        </w:rPr>
        <w:t>و مواردی این چنینی در متدول</w:t>
      </w:r>
      <w:r w:rsidR="00BE228B" w:rsidRPr="00BE228B">
        <w:rPr>
          <w:rFonts w:cs="B Nazanin" w:hint="cs"/>
          <w:b/>
          <w:bCs/>
          <w:sz w:val="28"/>
          <w:szCs w:val="24"/>
          <w:rtl/>
        </w:rPr>
        <w:t>وژی تاثیر گذار است که عموما آشکارها و برخی نیز به طور ضمنی در متدولوژی خود بدان می پردازند.</w:t>
      </w:r>
      <w:r w:rsidR="00AA3217">
        <w:rPr>
          <w:rFonts w:cs="B Nazanin" w:hint="cs"/>
          <w:b/>
          <w:bCs/>
          <w:sz w:val="28"/>
          <w:szCs w:val="24"/>
          <w:rtl/>
        </w:rPr>
        <w:t xml:space="preserve"> </w:t>
      </w:r>
    </w:p>
    <w:p w14:paraId="061C9182" w14:textId="704809E9" w:rsidR="00237899" w:rsidRDefault="00A641A8" w:rsidP="008E360D">
      <w:pPr>
        <w:pStyle w:val="ListParagraph"/>
        <w:jc w:val="both"/>
        <w:rPr>
          <w:rFonts w:cs="B Nazanin"/>
          <w:b/>
          <w:bCs/>
          <w:sz w:val="28"/>
          <w:szCs w:val="24"/>
          <w:rtl/>
        </w:rPr>
      </w:pPr>
      <w:r>
        <w:rPr>
          <w:rFonts w:cs="B Nazanin" w:hint="cs"/>
          <w:b/>
          <w:bCs/>
          <w:sz w:val="28"/>
          <w:szCs w:val="24"/>
          <w:rtl/>
        </w:rPr>
        <w:t xml:space="preserve">در کتاب </w:t>
      </w:r>
      <w:r w:rsidR="0037414B">
        <w:rPr>
          <w:rFonts w:cs="B Nazanin" w:hint="cs"/>
          <w:b/>
          <w:bCs/>
          <w:sz w:val="28"/>
          <w:szCs w:val="24"/>
          <w:rtl/>
        </w:rPr>
        <w:t xml:space="preserve">در </w:t>
      </w:r>
      <w:r>
        <w:rPr>
          <w:rFonts w:cs="B Nazanin" w:hint="cs"/>
          <w:b/>
          <w:bCs/>
          <w:sz w:val="28"/>
          <w:szCs w:val="24"/>
          <w:rtl/>
        </w:rPr>
        <w:t xml:space="preserve">چهار عامل پارادایم و مقاصد، حوزه ها و </w:t>
      </w:r>
      <w:r w:rsidR="00C06424">
        <w:rPr>
          <w:rFonts w:cs="B Nazanin" w:hint="cs"/>
          <w:b/>
          <w:bCs/>
          <w:sz w:val="28"/>
          <w:szCs w:val="24"/>
          <w:rtl/>
        </w:rPr>
        <w:t>قابلیت اجرا و</w:t>
      </w:r>
      <w:r>
        <w:rPr>
          <w:rFonts w:cs="B Nazanin" w:hint="cs"/>
          <w:b/>
          <w:bCs/>
          <w:sz w:val="28"/>
          <w:szCs w:val="24"/>
          <w:rtl/>
        </w:rPr>
        <w:t>کاربردها را به عنوان سرنخ هایی از  فلسفه در متدولوژی ها برشمرده است.</w:t>
      </w:r>
      <w:r w:rsidR="00237899">
        <w:rPr>
          <w:rFonts w:cs="B Nazanin" w:hint="cs"/>
          <w:b/>
          <w:bCs/>
          <w:sz w:val="28"/>
          <w:szCs w:val="24"/>
          <w:rtl/>
        </w:rPr>
        <w:t>در کل یک هدف بحث  (از نظر کتاب ) اینکه توسعه دهندگان باید مطلع باشند که باید عقاید خود را با عقاید پدیدآورندگان متدولوژی مطابقت دهند.</w:t>
      </w:r>
    </w:p>
    <w:p w14:paraId="16B12B21" w14:textId="4C67368A" w:rsidR="0046201D" w:rsidRDefault="0046201D" w:rsidP="008E360D">
      <w:pPr>
        <w:pStyle w:val="ListParagraph"/>
        <w:jc w:val="both"/>
        <w:rPr>
          <w:rFonts w:cs="B Nazanin"/>
          <w:b/>
          <w:bCs/>
          <w:sz w:val="28"/>
          <w:szCs w:val="24"/>
        </w:rPr>
      </w:pPr>
      <w:r>
        <w:rPr>
          <w:rFonts w:cs="B Nazanin" w:hint="cs"/>
          <w:b/>
          <w:bCs/>
          <w:sz w:val="28"/>
          <w:szCs w:val="24"/>
          <w:rtl/>
        </w:rPr>
        <w:t>دو مثال از پارادایمهای فلسفی که متدولوژی ها گاها هر کدام بدان سوق یافته اند</w:t>
      </w:r>
      <w:r w:rsidR="00453FBC">
        <w:rPr>
          <w:rFonts w:cs="B Nazanin" w:hint="cs"/>
          <w:b/>
          <w:bCs/>
          <w:sz w:val="28"/>
          <w:szCs w:val="24"/>
          <w:rtl/>
        </w:rPr>
        <w:t>.</w:t>
      </w:r>
    </w:p>
    <w:p w14:paraId="4DB97C14" w14:textId="0ED7BDFC" w:rsidR="0046201D" w:rsidRDefault="0046201D" w:rsidP="0046201D">
      <w:pPr>
        <w:pStyle w:val="ListParagraph"/>
        <w:numPr>
          <w:ilvl w:val="0"/>
          <w:numId w:val="40"/>
        </w:numPr>
        <w:jc w:val="both"/>
        <w:rPr>
          <w:rFonts w:cs="B Nazanin"/>
          <w:b/>
          <w:bCs/>
          <w:sz w:val="28"/>
          <w:szCs w:val="24"/>
          <w:rtl/>
        </w:rPr>
      </w:pPr>
      <w:r>
        <w:rPr>
          <w:rFonts w:cs="B Nazanin" w:hint="cs"/>
          <w:b/>
          <w:bCs/>
          <w:sz w:val="28"/>
          <w:szCs w:val="24"/>
          <w:rtl/>
        </w:rPr>
        <w:t>پارادایم علمی</w:t>
      </w:r>
    </w:p>
    <w:p w14:paraId="490A53DF" w14:textId="41B0FF33" w:rsidR="0046201D" w:rsidRPr="003B5792" w:rsidRDefault="0046201D" w:rsidP="0046201D">
      <w:pPr>
        <w:pStyle w:val="ListParagraph"/>
        <w:numPr>
          <w:ilvl w:val="0"/>
          <w:numId w:val="40"/>
        </w:numPr>
        <w:jc w:val="both"/>
        <w:rPr>
          <w:b/>
          <w:bCs/>
          <w:sz w:val="28"/>
          <w:szCs w:val="24"/>
        </w:rPr>
      </w:pPr>
      <w:r>
        <w:rPr>
          <w:rFonts w:cs="B Nazanin" w:hint="cs"/>
          <w:b/>
          <w:bCs/>
          <w:sz w:val="28"/>
          <w:szCs w:val="24"/>
          <w:rtl/>
        </w:rPr>
        <w:t>پارادایم سیستم</w:t>
      </w:r>
    </w:p>
    <w:p w14:paraId="3E3B29D5" w14:textId="735DA96F" w:rsidR="003B5792" w:rsidRPr="00237899" w:rsidRDefault="003B5792" w:rsidP="003B5792">
      <w:pPr>
        <w:pStyle w:val="ListParagraph"/>
        <w:ind w:left="1080"/>
        <w:jc w:val="both"/>
        <w:rPr>
          <w:rFonts w:hint="cs"/>
          <w:b/>
          <w:bCs/>
          <w:sz w:val="28"/>
          <w:szCs w:val="24"/>
          <w:rtl/>
        </w:rPr>
      </w:pPr>
      <w:r>
        <w:rPr>
          <w:rFonts w:cs="B Nazanin" w:hint="cs"/>
          <w:b/>
          <w:bCs/>
          <w:sz w:val="28"/>
          <w:szCs w:val="24"/>
          <w:rtl/>
        </w:rPr>
        <w:t>... مثال فلسفه کاهش پذیری در بسیاری از متدولوژی ها</w:t>
      </w:r>
    </w:p>
    <w:p w14:paraId="7FE101E4" w14:textId="4A676409" w:rsidR="00366763" w:rsidRDefault="00366763" w:rsidP="00E86C0A">
      <w:pPr>
        <w:pStyle w:val="ListParagraph"/>
        <w:jc w:val="both"/>
        <w:rPr>
          <w:sz w:val="24"/>
          <w:szCs w:val="24"/>
          <w:rtl/>
        </w:rPr>
      </w:pPr>
    </w:p>
    <w:p w14:paraId="7B7593EB" w14:textId="60EFC6FB" w:rsidR="00C06424" w:rsidRPr="0018289C" w:rsidRDefault="00C06424" w:rsidP="00E86C0A">
      <w:pPr>
        <w:pStyle w:val="ListParagraph"/>
        <w:jc w:val="both"/>
        <w:rPr>
          <w:rFonts w:cs="B Nazanin"/>
          <w:b/>
          <w:bCs/>
          <w:sz w:val="28"/>
          <w:szCs w:val="24"/>
          <w:rtl/>
        </w:rPr>
      </w:pPr>
      <w:r w:rsidRPr="0018289C">
        <w:rPr>
          <w:rFonts w:cs="B Nazanin" w:hint="cs"/>
          <w:b/>
          <w:bCs/>
          <w:sz w:val="28"/>
          <w:szCs w:val="24"/>
          <w:rtl/>
        </w:rPr>
        <w:t>نیمه دوم</w:t>
      </w:r>
      <w:r w:rsidR="0018289C">
        <w:rPr>
          <w:rFonts w:cs="B Nazanin" w:hint="cs"/>
          <w:b/>
          <w:bCs/>
          <w:sz w:val="28"/>
          <w:szCs w:val="24"/>
          <w:rtl/>
        </w:rPr>
        <w:t>:</w:t>
      </w:r>
    </w:p>
    <w:p w14:paraId="03A4B4EA" w14:textId="3A7289CF" w:rsidR="00C06424" w:rsidRPr="0018289C" w:rsidRDefault="00C06424" w:rsidP="0018289C">
      <w:pPr>
        <w:pStyle w:val="ListParagraph"/>
        <w:numPr>
          <w:ilvl w:val="0"/>
          <w:numId w:val="37"/>
        </w:numPr>
        <w:jc w:val="both"/>
        <w:rPr>
          <w:rFonts w:cs="B Nazanin"/>
          <w:b/>
          <w:bCs/>
          <w:sz w:val="32"/>
          <w:szCs w:val="28"/>
          <w:u w:val="single"/>
        </w:rPr>
      </w:pPr>
      <w:r w:rsidRPr="0018289C">
        <w:rPr>
          <w:rFonts w:cs="B Nazanin"/>
          <w:b/>
          <w:bCs/>
          <w:sz w:val="32"/>
          <w:szCs w:val="28"/>
          <w:u w:val="single"/>
          <w:rtl/>
        </w:rPr>
        <w:t>با مقایسه و بهرهگیری از متدولوژیهای مختلف ارائه شده در درس</w:t>
      </w:r>
      <w:r w:rsidRPr="0018289C">
        <w:rPr>
          <w:rFonts w:cs="B Nazanin" w:hint="cs"/>
          <w:b/>
          <w:bCs/>
          <w:sz w:val="32"/>
          <w:szCs w:val="28"/>
          <w:u w:val="single"/>
          <w:rtl/>
        </w:rPr>
        <w:t>(</w:t>
      </w:r>
      <w:r w:rsidRPr="0018289C">
        <w:rPr>
          <w:rFonts w:cs="B Nazanin"/>
          <w:b/>
          <w:bCs/>
          <w:sz w:val="32"/>
          <w:szCs w:val="28"/>
          <w:u w:val="single"/>
          <w:rtl/>
        </w:rPr>
        <w:t>کتاب</w:t>
      </w:r>
      <w:r w:rsidRPr="0018289C">
        <w:rPr>
          <w:rFonts w:cs="B Nazanin" w:hint="cs"/>
          <w:b/>
          <w:bCs/>
          <w:sz w:val="32"/>
          <w:szCs w:val="28"/>
          <w:u w:val="single"/>
          <w:rtl/>
        </w:rPr>
        <w:t>)</w:t>
      </w:r>
      <w:r w:rsidRPr="0018289C">
        <w:rPr>
          <w:rFonts w:cs="B Nazanin"/>
          <w:b/>
          <w:bCs/>
          <w:sz w:val="32"/>
          <w:szCs w:val="28"/>
          <w:u w:val="single"/>
          <w:rtl/>
        </w:rPr>
        <w:t xml:space="preserve"> یک متدولوژی ایجاد نرمافزار تخیلی ابتکاری و موثر برای محیط دانشجویی در دانشگاه را تجزیه و تحلیل و پیشنهاد نمائید.</w:t>
      </w:r>
    </w:p>
    <w:p w14:paraId="4D9D0E26" w14:textId="63FB598B" w:rsidR="00C06424" w:rsidRPr="0018289C" w:rsidRDefault="00C06424" w:rsidP="0018289C">
      <w:pPr>
        <w:pStyle w:val="ListParagraph"/>
        <w:jc w:val="both"/>
        <w:rPr>
          <w:rFonts w:cs="B Nazanin"/>
          <w:b/>
          <w:bCs/>
          <w:sz w:val="28"/>
          <w:szCs w:val="24"/>
          <w:rtl/>
        </w:rPr>
      </w:pPr>
      <w:r w:rsidRPr="0018289C">
        <w:rPr>
          <w:rFonts w:cs="B Nazanin"/>
          <w:b/>
          <w:bCs/>
          <w:sz w:val="28"/>
          <w:szCs w:val="24"/>
          <w:rtl/>
        </w:rPr>
        <w:t xml:space="preserve"> </w:t>
      </w:r>
      <w:r w:rsidRPr="0018289C">
        <w:rPr>
          <w:rFonts w:cs="B Nazanin"/>
          <w:b/>
          <w:bCs/>
          <w:sz w:val="28"/>
          <w:szCs w:val="24"/>
        </w:rPr>
        <w:t>)</w:t>
      </w:r>
      <w:r w:rsidRPr="0018289C">
        <w:rPr>
          <w:rFonts w:cs="B Nazanin"/>
          <w:b/>
          <w:bCs/>
          <w:sz w:val="28"/>
          <w:szCs w:val="24"/>
          <w:rtl/>
        </w:rPr>
        <w:t>راهنمایی : با استفاده از مدل فصل 9 پیشنهاد نمائید چه اجزا و مشخصاتی میتواند متدولوژی مورد نظر شما داشته باشد</w:t>
      </w:r>
      <w:r w:rsidRPr="0018289C">
        <w:rPr>
          <w:rFonts w:cs="B Nazanin"/>
          <w:b/>
          <w:bCs/>
          <w:sz w:val="28"/>
          <w:szCs w:val="24"/>
        </w:rPr>
        <w:t>(</w:t>
      </w:r>
    </w:p>
    <w:p w14:paraId="3CA717B7" w14:textId="1615476C" w:rsidR="00C06424" w:rsidRPr="0018289C" w:rsidRDefault="00C06424" w:rsidP="0018289C">
      <w:pPr>
        <w:pStyle w:val="ListParagraph"/>
        <w:jc w:val="both"/>
        <w:rPr>
          <w:rFonts w:cs="B Nazanin"/>
          <w:b/>
          <w:bCs/>
          <w:sz w:val="28"/>
          <w:szCs w:val="24"/>
          <w:rtl/>
        </w:rPr>
      </w:pPr>
    </w:p>
    <w:p w14:paraId="4961B953" w14:textId="298DF630" w:rsidR="00C06424" w:rsidRDefault="00C06424" w:rsidP="0018289C">
      <w:pPr>
        <w:pStyle w:val="ListParagraph"/>
        <w:jc w:val="both"/>
        <w:rPr>
          <w:rFonts w:cs="B Nazanin"/>
          <w:b/>
          <w:bCs/>
          <w:sz w:val="28"/>
          <w:szCs w:val="24"/>
          <w:rtl/>
        </w:rPr>
      </w:pPr>
      <w:r w:rsidRPr="0018289C">
        <w:rPr>
          <w:rFonts w:cs="B Nazanin" w:hint="cs"/>
          <w:b/>
          <w:bCs/>
          <w:sz w:val="28"/>
          <w:szCs w:val="24"/>
          <w:rtl/>
        </w:rPr>
        <w:t xml:space="preserve">ابتدا </w:t>
      </w:r>
      <w:r w:rsidR="00D6106F">
        <w:rPr>
          <w:rFonts w:cs="B Nazanin" w:hint="cs"/>
          <w:b/>
          <w:bCs/>
          <w:sz w:val="28"/>
          <w:szCs w:val="24"/>
          <w:rtl/>
        </w:rPr>
        <w:t xml:space="preserve">سعی در ارائه </w:t>
      </w:r>
      <w:r w:rsidR="0018289C">
        <w:rPr>
          <w:rFonts w:cs="B Nazanin" w:hint="cs"/>
          <w:b/>
          <w:bCs/>
          <w:sz w:val="28"/>
          <w:szCs w:val="24"/>
          <w:rtl/>
        </w:rPr>
        <w:t>توصیفی</w:t>
      </w:r>
      <w:r w:rsidR="00D6106F">
        <w:rPr>
          <w:rFonts w:cs="B Nazanin" w:hint="cs"/>
          <w:b/>
          <w:bCs/>
          <w:sz w:val="28"/>
          <w:szCs w:val="24"/>
          <w:rtl/>
        </w:rPr>
        <w:t>ی</w:t>
      </w:r>
      <w:r w:rsidR="0018289C">
        <w:rPr>
          <w:rFonts w:cs="B Nazanin" w:hint="cs"/>
          <w:b/>
          <w:bCs/>
          <w:sz w:val="28"/>
          <w:szCs w:val="24"/>
          <w:rtl/>
        </w:rPr>
        <w:t xml:space="preserve"> از </w:t>
      </w:r>
      <w:r w:rsidR="00D6106F">
        <w:rPr>
          <w:rFonts w:cs="B Nazanin" w:hint="cs"/>
          <w:b/>
          <w:bCs/>
          <w:sz w:val="28"/>
          <w:szCs w:val="24"/>
          <w:rtl/>
        </w:rPr>
        <w:t>این</w:t>
      </w:r>
      <w:r w:rsidRPr="0018289C">
        <w:rPr>
          <w:rFonts w:cs="B Nazanin" w:hint="cs"/>
          <w:b/>
          <w:bCs/>
          <w:sz w:val="28"/>
          <w:szCs w:val="24"/>
          <w:rtl/>
        </w:rPr>
        <w:t xml:space="preserve"> متدولوژی پیشنهادی:</w:t>
      </w:r>
    </w:p>
    <w:p w14:paraId="33E35668" w14:textId="40175B6F" w:rsidR="00E15F79" w:rsidRPr="0018289C" w:rsidRDefault="00E15F79" w:rsidP="0018289C">
      <w:pPr>
        <w:pStyle w:val="ListParagraph"/>
        <w:jc w:val="both"/>
        <w:rPr>
          <w:rFonts w:cs="B Nazanin"/>
          <w:b/>
          <w:bCs/>
          <w:sz w:val="28"/>
          <w:szCs w:val="24"/>
          <w:rtl/>
        </w:rPr>
      </w:pPr>
      <w:r>
        <w:rPr>
          <w:rFonts w:cs="B Nazanin" w:hint="cs"/>
          <w:b/>
          <w:bCs/>
          <w:sz w:val="28"/>
          <w:szCs w:val="24"/>
          <w:rtl/>
        </w:rPr>
        <w:t xml:space="preserve">من فرض می کنم درحال حاضر </w:t>
      </w:r>
      <w:r w:rsidR="00D6106F">
        <w:rPr>
          <w:rFonts w:cs="B Nazanin" w:hint="cs"/>
          <w:b/>
          <w:bCs/>
          <w:sz w:val="28"/>
          <w:szCs w:val="24"/>
          <w:rtl/>
        </w:rPr>
        <w:t>قسط دارم ابتدا</w:t>
      </w:r>
      <w:r>
        <w:rPr>
          <w:rFonts w:cs="B Nazanin" w:hint="cs"/>
          <w:b/>
          <w:bCs/>
          <w:sz w:val="28"/>
          <w:szCs w:val="24"/>
          <w:rtl/>
        </w:rPr>
        <w:t xml:space="preserve"> </w:t>
      </w:r>
      <w:r w:rsidR="00D6106F">
        <w:rPr>
          <w:rFonts w:cs="B Nazanin" w:hint="cs"/>
          <w:b/>
          <w:bCs/>
          <w:sz w:val="28"/>
          <w:szCs w:val="24"/>
          <w:rtl/>
        </w:rPr>
        <w:t xml:space="preserve">این </w:t>
      </w:r>
      <w:r>
        <w:rPr>
          <w:rFonts w:cs="B Nazanin" w:hint="cs"/>
          <w:b/>
          <w:bCs/>
          <w:sz w:val="28"/>
          <w:szCs w:val="24"/>
          <w:rtl/>
        </w:rPr>
        <w:t xml:space="preserve">متدولوژی </w:t>
      </w:r>
      <w:r w:rsidR="00D6106F">
        <w:rPr>
          <w:rFonts w:cs="B Nazanin" w:hint="cs"/>
          <w:b/>
          <w:bCs/>
          <w:sz w:val="28"/>
          <w:szCs w:val="24"/>
          <w:rtl/>
        </w:rPr>
        <w:t xml:space="preserve">را </w:t>
      </w:r>
      <w:r>
        <w:rPr>
          <w:rFonts w:cs="B Nazanin" w:hint="cs"/>
          <w:b/>
          <w:bCs/>
          <w:sz w:val="28"/>
          <w:szCs w:val="24"/>
          <w:rtl/>
        </w:rPr>
        <w:t>طراحی و تدوین کنم خوب اول لیست مسئله هایم را شفاف و باز نویسی می کنم ، ببینم مشکلات من در کدام قسمتها بوده و ملزوماتم به طور کلی چیست:</w:t>
      </w:r>
    </w:p>
    <w:p w14:paraId="5FB6693F" w14:textId="3DC49113" w:rsidR="00E15F79" w:rsidRPr="006263E8" w:rsidRDefault="00E15F79" w:rsidP="0018289C">
      <w:pPr>
        <w:pStyle w:val="ListParagraph"/>
        <w:numPr>
          <w:ilvl w:val="0"/>
          <w:numId w:val="39"/>
        </w:numPr>
        <w:jc w:val="both"/>
        <w:rPr>
          <w:rFonts w:cs="B Nazanin"/>
          <w:b/>
          <w:bCs/>
          <w:sz w:val="28"/>
          <w:szCs w:val="24"/>
        </w:rPr>
      </w:pPr>
      <w:r w:rsidRPr="006263E8">
        <w:rPr>
          <w:rFonts w:cs="B Nazanin" w:hint="cs"/>
          <w:b/>
          <w:bCs/>
          <w:sz w:val="28"/>
          <w:szCs w:val="24"/>
          <w:rtl/>
        </w:rPr>
        <w:t xml:space="preserve">ضعیف بودن پارامتر </w:t>
      </w:r>
      <w:r w:rsidR="0018289C" w:rsidRPr="006263E8">
        <w:rPr>
          <w:rFonts w:cs="B Nazanin" w:hint="cs"/>
          <w:b/>
          <w:bCs/>
          <w:sz w:val="28"/>
          <w:szCs w:val="24"/>
          <w:rtl/>
        </w:rPr>
        <w:t xml:space="preserve"> </w:t>
      </w:r>
      <w:r w:rsidR="00321405" w:rsidRPr="006263E8">
        <w:rPr>
          <w:rFonts w:cs="B Nazanin" w:hint="cs"/>
          <w:b/>
          <w:bCs/>
          <w:sz w:val="28"/>
          <w:szCs w:val="24"/>
          <w:rtl/>
        </w:rPr>
        <w:t>مهارت آموزی (</w:t>
      </w:r>
      <w:r w:rsidRPr="006263E8">
        <w:rPr>
          <w:rFonts w:cs="B Nazanin" w:hint="cs"/>
          <w:b/>
          <w:bCs/>
          <w:sz w:val="28"/>
          <w:szCs w:val="24"/>
          <w:rtl/>
        </w:rPr>
        <w:t xml:space="preserve">اولین </w:t>
      </w:r>
      <w:r w:rsidR="00321405" w:rsidRPr="006263E8">
        <w:rPr>
          <w:rFonts w:cs="B Nazanin" w:hint="cs"/>
          <w:b/>
          <w:bCs/>
          <w:sz w:val="28"/>
          <w:szCs w:val="24"/>
          <w:rtl/>
        </w:rPr>
        <w:t xml:space="preserve">حلقه مفقوده در دانشگاه </w:t>
      </w:r>
      <w:r w:rsidRPr="006263E8">
        <w:rPr>
          <w:rFonts w:cs="B Nazanin" w:hint="cs"/>
          <w:b/>
          <w:bCs/>
          <w:sz w:val="28"/>
          <w:szCs w:val="24"/>
          <w:rtl/>
        </w:rPr>
        <w:t>های ایران علی الخصوص پیام نور</w:t>
      </w:r>
      <w:r w:rsidR="00321405" w:rsidRPr="006263E8">
        <w:rPr>
          <w:rFonts w:cs="B Nazanin" w:hint="cs"/>
          <w:b/>
          <w:bCs/>
          <w:sz w:val="28"/>
          <w:szCs w:val="24"/>
          <w:rtl/>
        </w:rPr>
        <w:t xml:space="preserve">) </w:t>
      </w:r>
    </w:p>
    <w:p w14:paraId="207102E8" w14:textId="1C7D631A" w:rsidR="00C06424" w:rsidRPr="006263E8" w:rsidRDefault="00E15F79" w:rsidP="0018289C">
      <w:pPr>
        <w:pStyle w:val="ListParagraph"/>
        <w:numPr>
          <w:ilvl w:val="0"/>
          <w:numId w:val="39"/>
        </w:numPr>
        <w:jc w:val="both"/>
        <w:rPr>
          <w:rFonts w:cs="B Nazanin"/>
          <w:b/>
          <w:bCs/>
          <w:sz w:val="28"/>
          <w:szCs w:val="24"/>
        </w:rPr>
      </w:pPr>
      <w:r w:rsidRPr="006263E8">
        <w:rPr>
          <w:rFonts w:cs="B Nazanin" w:hint="cs"/>
          <w:b/>
          <w:bCs/>
          <w:sz w:val="28"/>
          <w:szCs w:val="24"/>
          <w:rtl/>
        </w:rPr>
        <w:t xml:space="preserve">عدم </w:t>
      </w:r>
      <w:r w:rsidR="0018289C" w:rsidRPr="006263E8">
        <w:rPr>
          <w:rFonts w:cs="B Nazanin" w:hint="cs"/>
          <w:b/>
          <w:bCs/>
          <w:sz w:val="28"/>
          <w:szCs w:val="24"/>
          <w:rtl/>
        </w:rPr>
        <w:t>راهبری و آموزش کاربردی افراد</w:t>
      </w:r>
      <w:r w:rsidRPr="006263E8">
        <w:rPr>
          <w:rFonts w:cs="B Nazanin" w:hint="cs"/>
          <w:b/>
          <w:bCs/>
          <w:sz w:val="28"/>
          <w:szCs w:val="24"/>
          <w:rtl/>
        </w:rPr>
        <w:t xml:space="preserve"> و عدم اتصال آنها به محیط کاری</w:t>
      </w:r>
    </w:p>
    <w:p w14:paraId="312D0620" w14:textId="618F9693" w:rsidR="0018289C" w:rsidRPr="006263E8" w:rsidRDefault="0018289C" w:rsidP="0018289C">
      <w:pPr>
        <w:pStyle w:val="ListParagraph"/>
        <w:numPr>
          <w:ilvl w:val="0"/>
          <w:numId w:val="39"/>
        </w:numPr>
        <w:jc w:val="both"/>
        <w:rPr>
          <w:rFonts w:cs="B Nazanin"/>
          <w:b/>
          <w:bCs/>
          <w:sz w:val="28"/>
          <w:szCs w:val="24"/>
        </w:rPr>
      </w:pPr>
      <w:r w:rsidRPr="006263E8">
        <w:rPr>
          <w:rFonts w:cs="B Nazanin" w:hint="cs"/>
          <w:b/>
          <w:bCs/>
          <w:sz w:val="28"/>
          <w:szCs w:val="24"/>
          <w:rtl/>
        </w:rPr>
        <w:lastRenderedPageBreak/>
        <w:t xml:space="preserve">پارت تایم بودن </w:t>
      </w:r>
      <w:r w:rsidR="00CD1753" w:rsidRPr="006263E8">
        <w:rPr>
          <w:rFonts w:cs="B Nazanin" w:hint="cs"/>
          <w:b/>
          <w:bCs/>
          <w:sz w:val="28"/>
          <w:szCs w:val="24"/>
          <w:rtl/>
        </w:rPr>
        <w:t xml:space="preserve">یک دانشجو - فرض </w:t>
      </w:r>
      <w:r w:rsidRPr="006263E8">
        <w:rPr>
          <w:rFonts w:cs="B Nazanin" w:hint="cs"/>
          <w:b/>
          <w:bCs/>
          <w:sz w:val="28"/>
          <w:szCs w:val="24"/>
          <w:rtl/>
        </w:rPr>
        <w:t xml:space="preserve">اساسی </w:t>
      </w:r>
      <w:r w:rsidR="005A1214" w:rsidRPr="006263E8">
        <w:rPr>
          <w:rFonts w:cs="B Nazanin" w:hint="cs"/>
          <w:b/>
          <w:bCs/>
          <w:sz w:val="28"/>
          <w:szCs w:val="24"/>
          <w:rtl/>
        </w:rPr>
        <w:t>-</w:t>
      </w:r>
      <w:r w:rsidR="00CD1753" w:rsidRPr="006263E8">
        <w:rPr>
          <w:rFonts w:cs="B Nazanin" w:hint="cs"/>
          <w:b/>
          <w:bCs/>
          <w:sz w:val="28"/>
          <w:szCs w:val="24"/>
          <w:rtl/>
        </w:rPr>
        <w:t>کار به صورت</w:t>
      </w:r>
      <w:r w:rsidRPr="006263E8">
        <w:rPr>
          <w:rFonts w:cs="B Nazanin" w:hint="cs"/>
          <w:b/>
          <w:bCs/>
          <w:sz w:val="28"/>
          <w:szCs w:val="24"/>
          <w:rtl/>
        </w:rPr>
        <w:t xml:space="preserve"> فری لانسرینگ</w:t>
      </w:r>
    </w:p>
    <w:p w14:paraId="6F0388F2" w14:textId="77777777" w:rsidR="006263E8" w:rsidRPr="006263E8" w:rsidRDefault="00D6106F" w:rsidP="0018289C">
      <w:pPr>
        <w:pStyle w:val="ListParagraph"/>
        <w:numPr>
          <w:ilvl w:val="0"/>
          <w:numId w:val="39"/>
        </w:numPr>
        <w:jc w:val="both"/>
        <w:rPr>
          <w:rFonts w:cs="B Nazanin"/>
          <w:b/>
          <w:bCs/>
          <w:sz w:val="28"/>
          <w:szCs w:val="24"/>
        </w:rPr>
      </w:pPr>
      <w:r w:rsidRPr="006263E8">
        <w:rPr>
          <w:rFonts w:cs="B Nazanin" w:hint="cs"/>
          <w:b/>
          <w:bCs/>
          <w:sz w:val="28"/>
          <w:szCs w:val="24"/>
          <w:rtl/>
        </w:rPr>
        <w:t xml:space="preserve">ریشه عموم مشکلات : ضعف </w:t>
      </w:r>
      <w:r w:rsidR="00946EBF" w:rsidRPr="006263E8">
        <w:rPr>
          <w:rFonts w:cs="B Nazanin" w:hint="cs"/>
          <w:b/>
          <w:bCs/>
          <w:sz w:val="28"/>
          <w:szCs w:val="24"/>
          <w:rtl/>
        </w:rPr>
        <w:t xml:space="preserve">بخش درآمد زایی </w:t>
      </w:r>
      <w:r w:rsidRPr="006263E8">
        <w:rPr>
          <w:rFonts w:cs="B Nazanin" w:hint="cs"/>
          <w:b/>
          <w:bCs/>
          <w:sz w:val="28"/>
          <w:szCs w:val="24"/>
          <w:rtl/>
        </w:rPr>
        <w:t xml:space="preserve">، چه </w:t>
      </w:r>
      <w:r w:rsidR="00946EBF" w:rsidRPr="006263E8">
        <w:rPr>
          <w:rFonts w:cs="B Nazanin" w:hint="cs"/>
          <w:b/>
          <w:bCs/>
          <w:sz w:val="28"/>
          <w:szCs w:val="24"/>
          <w:rtl/>
        </w:rPr>
        <w:t>برای افراد فعال در پروژه</w:t>
      </w:r>
      <w:r w:rsidRPr="006263E8">
        <w:rPr>
          <w:rFonts w:cs="B Nazanin" w:hint="cs"/>
          <w:b/>
          <w:bCs/>
          <w:sz w:val="28"/>
          <w:szCs w:val="24"/>
          <w:rtl/>
        </w:rPr>
        <w:t xml:space="preserve"> چه برای دانشگاه، صنعت وغیره </w:t>
      </w:r>
    </w:p>
    <w:p w14:paraId="25959DCD" w14:textId="311AC7E2" w:rsidR="0018289C" w:rsidRPr="006263E8" w:rsidRDefault="006263E8" w:rsidP="0018289C">
      <w:pPr>
        <w:pStyle w:val="ListParagraph"/>
        <w:numPr>
          <w:ilvl w:val="0"/>
          <w:numId w:val="39"/>
        </w:numPr>
        <w:jc w:val="both"/>
        <w:rPr>
          <w:rFonts w:cs="B Nazanin"/>
          <w:b/>
          <w:bCs/>
          <w:sz w:val="28"/>
          <w:szCs w:val="24"/>
        </w:rPr>
      </w:pPr>
      <w:r w:rsidRPr="006263E8">
        <w:rPr>
          <w:rFonts w:cs="B Nazanin" w:hint="cs"/>
          <w:b/>
          <w:bCs/>
          <w:sz w:val="28"/>
          <w:szCs w:val="24"/>
          <w:rtl/>
        </w:rPr>
        <w:t>احتمال مقطعی و گاه کوتاه بودن مدت حضور افراد (دانشجویان در پروژه)</w:t>
      </w:r>
    </w:p>
    <w:p w14:paraId="2F31384E" w14:textId="76C3A12D" w:rsidR="00946EBF" w:rsidRDefault="00247B6A" w:rsidP="002F76AF">
      <w:pPr>
        <w:ind w:left="1440"/>
        <w:jc w:val="both"/>
        <w:rPr>
          <w:sz w:val="24"/>
        </w:rPr>
      </w:pPr>
      <w:r>
        <w:rPr>
          <w:sz w:val="24"/>
        </w:rPr>
        <w:t>***//TODO</w:t>
      </w:r>
    </w:p>
    <w:p w14:paraId="3989A0D4" w14:textId="0709B33F" w:rsidR="001B25A5" w:rsidRDefault="00D6106F" w:rsidP="009D2CBF">
      <w:pPr>
        <w:pStyle w:val="ListParagraph"/>
        <w:numPr>
          <w:ilvl w:val="0"/>
          <w:numId w:val="39"/>
        </w:numPr>
        <w:jc w:val="both"/>
        <w:rPr>
          <w:rFonts w:cs="B Nazanin"/>
          <w:b/>
          <w:bCs/>
          <w:sz w:val="28"/>
        </w:rPr>
      </w:pPr>
      <w:r>
        <w:rPr>
          <w:rFonts w:cs="B Nazanin" w:hint="cs"/>
          <w:b/>
          <w:bCs/>
          <w:sz w:val="28"/>
          <w:rtl/>
        </w:rPr>
        <w:t xml:space="preserve">حال </w:t>
      </w:r>
      <w:r w:rsidR="001B25A5">
        <w:rPr>
          <w:rFonts w:cs="B Nazanin" w:hint="cs"/>
          <w:b/>
          <w:bCs/>
          <w:sz w:val="28"/>
          <w:rtl/>
        </w:rPr>
        <w:t xml:space="preserve">اگر بخواهیم </w:t>
      </w:r>
      <w:r>
        <w:rPr>
          <w:rFonts w:cs="B Nazanin" w:hint="cs"/>
          <w:b/>
          <w:bCs/>
          <w:sz w:val="28"/>
          <w:rtl/>
        </w:rPr>
        <w:t xml:space="preserve">خصوصیات </w:t>
      </w:r>
      <w:r w:rsidR="001B25A5">
        <w:rPr>
          <w:rFonts w:cs="B Nazanin" w:hint="cs"/>
          <w:b/>
          <w:bCs/>
          <w:sz w:val="28"/>
          <w:rtl/>
        </w:rPr>
        <w:t xml:space="preserve">مقایسه ای </w:t>
      </w:r>
      <w:r>
        <w:rPr>
          <w:rFonts w:cs="B Nazanin" w:hint="cs"/>
          <w:b/>
          <w:bCs/>
          <w:sz w:val="28"/>
          <w:rtl/>
        </w:rPr>
        <w:t xml:space="preserve">از آن </w:t>
      </w:r>
      <w:r w:rsidR="001B25A5">
        <w:rPr>
          <w:rFonts w:cs="B Nazanin" w:hint="cs"/>
          <w:b/>
          <w:bCs/>
          <w:sz w:val="28"/>
          <w:rtl/>
        </w:rPr>
        <w:t xml:space="preserve">مطابق موارد کتاب از این متدولوژی فرضی </w:t>
      </w:r>
      <w:r w:rsidR="00810A82">
        <w:rPr>
          <w:rFonts w:cs="B Nazanin" w:hint="cs"/>
          <w:b/>
          <w:bCs/>
          <w:sz w:val="28"/>
          <w:rtl/>
        </w:rPr>
        <w:t xml:space="preserve">را </w:t>
      </w:r>
      <w:r w:rsidR="001B25A5">
        <w:rPr>
          <w:rFonts w:cs="B Nazanin" w:hint="cs"/>
          <w:b/>
          <w:bCs/>
          <w:sz w:val="28"/>
          <w:rtl/>
        </w:rPr>
        <w:t>داشته باشیم به عنوان نمونه در بخشهای زیر</w:t>
      </w:r>
      <w:r>
        <w:rPr>
          <w:rFonts w:cs="B Nazanin" w:hint="cs"/>
          <w:b/>
          <w:bCs/>
          <w:sz w:val="28"/>
          <w:rtl/>
        </w:rPr>
        <w:t xml:space="preserve"> این خصوصیات متدولوژی نانوشته می تواند لیست گردد</w:t>
      </w:r>
      <w:r w:rsidR="009612E8">
        <w:rPr>
          <w:rFonts w:cs="B Nazanin" w:hint="cs"/>
          <w:b/>
          <w:bCs/>
          <w:sz w:val="28"/>
          <w:rtl/>
        </w:rPr>
        <w:t xml:space="preserve"> </w:t>
      </w:r>
      <w:r w:rsidR="00DD3DC6">
        <w:rPr>
          <w:rFonts w:cs="B Nazanin" w:hint="cs"/>
          <w:b/>
          <w:bCs/>
          <w:sz w:val="28"/>
          <w:rtl/>
        </w:rPr>
        <w:t>شاید</w:t>
      </w:r>
      <w:r w:rsidR="009612E8">
        <w:rPr>
          <w:rFonts w:cs="B Nazanin" w:hint="cs"/>
          <w:b/>
          <w:bCs/>
          <w:sz w:val="28"/>
          <w:rtl/>
        </w:rPr>
        <w:t xml:space="preserve"> به مرور از خصایص آن بتوانیم به اصل آن دستیابی پیدا کنیم:</w:t>
      </w:r>
    </w:p>
    <w:p w14:paraId="0C5A07DA" w14:textId="77777777" w:rsidR="00810A82" w:rsidRPr="00810A82" w:rsidRDefault="001B25A5" w:rsidP="00810A82">
      <w:pPr>
        <w:pStyle w:val="ListParagraph"/>
        <w:numPr>
          <w:ilvl w:val="0"/>
          <w:numId w:val="39"/>
        </w:numPr>
        <w:jc w:val="both"/>
        <w:rPr>
          <w:rFonts w:cs="B Nazanin"/>
          <w:b/>
          <w:bCs/>
          <w:sz w:val="32"/>
          <w:szCs w:val="24"/>
        </w:rPr>
      </w:pPr>
      <w:r w:rsidRPr="00810A82">
        <w:rPr>
          <w:rFonts w:cs="B Nazanin" w:hint="cs"/>
          <w:b/>
          <w:bCs/>
          <w:sz w:val="32"/>
          <w:szCs w:val="24"/>
          <w:rtl/>
        </w:rPr>
        <w:t xml:space="preserve">فلسفه </w:t>
      </w:r>
    </w:p>
    <w:p w14:paraId="53E6639D" w14:textId="4C7D44B1" w:rsidR="00E114EB" w:rsidRPr="00810A82" w:rsidRDefault="001B25A5" w:rsidP="00810A82">
      <w:pPr>
        <w:pStyle w:val="ListParagraph"/>
        <w:ind w:left="1800"/>
        <w:jc w:val="both"/>
        <w:rPr>
          <w:rFonts w:cs="B Nazanin"/>
          <w:b/>
          <w:bCs/>
          <w:sz w:val="28"/>
        </w:rPr>
      </w:pPr>
      <w:r w:rsidRPr="00810A82">
        <w:rPr>
          <w:rFonts w:cs="B Nazanin" w:hint="cs"/>
          <w:b/>
          <w:bCs/>
          <w:sz w:val="28"/>
          <w:rtl/>
        </w:rPr>
        <w:t xml:space="preserve">گذشته از بحثهای پیچیده ذهنی </w:t>
      </w:r>
      <w:r w:rsidR="001C077D" w:rsidRPr="00810A82">
        <w:rPr>
          <w:rFonts w:cs="B Nazanin" w:hint="cs"/>
          <w:b/>
          <w:bCs/>
          <w:sz w:val="28"/>
          <w:rtl/>
        </w:rPr>
        <w:t xml:space="preserve">و </w:t>
      </w:r>
      <w:r w:rsidRPr="00810A82">
        <w:rPr>
          <w:rFonts w:cs="B Nazanin" w:hint="cs"/>
          <w:b/>
          <w:bCs/>
          <w:sz w:val="28"/>
          <w:rtl/>
        </w:rPr>
        <w:t xml:space="preserve">نچسب کتاب </w:t>
      </w:r>
      <w:r w:rsidR="001C077D" w:rsidRPr="00810A82">
        <w:rPr>
          <w:rFonts w:cs="B Nazanin" w:hint="cs"/>
          <w:b/>
          <w:bCs/>
          <w:sz w:val="28"/>
          <w:rtl/>
        </w:rPr>
        <w:t xml:space="preserve">درسی </w:t>
      </w:r>
      <w:r w:rsidRPr="00810A82">
        <w:rPr>
          <w:rFonts w:cs="B Nazanin" w:hint="cs"/>
          <w:b/>
          <w:bCs/>
          <w:sz w:val="28"/>
          <w:rtl/>
        </w:rPr>
        <w:t>که برخی را علمی و برخی را ..... دانسته و یا برخی را عملی دانسته</w:t>
      </w:r>
      <w:r w:rsidR="00E114EB" w:rsidRPr="00810A82">
        <w:rPr>
          <w:rFonts w:cs="B Nazanin" w:hint="cs"/>
          <w:b/>
          <w:bCs/>
          <w:sz w:val="28"/>
          <w:rtl/>
        </w:rPr>
        <w:t xml:space="preserve"> برخی را واقعیت گرا و برخی را ذهن گرا </w:t>
      </w:r>
      <w:r w:rsidR="00E114EB" w:rsidRPr="00810A82">
        <w:rPr>
          <w:rFonts w:ascii="Times New Roman" w:hAnsi="Times New Roman" w:cs="Times New Roman" w:hint="cs"/>
          <w:b/>
          <w:bCs/>
          <w:sz w:val="28"/>
          <w:rtl/>
        </w:rPr>
        <w:t>–</w:t>
      </w:r>
      <w:r w:rsidR="00E114EB" w:rsidRPr="00810A82">
        <w:rPr>
          <w:rFonts w:cs="B Nazanin" w:hint="cs"/>
          <w:b/>
          <w:bCs/>
          <w:sz w:val="28"/>
          <w:rtl/>
        </w:rPr>
        <w:t xml:space="preserve">  و بحث های مفصل فلسفی بر اینکه اساسا </w:t>
      </w:r>
      <w:r w:rsidR="00087FAE">
        <w:rPr>
          <w:rFonts w:cs="B Nazanin" w:hint="cs"/>
          <w:b/>
          <w:bCs/>
          <w:sz w:val="28"/>
          <w:rtl/>
        </w:rPr>
        <w:t xml:space="preserve">باتوجه به </w:t>
      </w:r>
      <w:r w:rsidR="00E114EB" w:rsidRPr="00810A82">
        <w:rPr>
          <w:rFonts w:cs="B Nazanin" w:hint="cs"/>
          <w:b/>
          <w:bCs/>
          <w:sz w:val="28"/>
          <w:rtl/>
        </w:rPr>
        <w:t xml:space="preserve">خلقت باید به رسیدن به </w:t>
      </w:r>
      <w:r w:rsidR="00087FAE">
        <w:rPr>
          <w:rFonts w:cs="Cambria" w:hint="cs"/>
          <w:b/>
          <w:bCs/>
          <w:sz w:val="28"/>
          <w:rtl/>
        </w:rPr>
        <w:t xml:space="preserve">" </w:t>
      </w:r>
      <w:r w:rsidR="00E114EB" w:rsidRPr="00810A82">
        <w:rPr>
          <w:rFonts w:cs="B Nazanin" w:hint="cs"/>
          <w:b/>
          <w:bCs/>
          <w:sz w:val="28"/>
          <w:rtl/>
        </w:rPr>
        <w:t xml:space="preserve">امر صحیح" </w:t>
      </w:r>
      <w:r w:rsidR="00810A82" w:rsidRPr="00810A82">
        <w:rPr>
          <w:rFonts w:cs="B Nazanin" w:hint="cs"/>
          <w:b/>
          <w:bCs/>
          <w:sz w:val="28"/>
          <w:rtl/>
        </w:rPr>
        <w:t xml:space="preserve">توجه داشته باشیم ویا بر اتخاذ فلسفه </w:t>
      </w:r>
      <w:r w:rsidR="00810A82" w:rsidRPr="00810A82">
        <w:rPr>
          <w:rFonts w:cs="Cambria" w:hint="cs"/>
          <w:b/>
          <w:bCs/>
          <w:sz w:val="28"/>
          <w:rtl/>
        </w:rPr>
        <w:t>"</w:t>
      </w:r>
      <w:r w:rsidR="00810A82" w:rsidRPr="00810A82">
        <w:rPr>
          <w:rFonts w:cs="B Nazanin" w:hint="cs"/>
          <w:b/>
          <w:bCs/>
          <w:sz w:val="28"/>
          <w:rtl/>
        </w:rPr>
        <w:t>بهبود مدام</w:t>
      </w:r>
      <w:r w:rsidR="00810A82" w:rsidRPr="00810A82">
        <w:rPr>
          <w:rFonts w:cs="Cambria" w:hint="cs"/>
          <w:b/>
          <w:bCs/>
          <w:sz w:val="28"/>
          <w:rtl/>
        </w:rPr>
        <w:t>".</w:t>
      </w:r>
    </w:p>
    <w:p w14:paraId="64DDA483" w14:textId="5362B948" w:rsidR="00810A82" w:rsidRDefault="00087FAE" w:rsidP="00810A82">
      <w:pPr>
        <w:pStyle w:val="ListParagraph"/>
        <w:ind w:left="1800"/>
        <w:jc w:val="both"/>
        <w:rPr>
          <w:rFonts w:cs="Cambria"/>
          <w:b/>
          <w:bCs/>
          <w:sz w:val="28"/>
          <w:rtl/>
        </w:rPr>
      </w:pPr>
      <w:r>
        <w:rPr>
          <w:rFonts w:cs="B Nazanin" w:hint="cs"/>
          <w:b/>
          <w:bCs/>
          <w:sz w:val="28"/>
          <w:rtl/>
        </w:rPr>
        <w:t xml:space="preserve">در وضعیت فعلی </w:t>
      </w:r>
      <w:r w:rsidR="00810A82">
        <w:rPr>
          <w:rFonts w:cs="B Nazanin" w:hint="cs"/>
          <w:b/>
          <w:bCs/>
          <w:sz w:val="28"/>
          <w:rtl/>
        </w:rPr>
        <w:t xml:space="preserve">متاسفانه </w:t>
      </w:r>
      <w:r>
        <w:rPr>
          <w:rFonts w:cs="B Nazanin" w:hint="cs"/>
          <w:b/>
          <w:bCs/>
          <w:sz w:val="28"/>
          <w:rtl/>
        </w:rPr>
        <w:t xml:space="preserve">در قرن اخیر </w:t>
      </w:r>
      <w:r w:rsidR="00810A82">
        <w:rPr>
          <w:rFonts w:cs="B Nazanin" w:hint="cs"/>
          <w:b/>
          <w:bCs/>
          <w:sz w:val="28"/>
          <w:rtl/>
        </w:rPr>
        <w:t xml:space="preserve">دانشگاههای ما از بازار درآمد دور مانده اند برخلاف گذشته غنی ما در ایران که شعر و ادبیات ما نیز نمود شده است -  </w:t>
      </w:r>
      <w:r>
        <w:rPr>
          <w:rFonts w:cs="B Nazanin" w:hint="cs"/>
          <w:b/>
          <w:bCs/>
          <w:sz w:val="28"/>
          <w:rtl/>
        </w:rPr>
        <w:t>(</w:t>
      </w:r>
      <w:r w:rsidR="00810A82">
        <w:rPr>
          <w:rFonts w:cs="B Nazanin" w:hint="cs"/>
          <w:b/>
          <w:bCs/>
          <w:sz w:val="28"/>
          <w:rtl/>
        </w:rPr>
        <w:t xml:space="preserve">اشاره به مثل : </w:t>
      </w:r>
      <w:r w:rsidR="00810A82">
        <w:rPr>
          <w:rFonts w:cs="Cambria" w:hint="cs"/>
          <w:b/>
          <w:bCs/>
          <w:sz w:val="28"/>
          <w:rtl/>
        </w:rPr>
        <w:t>"</w:t>
      </w:r>
      <w:r w:rsidR="00810A82">
        <w:rPr>
          <w:rFonts w:cs="B Nazanin" w:hint="cs"/>
          <w:b/>
          <w:bCs/>
          <w:sz w:val="28"/>
          <w:rtl/>
        </w:rPr>
        <w:t>عالم بی عمل به چه ماند؟</w:t>
      </w:r>
      <w:r>
        <w:rPr>
          <w:rFonts w:cs="B Nazanin" w:hint="cs"/>
          <w:b/>
          <w:bCs/>
          <w:sz w:val="28"/>
          <w:rtl/>
        </w:rPr>
        <w:t xml:space="preserve">   </w:t>
      </w:r>
      <w:r w:rsidR="009B5B0B">
        <w:rPr>
          <w:rFonts w:cs="B Nazanin" w:hint="cs"/>
          <w:b/>
          <w:bCs/>
          <w:sz w:val="28"/>
          <w:rtl/>
        </w:rPr>
        <w:t>گفت به زنبور بی عسل</w:t>
      </w:r>
      <w:r>
        <w:rPr>
          <w:rFonts w:cs="B Nazanin" w:hint="cs"/>
          <w:b/>
          <w:bCs/>
          <w:sz w:val="28"/>
          <w:rtl/>
        </w:rPr>
        <w:t xml:space="preserve"> </w:t>
      </w:r>
      <w:r w:rsidR="00810A82">
        <w:rPr>
          <w:rFonts w:cs="Cambria" w:hint="cs"/>
          <w:b/>
          <w:bCs/>
          <w:sz w:val="28"/>
          <w:rtl/>
        </w:rPr>
        <w:t>"</w:t>
      </w:r>
      <w:r w:rsidR="009B5B0B">
        <w:rPr>
          <w:rFonts w:cs="Cambria" w:hint="cs"/>
          <w:b/>
          <w:bCs/>
          <w:sz w:val="28"/>
          <w:rtl/>
        </w:rPr>
        <w:t>...</w:t>
      </w:r>
      <w:r w:rsidR="00810A82">
        <w:rPr>
          <w:rFonts w:cs="Cambria" w:hint="cs"/>
          <w:b/>
          <w:bCs/>
          <w:sz w:val="28"/>
          <w:rtl/>
        </w:rPr>
        <w:t xml:space="preserve"> </w:t>
      </w:r>
      <w:r w:rsidR="009B5B0B">
        <w:rPr>
          <w:rFonts w:cs="Cambria" w:hint="cs"/>
          <w:b/>
          <w:bCs/>
          <w:sz w:val="28"/>
          <w:rtl/>
        </w:rPr>
        <w:t>)</w:t>
      </w:r>
      <w:r w:rsidR="00810A82">
        <w:rPr>
          <w:rFonts w:cs="Cambria" w:hint="cs"/>
          <w:b/>
          <w:bCs/>
          <w:sz w:val="28"/>
          <w:rtl/>
        </w:rPr>
        <w:t xml:space="preserve"> </w:t>
      </w:r>
    </w:p>
    <w:p w14:paraId="357D3356" w14:textId="69C2E6C7" w:rsidR="001C077D" w:rsidRDefault="001B25A5" w:rsidP="00810A82">
      <w:pPr>
        <w:pStyle w:val="ListParagraph"/>
        <w:ind w:left="1800"/>
        <w:jc w:val="both"/>
        <w:rPr>
          <w:rFonts w:cs="B Nazanin"/>
          <w:b/>
          <w:bCs/>
          <w:sz w:val="28"/>
        </w:rPr>
      </w:pPr>
      <w:r>
        <w:rPr>
          <w:rFonts w:cs="B Nazanin" w:hint="cs"/>
          <w:b/>
          <w:bCs/>
          <w:sz w:val="28"/>
          <w:rtl/>
        </w:rPr>
        <w:t xml:space="preserve"> اینجانب</w:t>
      </w:r>
      <w:r w:rsidR="001C077D">
        <w:rPr>
          <w:rFonts w:cs="B Nazanin" w:hint="cs"/>
          <w:b/>
          <w:bCs/>
          <w:sz w:val="28"/>
          <w:rtl/>
        </w:rPr>
        <w:t xml:space="preserve"> به این باورم فلس</w:t>
      </w:r>
      <w:r w:rsidR="00810A82">
        <w:rPr>
          <w:rFonts w:cs="B Nazanin" w:hint="cs"/>
          <w:b/>
          <w:bCs/>
          <w:sz w:val="28"/>
          <w:rtl/>
        </w:rPr>
        <w:t>ف</w:t>
      </w:r>
      <w:r w:rsidR="001C077D">
        <w:rPr>
          <w:rFonts w:cs="B Nazanin" w:hint="cs"/>
          <w:b/>
          <w:bCs/>
          <w:sz w:val="28"/>
          <w:rtl/>
        </w:rPr>
        <w:t xml:space="preserve">ه </w:t>
      </w:r>
      <w:r w:rsidR="00810A82">
        <w:rPr>
          <w:rFonts w:cs="Cambria" w:hint="cs"/>
          <w:b/>
          <w:bCs/>
          <w:sz w:val="28"/>
          <w:rtl/>
        </w:rPr>
        <w:t>"</w:t>
      </w:r>
      <w:r w:rsidR="001C077D">
        <w:rPr>
          <w:rFonts w:cs="B Nazanin" w:hint="cs"/>
          <w:b/>
          <w:bCs/>
          <w:sz w:val="28"/>
          <w:rtl/>
        </w:rPr>
        <w:t xml:space="preserve">هزینه </w:t>
      </w:r>
      <w:r w:rsidR="00810A82">
        <w:rPr>
          <w:rFonts w:cs="B Nazanin" w:hint="cs"/>
          <w:b/>
          <w:bCs/>
          <w:sz w:val="28"/>
          <w:rtl/>
        </w:rPr>
        <w:t xml:space="preserve">- </w:t>
      </w:r>
      <w:r w:rsidR="001C077D">
        <w:rPr>
          <w:rFonts w:cs="B Nazanin" w:hint="cs"/>
          <w:b/>
          <w:bCs/>
          <w:sz w:val="28"/>
          <w:rtl/>
        </w:rPr>
        <w:t>فایده</w:t>
      </w:r>
      <w:r w:rsidR="00810A82">
        <w:rPr>
          <w:rFonts w:cs="Cambria" w:hint="cs"/>
          <w:b/>
          <w:bCs/>
          <w:sz w:val="28"/>
          <w:rtl/>
        </w:rPr>
        <w:t>"</w:t>
      </w:r>
      <w:r w:rsidR="001C077D">
        <w:rPr>
          <w:rFonts w:cs="B Nazanin" w:hint="cs"/>
          <w:b/>
          <w:bCs/>
          <w:sz w:val="28"/>
          <w:rtl/>
        </w:rPr>
        <w:t xml:space="preserve"> حاکم بر این متدولوژی خواهد بود باید دید </w:t>
      </w:r>
      <w:r w:rsidR="00810A82">
        <w:rPr>
          <w:rFonts w:cs="B Nazanin" w:hint="cs"/>
          <w:b/>
          <w:bCs/>
          <w:sz w:val="28"/>
          <w:rtl/>
        </w:rPr>
        <w:t xml:space="preserve">وقتی </w:t>
      </w:r>
      <w:r w:rsidR="001C077D">
        <w:rPr>
          <w:rFonts w:cs="B Nazanin" w:hint="cs"/>
          <w:b/>
          <w:bCs/>
          <w:sz w:val="28"/>
          <w:rtl/>
        </w:rPr>
        <w:t xml:space="preserve">دانشجویی که </w:t>
      </w:r>
      <w:r w:rsidR="00810A82">
        <w:rPr>
          <w:rFonts w:cs="B Nazanin" w:hint="cs"/>
          <w:b/>
          <w:bCs/>
          <w:sz w:val="28"/>
          <w:rtl/>
        </w:rPr>
        <w:t xml:space="preserve">در کنار درس </w:t>
      </w:r>
      <w:r w:rsidR="001C077D">
        <w:rPr>
          <w:rFonts w:cs="B Nazanin" w:hint="cs"/>
          <w:b/>
          <w:bCs/>
          <w:sz w:val="28"/>
          <w:rtl/>
        </w:rPr>
        <w:t xml:space="preserve">کار می کند </w:t>
      </w:r>
      <w:r w:rsidR="00810A82">
        <w:rPr>
          <w:rFonts w:cs="B Nazanin" w:hint="cs"/>
          <w:b/>
          <w:bCs/>
          <w:sz w:val="28"/>
          <w:rtl/>
        </w:rPr>
        <w:t xml:space="preserve">، </w:t>
      </w:r>
      <w:r w:rsidR="001C077D">
        <w:rPr>
          <w:rFonts w:cs="B Nazanin" w:hint="cs"/>
          <w:b/>
          <w:bCs/>
          <w:sz w:val="28"/>
          <w:rtl/>
        </w:rPr>
        <w:t xml:space="preserve"> باید درآمد خود را در کنار این کار تامین کند وگرنه منجر به شکست است</w:t>
      </w:r>
      <w:r w:rsidR="00E114EB">
        <w:rPr>
          <w:rFonts w:cs="B Nazanin" w:hint="cs"/>
          <w:b/>
          <w:bCs/>
          <w:sz w:val="28"/>
          <w:rtl/>
        </w:rPr>
        <w:t xml:space="preserve"> و یک فلسفه عملگرا در نهایت </w:t>
      </w:r>
      <w:r w:rsidR="00810A82">
        <w:rPr>
          <w:rFonts w:cs="B Nazanin" w:hint="cs"/>
          <w:b/>
          <w:bCs/>
          <w:sz w:val="28"/>
          <w:rtl/>
        </w:rPr>
        <w:t>تولید</w:t>
      </w:r>
      <w:r w:rsidR="00E114EB">
        <w:rPr>
          <w:rFonts w:cs="B Nazanin" w:hint="cs"/>
          <w:b/>
          <w:bCs/>
          <w:sz w:val="28"/>
          <w:rtl/>
        </w:rPr>
        <w:t xml:space="preserve"> خواهد شد.</w:t>
      </w:r>
      <w:r w:rsidR="00810A82">
        <w:rPr>
          <w:rFonts w:cs="B Nazanin" w:hint="cs"/>
          <w:b/>
          <w:bCs/>
          <w:sz w:val="28"/>
          <w:rtl/>
        </w:rPr>
        <w:t xml:space="preserve"> و در کنار آن از کوچک شروع و به بهبود مدام توسعه را در دستور کار قرار داد.</w:t>
      </w:r>
      <w:r w:rsidR="001C077D" w:rsidRPr="00810A82">
        <w:rPr>
          <w:rFonts w:cs="B Nazanin" w:hint="cs"/>
          <w:b/>
          <w:bCs/>
          <w:sz w:val="28"/>
          <w:rtl/>
        </w:rPr>
        <w:t>لذا با این فلسفه باید وارد</w:t>
      </w:r>
      <w:r w:rsidR="0061697C" w:rsidRPr="00810A82">
        <w:rPr>
          <w:rFonts w:cs="B Nazanin" w:hint="cs"/>
          <w:b/>
          <w:bCs/>
          <w:sz w:val="28"/>
          <w:rtl/>
        </w:rPr>
        <w:t xml:space="preserve"> ارائه این متدولوژی شد.</w:t>
      </w:r>
    </w:p>
    <w:p w14:paraId="751C5601" w14:textId="77777777" w:rsidR="00264BC9" w:rsidRDefault="00264BC9" w:rsidP="00810A82">
      <w:pPr>
        <w:pStyle w:val="ListParagraph"/>
        <w:ind w:left="1800"/>
        <w:jc w:val="both"/>
        <w:rPr>
          <w:rFonts w:cs="B Nazanin"/>
          <w:b/>
          <w:bCs/>
          <w:sz w:val="28"/>
        </w:rPr>
      </w:pPr>
    </w:p>
    <w:p w14:paraId="7D1AB954" w14:textId="6DD9045F" w:rsidR="003432D4" w:rsidRPr="00810A82" w:rsidRDefault="003432D4" w:rsidP="009D2CBF">
      <w:pPr>
        <w:pStyle w:val="ListParagraph"/>
        <w:numPr>
          <w:ilvl w:val="0"/>
          <w:numId w:val="39"/>
        </w:numPr>
        <w:jc w:val="both"/>
        <w:rPr>
          <w:rFonts w:cs="B Nazanin"/>
          <w:b/>
          <w:bCs/>
          <w:sz w:val="32"/>
          <w:szCs w:val="24"/>
        </w:rPr>
      </w:pPr>
      <w:r w:rsidRPr="00810A82">
        <w:rPr>
          <w:rFonts w:cs="B Nazanin" w:hint="cs"/>
          <w:b/>
          <w:bCs/>
          <w:sz w:val="32"/>
          <w:szCs w:val="24"/>
          <w:rtl/>
        </w:rPr>
        <w:t>گستره:</w:t>
      </w:r>
    </w:p>
    <w:p w14:paraId="1ABD0FCD" w14:textId="2576012B" w:rsidR="002F76AF" w:rsidRPr="00AA7180" w:rsidRDefault="002F76AF" w:rsidP="00153F36">
      <w:pPr>
        <w:pStyle w:val="ListParagraph"/>
        <w:ind w:left="1800"/>
        <w:jc w:val="both"/>
        <w:rPr>
          <w:rFonts w:cs="B Nazanin"/>
          <w:b/>
          <w:bCs/>
          <w:sz w:val="28"/>
          <w:rtl/>
        </w:rPr>
      </w:pPr>
      <w:r w:rsidRPr="00AA7180">
        <w:rPr>
          <w:rFonts w:cs="B Nazanin" w:hint="cs"/>
          <w:b/>
          <w:bCs/>
          <w:sz w:val="28"/>
          <w:rtl/>
        </w:rPr>
        <w:t>به نظر می آید برای مسئله مذکور ما احتیاج به متدولوژیی داریم که گستره کامل</w:t>
      </w:r>
      <w:r w:rsidR="003432D4" w:rsidRPr="00AA7180">
        <w:rPr>
          <w:rFonts w:cs="B Nazanin" w:hint="cs"/>
          <w:b/>
          <w:bCs/>
          <w:sz w:val="28"/>
          <w:rtl/>
        </w:rPr>
        <w:t>تری</w:t>
      </w:r>
      <w:r w:rsidRPr="00AA7180">
        <w:rPr>
          <w:rFonts w:cs="B Nazanin" w:hint="cs"/>
          <w:b/>
          <w:bCs/>
          <w:sz w:val="28"/>
          <w:rtl/>
        </w:rPr>
        <w:t xml:space="preserve">  داشته باشد چرا؟</w:t>
      </w:r>
    </w:p>
    <w:p w14:paraId="785186F8" w14:textId="5B90D63F" w:rsidR="002F76AF" w:rsidRPr="00AA7180" w:rsidRDefault="002F76AF" w:rsidP="00153F36">
      <w:pPr>
        <w:pStyle w:val="ListParagraph"/>
        <w:ind w:left="1800"/>
        <w:jc w:val="both"/>
        <w:rPr>
          <w:rFonts w:cs="B Nazanin"/>
          <w:b/>
          <w:bCs/>
          <w:sz w:val="28"/>
          <w:rtl/>
        </w:rPr>
      </w:pPr>
      <w:r w:rsidRPr="00AA7180">
        <w:rPr>
          <w:rFonts w:cs="B Nazanin" w:hint="cs"/>
          <w:b/>
          <w:bCs/>
          <w:sz w:val="28"/>
          <w:rtl/>
        </w:rPr>
        <w:t>چون ما در محیط های دانشگاهی شاید مشکل</w:t>
      </w:r>
      <w:r w:rsidR="001B430A">
        <w:rPr>
          <w:rFonts w:cs="B Nazanin" w:hint="cs"/>
          <w:b/>
          <w:bCs/>
          <w:sz w:val="28"/>
          <w:rtl/>
        </w:rPr>
        <w:t xml:space="preserve"> اصلی ما</w:t>
      </w:r>
      <w:r w:rsidRPr="00AA7180">
        <w:rPr>
          <w:rFonts w:cs="B Nazanin" w:hint="cs"/>
          <w:b/>
          <w:bCs/>
          <w:sz w:val="28"/>
          <w:rtl/>
        </w:rPr>
        <w:t xml:space="preserve"> تولید یا </w:t>
      </w:r>
      <w:r w:rsidR="009D2CBF">
        <w:rPr>
          <w:rFonts w:cs="B Nazanin" w:hint="cs"/>
          <w:b/>
          <w:bCs/>
          <w:sz w:val="28"/>
          <w:rtl/>
        </w:rPr>
        <w:t>کد نویسی</w:t>
      </w:r>
      <w:r w:rsidR="003432D4" w:rsidRPr="00AA7180">
        <w:rPr>
          <w:rFonts w:cs="B Nazanin" w:hint="cs"/>
          <w:b/>
          <w:bCs/>
          <w:sz w:val="28"/>
          <w:rtl/>
        </w:rPr>
        <w:t xml:space="preserve"> </w:t>
      </w:r>
      <w:r w:rsidRPr="00AA7180">
        <w:rPr>
          <w:rFonts w:cs="B Nazanin" w:hint="cs"/>
          <w:b/>
          <w:bCs/>
          <w:sz w:val="28"/>
          <w:rtl/>
        </w:rPr>
        <w:t>ن</w:t>
      </w:r>
      <w:r w:rsidR="001B430A">
        <w:rPr>
          <w:rFonts w:cs="B Nazanin" w:hint="cs"/>
          <w:b/>
          <w:bCs/>
          <w:sz w:val="28"/>
          <w:rtl/>
        </w:rPr>
        <w:t>باشد و لازم است</w:t>
      </w:r>
      <w:r w:rsidRPr="00AA7180">
        <w:rPr>
          <w:rFonts w:cs="B Nazanin" w:hint="cs"/>
          <w:b/>
          <w:bCs/>
          <w:sz w:val="28"/>
          <w:rtl/>
        </w:rPr>
        <w:t xml:space="preserve"> </w:t>
      </w:r>
      <w:r w:rsidR="001B430A" w:rsidRPr="00AA7180">
        <w:rPr>
          <w:rFonts w:cs="B Nazanin" w:hint="cs"/>
          <w:b/>
          <w:bCs/>
          <w:sz w:val="28"/>
          <w:rtl/>
        </w:rPr>
        <w:t xml:space="preserve">ه نظر اینجانب </w:t>
      </w:r>
      <w:r w:rsidRPr="00AA7180">
        <w:rPr>
          <w:rFonts w:cs="B Nazanin" w:hint="cs"/>
          <w:b/>
          <w:bCs/>
          <w:sz w:val="28"/>
          <w:rtl/>
        </w:rPr>
        <w:t xml:space="preserve">چرخه </w:t>
      </w:r>
      <w:r w:rsidR="00AE3AEF">
        <w:rPr>
          <w:rFonts w:cs="B Nazanin" w:hint="cs"/>
          <w:b/>
          <w:bCs/>
          <w:sz w:val="28"/>
          <w:rtl/>
        </w:rPr>
        <w:t xml:space="preserve">کار </w:t>
      </w:r>
      <w:r w:rsidRPr="00AA7180">
        <w:rPr>
          <w:rFonts w:cs="B Nazanin" w:hint="cs"/>
          <w:b/>
          <w:bCs/>
          <w:sz w:val="28"/>
          <w:rtl/>
        </w:rPr>
        <w:t xml:space="preserve">از ابتدا </w:t>
      </w:r>
      <w:r w:rsidR="00AA7180" w:rsidRPr="00AA7180">
        <w:rPr>
          <w:rFonts w:cs="B Nazanin" w:hint="cs"/>
          <w:b/>
          <w:bCs/>
          <w:sz w:val="28"/>
          <w:rtl/>
        </w:rPr>
        <w:t>استراتژی</w:t>
      </w:r>
      <w:r w:rsidR="00AA7180">
        <w:rPr>
          <w:rFonts w:cs="B Nazanin" w:hint="cs"/>
          <w:b/>
          <w:bCs/>
          <w:sz w:val="28"/>
          <w:rtl/>
        </w:rPr>
        <w:t>(برنامه ریزی)</w:t>
      </w:r>
      <w:r w:rsidR="00AA7180" w:rsidRPr="00AA7180">
        <w:rPr>
          <w:rFonts w:cs="B Nazanin" w:hint="cs"/>
          <w:b/>
          <w:bCs/>
          <w:sz w:val="28"/>
          <w:rtl/>
        </w:rPr>
        <w:t xml:space="preserve"> </w:t>
      </w:r>
      <w:r w:rsidR="00AE3AEF">
        <w:rPr>
          <w:rFonts w:cs="B Nazanin" w:hint="cs"/>
          <w:b/>
          <w:bCs/>
          <w:sz w:val="28"/>
          <w:rtl/>
        </w:rPr>
        <w:t xml:space="preserve"> مورد پوشش باشد</w:t>
      </w:r>
      <w:r w:rsidR="00AA7180" w:rsidRPr="00AA7180">
        <w:rPr>
          <w:rFonts w:cs="B Nazanin" w:hint="cs"/>
          <w:b/>
          <w:bCs/>
          <w:sz w:val="28"/>
          <w:rtl/>
        </w:rPr>
        <w:t xml:space="preserve"> که ضعف بسیار از آنجاست که </w:t>
      </w:r>
      <w:r w:rsidRPr="00AA7180">
        <w:rPr>
          <w:rFonts w:cs="B Nazanin" w:hint="cs"/>
          <w:b/>
          <w:bCs/>
          <w:sz w:val="28"/>
          <w:rtl/>
        </w:rPr>
        <w:t xml:space="preserve">باید </w:t>
      </w:r>
      <w:r w:rsidR="00AA7180" w:rsidRPr="00AA7180">
        <w:rPr>
          <w:rFonts w:cs="B Nazanin" w:hint="cs"/>
          <w:b/>
          <w:bCs/>
          <w:sz w:val="28"/>
          <w:rtl/>
        </w:rPr>
        <w:t xml:space="preserve">اصول هزینه فایده را پیاده سازی </w:t>
      </w:r>
      <w:r w:rsidR="00AA7180" w:rsidRPr="00AA7180">
        <w:rPr>
          <w:rFonts w:cs="B Nazanin" w:hint="cs"/>
          <w:b/>
          <w:bCs/>
          <w:sz w:val="28"/>
          <w:rtl/>
        </w:rPr>
        <w:t xml:space="preserve">شود، </w:t>
      </w:r>
      <w:r w:rsidR="00AA7180" w:rsidRPr="00AA7180">
        <w:rPr>
          <w:rFonts w:cs="B Nazanin" w:hint="cs"/>
          <w:b/>
          <w:bCs/>
          <w:sz w:val="28"/>
          <w:rtl/>
        </w:rPr>
        <w:t xml:space="preserve"> </w:t>
      </w:r>
      <w:r w:rsidRPr="00AA7180">
        <w:rPr>
          <w:rFonts w:cs="B Nazanin" w:hint="cs"/>
          <w:b/>
          <w:bCs/>
          <w:sz w:val="28"/>
          <w:rtl/>
        </w:rPr>
        <w:t>بخش تجاری واقعی، ابتدا به ساکن پروژه تعریف کند و بعد هزینه های آنرا متناسب ن</w:t>
      </w:r>
      <w:r w:rsidR="00AA7180">
        <w:rPr>
          <w:rFonts w:cs="B Nazanin" w:hint="cs"/>
          <w:b/>
          <w:bCs/>
          <w:sz w:val="28"/>
          <w:rtl/>
        </w:rPr>
        <w:t>ت</w:t>
      </w:r>
      <w:r w:rsidRPr="00AA7180">
        <w:rPr>
          <w:rFonts w:cs="B Nazanin" w:hint="cs"/>
          <w:b/>
          <w:bCs/>
          <w:sz w:val="28"/>
          <w:rtl/>
        </w:rPr>
        <w:t>یجه دهی تامین کند.</w:t>
      </w:r>
      <w:r w:rsidR="00AA7180">
        <w:rPr>
          <w:rFonts w:cs="B Nazanin" w:hint="cs"/>
          <w:b/>
          <w:bCs/>
          <w:sz w:val="28"/>
          <w:rtl/>
        </w:rPr>
        <w:t xml:space="preserve"> </w:t>
      </w:r>
      <w:r w:rsidR="009E10CF">
        <w:rPr>
          <w:rFonts w:cs="B Nazanin" w:hint="cs"/>
          <w:b/>
          <w:bCs/>
          <w:sz w:val="28"/>
          <w:rtl/>
        </w:rPr>
        <w:t>بنابراین</w:t>
      </w:r>
      <w:r w:rsidR="00AA7180">
        <w:rPr>
          <w:rFonts w:cs="B Nazanin" w:hint="cs"/>
          <w:b/>
          <w:bCs/>
          <w:sz w:val="28"/>
          <w:rtl/>
        </w:rPr>
        <w:t xml:space="preserve"> این متدولژی پیشنهادی ما الزاما در این فاز باید برنامه </w:t>
      </w:r>
      <w:r w:rsidR="00260BC6">
        <w:rPr>
          <w:rFonts w:cs="B Nazanin" w:hint="cs"/>
          <w:b/>
          <w:bCs/>
          <w:sz w:val="28"/>
          <w:rtl/>
        </w:rPr>
        <w:t xml:space="preserve">و تدوین </w:t>
      </w:r>
      <w:r w:rsidR="00AA7180">
        <w:rPr>
          <w:rFonts w:cs="B Nazanin" w:hint="cs"/>
          <w:b/>
          <w:bCs/>
          <w:sz w:val="28"/>
          <w:rtl/>
        </w:rPr>
        <w:t>داشته باشد.</w:t>
      </w:r>
    </w:p>
    <w:p w14:paraId="7297AA20" w14:textId="3A7AC7E8" w:rsidR="002F76AF" w:rsidRDefault="00911AFA" w:rsidP="00153F36">
      <w:pPr>
        <w:pStyle w:val="ListParagraph"/>
        <w:ind w:left="1800"/>
        <w:jc w:val="both"/>
        <w:rPr>
          <w:rFonts w:cs="B Nazanin"/>
          <w:b/>
          <w:bCs/>
          <w:sz w:val="28"/>
          <w:rtl/>
        </w:rPr>
      </w:pPr>
      <w:r w:rsidRPr="00911AFA">
        <w:rPr>
          <w:rFonts w:cs="B Nazanin" w:hint="cs"/>
          <w:b/>
          <w:bCs/>
          <w:sz w:val="28"/>
          <w:rtl/>
        </w:rPr>
        <w:t>لذا الگو گیری از یکی از متدولوژی هایی که در این فاز کار نموده اند (</w:t>
      </w:r>
      <w:r w:rsidRPr="00911AFA">
        <w:rPr>
          <w:rFonts w:cs="B Nazanin"/>
          <w:b/>
          <w:bCs/>
          <w:sz w:val="28"/>
        </w:rPr>
        <w:t>IE,SSM,PI</w:t>
      </w:r>
      <w:r w:rsidRPr="00911AFA">
        <w:rPr>
          <w:rFonts w:cs="B Nazanin" w:hint="cs"/>
          <w:b/>
          <w:bCs/>
          <w:sz w:val="28"/>
          <w:rtl/>
        </w:rPr>
        <w:t>) توصیه می گردد.</w:t>
      </w:r>
    </w:p>
    <w:p w14:paraId="1353E261" w14:textId="6072FA23" w:rsidR="009E10CF" w:rsidRDefault="00264BC9" w:rsidP="00264BC9">
      <w:pPr>
        <w:pStyle w:val="ListParagraph"/>
        <w:numPr>
          <w:ilvl w:val="0"/>
          <w:numId w:val="39"/>
        </w:numPr>
        <w:jc w:val="both"/>
        <w:rPr>
          <w:rFonts w:cs="B Nazanin"/>
          <w:b/>
          <w:bCs/>
          <w:sz w:val="32"/>
          <w:szCs w:val="24"/>
        </w:rPr>
      </w:pPr>
      <w:r w:rsidRPr="00264BC9">
        <w:rPr>
          <w:rFonts w:cs="B Nazanin" w:hint="cs"/>
          <w:b/>
          <w:bCs/>
          <w:sz w:val="32"/>
          <w:szCs w:val="24"/>
          <w:rtl/>
        </w:rPr>
        <w:t>مدل</w:t>
      </w:r>
    </w:p>
    <w:p w14:paraId="35F3072D" w14:textId="76A1E374" w:rsidR="00264BC9" w:rsidRDefault="004716D5" w:rsidP="004716D5">
      <w:pPr>
        <w:pStyle w:val="ListParagraph"/>
        <w:ind w:left="1800"/>
        <w:jc w:val="both"/>
        <w:rPr>
          <w:rFonts w:cs="B Nazanin"/>
          <w:b/>
          <w:bCs/>
          <w:sz w:val="28"/>
          <w:rtl/>
        </w:rPr>
      </w:pPr>
      <w:r w:rsidRPr="004716D5">
        <w:rPr>
          <w:rFonts w:cs="B Nazanin" w:hint="cs"/>
          <w:b/>
          <w:bCs/>
          <w:sz w:val="28"/>
          <w:rtl/>
        </w:rPr>
        <w:t xml:space="preserve">چه کار به صورت فرآیند محور چه </w:t>
      </w:r>
      <w:r w:rsidR="001B3903">
        <w:rPr>
          <w:rFonts w:cs="B Nazanin" w:hint="cs"/>
          <w:b/>
          <w:bCs/>
          <w:sz w:val="28"/>
          <w:rtl/>
        </w:rPr>
        <w:t>مدل های اطلاعاتی دیگر ، بدلیل اینکه</w:t>
      </w:r>
      <w:r w:rsidRPr="004716D5">
        <w:rPr>
          <w:rFonts w:cs="B Nazanin" w:hint="cs"/>
          <w:b/>
          <w:bCs/>
          <w:sz w:val="28"/>
          <w:rtl/>
        </w:rPr>
        <w:t xml:space="preserve"> این متدولوژی باید در گستره وسیعی از علوم و دانشگاههای ایران کار کند و جواب دهد و حتی به نظر من این متدولوژی منحصر به تولید نرم افزار نیز نباید باشد</w:t>
      </w:r>
      <w:r w:rsidR="00F37F89">
        <w:rPr>
          <w:rFonts w:cs="B Nazanin" w:hint="cs"/>
          <w:b/>
          <w:bCs/>
          <w:sz w:val="28"/>
          <w:rtl/>
        </w:rPr>
        <w:t xml:space="preserve"> - (علی الرغم سوال که محدود به تولید نرم افزار شده)- </w:t>
      </w:r>
      <w:r w:rsidRPr="004716D5">
        <w:rPr>
          <w:rFonts w:cs="B Nazanin" w:hint="cs"/>
          <w:b/>
          <w:bCs/>
          <w:sz w:val="28"/>
          <w:rtl/>
        </w:rPr>
        <w:t xml:space="preserve"> لذا مدل مشابه </w:t>
      </w:r>
      <w:r w:rsidR="00F37F89">
        <w:rPr>
          <w:rFonts w:cs="B Nazanin" w:hint="cs"/>
          <w:b/>
          <w:bCs/>
          <w:sz w:val="28"/>
          <w:rtl/>
        </w:rPr>
        <w:t>مواردیکه</w:t>
      </w:r>
      <w:r w:rsidRPr="004716D5">
        <w:rPr>
          <w:rFonts w:cs="B Nazanin" w:hint="cs"/>
          <w:b/>
          <w:bCs/>
          <w:sz w:val="28"/>
          <w:rtl/>
        </w:rPr>
        <w:t xml:space="preserve"> در کتاب از آن صحبت کرده پیشنهاد نمی شود تا محدودیت ایجاد نکند</w:t>
      </w:r>
      <w:r>
        <w:rPr>
          <w:rFonts w:cs="B Nazanin" w:hint="cs"/>
          <w:b/>
          <w:bCs/>
          <w:sz w:val="28"/>
          <w:rtl/>
        </w:rPr>
        <w:t>.</w:t>
      </w:r>
    </w:p>
    <w:p w14:paraId="3B9FD73F" w14:textId="77777777" w:rsidR="001B3903" w:rsidRDefault="001B3903" w:rsidP="004716D5">
      <w:pPr>
        <w:pStyle w:val="ListParagraph"/>
        <w:ind w:left="1800"/>
        <w:jc w:val="both"/>
        <w:rPr>
          <w:rFonts w:cs="B Nazanin"/>
          <w:b/>
          <w:bCs/>
          <w:sz w:val="28"/>
          <w:rtl/>
        </w:rPr>
      </w:pPr>
    </w:p>
    <w:p w14:paraId="27F75645" w14:textId="77777777" w:rsidR="004716D5" w:rsidRDefault="004716D5" w:rsidP="004716D5">
      <w:pPr>
        <w:pStyle w:val="ListParagraph"/>
        <w:numPr>
          <w:ilvl w:val="0"/>
          <w:numId w:val="39"/>
        </w:numPr>
        <w:jc w:val="both"/>
        <w:rPr>
          <w:rFonts w:cs="B Nazanin"/>
          <w:b/>
          <w:bCs/>
          <w:sz w:val="28"/>
        </w:rPr>
      </w:pPr>
      <w:r>
        <w:rPr>
          <w:rFonts w:cs="B Nazanin" w:hint="cs"/>
          <w:b/>
          <w:bCs/>
          <w:sz w:val="28"/>
          <w:rtl/>
        </w:rPr>
        <w:t xml:space="preserve">تکنیکها و ابزارها </w:t>
      </w:r>
    </w:p>
    <w:p w14:paraId="0084477C" w14:textId="1706CFDE" w:rsidR="004716D5" w:rsidRDefault="004716D5" w:rsidP="004716D5">
      <w:pPr>
        <w:pStyle w:val="ListParagraph"/>
        <w:ind w:left="1800"/>
        <w:jc w:val="both"/>
        <w:rPr>
          <w:rFonts w:cs="B Nazanin"/>
          <w:b/>
          <w:bCs/>
          <w:sz w:val="28"/>
          <w:rtl/>
        </w:rPr>
      </w:pPr>
      <w:r>
        <w:rPr>
          <w:rFonts w:cs="B Nazanin" w:hint="cs"/>
          <w:b/>
          <w:bCs/>
          <w:sz w:val="28"/>
          <w:rtl/>
        </w:rPr>
        <w:lastRenderedPageBreak/>
        <w:t xml:space="preserve">البته که معرفی تکنیک ها و ابزارها شالوده ارائه این </w:t>
      </w:r>
      <w:r w:rsidR="006D5E79">
        <w:rPr>
          <w:rFonts w:cs="B Nazanin" w:hint="cs"/>
          <w:b/>
          <w:bCs/>
          <w:sz w:val="28"/>
          <w:rtl/>
        </w:rPr>
        <w:t>طرح</w:t>
      </w:r>
      <w:r>
        <w:rPr>
          <w:rFonts w:cs="B Nazanin" w:hint="cs"/>
          <w:b/>
          <w:bCs/>
          <w:sz w:val="28"/>
          <w:rtl/>
        </w:rPr>
        <w:t xml:space="preserve"> است متاسفانه در این بخش مهارت آموزی نقص عمده ای در </w:t>
      </w:r>
      <w:r w:rsidR="006D5E79">
        <w:rPr>
          <w:rFonts w:cs="B Nazanin" w:hint="cs"/>
          <w:b/>
          <w:bCs/>
          <w:sz w:val="28"/>
          <w:rtl/>
        </w:rPr>
        <w:t>آموزش های ماست لذا آموزش تکنیک از ابتدا نیز باید با دوره های باز آموزی اساتید شروع نمود به نظر من حتما باید به طور مفصل در این متدولوژی دیده شود.</w:t>
      </w:r>
    </w:p>
    <w:p w14:paraId="7B613CF4" w14:textId="7AC7C6D0" w:rsidR="000846BA" w:rsidRPr="000846BA" w:rsidRDefault="000846BA" w:rsidP="000846BA">
      <w:pPr>
        <w:pStyle w:val="ListParagraph"/>
        <w:numPr>
          <w:ilvl w:val="0"/>
          <w:numId w:val="39"/>
        </w:numPr>
        <w:jc w:val="both"/>
        <w:rPr>
          <w:rFonts w:cs="Cambria"/>
          <w:b/>
          <w:bCs/>
          <w:sz w:val="28"/>
        </w:rPr>
      </w:pPr>
      <w:r>
        <w:rPr>
          <w:rFonts w:cs="B Nazanin" w:hint="cs"/>
          <w:b/>
          <w:bCs/>
          <w:sz w:val="28"/>
          <w:rtl/>
        </w:rPr>
        <w:t>خروجی</w:t>
      </w:r>
    </w:p>
    <w:p w14:paraId="5D2303A9" w14:textId="1EF93ED8" w:rsidR="000846BA" w:rsidRDefault="000846BA" w:rsidP="000846BA">
      <w:pPr>
        <w:pStyle w:val="ListParagraph"/>
        <w:ind w:left="1800"/>
        <w:jc w:val="both"/>
        <w:rPr>
          <w:rFonts w:cs="B Nazanin"/>
          <w:b/>
          <w:bCs/>
          <w:sz w:val="28"/>
          <w:rtl/>
        </w:rPr>
      </w:pPr>
      <w:r>
        <w:rPr>
          <w:rFonts w:cs="B Nazanin" w:hint="cs"/>
          <w:b/>
          <w:bCs/>
          <w:sz w:val="28"/>
          <w:rtl/>
        </w:rPr>
        <w:t xml:space="preserve">اینکه در هر مرحله چه </w:t>
      </w:r>
      <w:r w:rsidR="00124BA5">
        <w:rPr>
          <w:rFonts w:cs="B Nazanin" w:hint="cs"/>
          <w:b/>
          <w:bCs/>
          <w:sz w:val="28"/>
          <w:rtl/>
        </w:rPr>
        <w:t>چیزی تولید کنیم به نظرم با اقتباس از متدولوژی های موجود باید در این تدوین جایگاه ویژه ای داشته باشد. خروجیها مهم اند از این نظر که تامین کنندگان مالی را باید راضی نگه داشت و خارج از آن با توجه به اینکه در پروژه افراد به صورتن کوتاه مدت و مقطعی وارد میشوند عدم اسناد و داکیومنت نگاری پروژه چه تولید نرم افزار چه غیر آن را به شکست منتهی می کند.</w:t>
      </w:r>
    </w:p>
    <w:p w14:paraId="5AECA308" w14:textId="2E754392" w:rsidR="00516687" w:rsidRDefault="00516687" w:rsidP="00516687">
      <w:pPr>
        <w:pStyle w:val="ListParagraph"/>
        <w:numPr>
          <w:ilvl w:val="0"/>
          <w:numId w:val="39"/>
        </w:numPr>
        <w:jc w:val="both"/>
        <w:rPr>
          <w:rFonts w:cs="B Nazanin"/>
          <w:b/>
          <w:bCs/>
          <w:sz w:val="28"/>
        </w:rPr>
      </w:pPr>
      <w:r>
        <w:rPr>
          <w:rFonts w:cs="B Nazanin" w:hint="cs"/>
          <w:b/>
          <w:bCs/>
          <w:sz w:val="28"/>
          <w:rtl/>
        </w:rPr>
        <w:t>محصول</w:t>
      </w:r>
    </w:p>
    <w:p w14:paraId="4CD409D8" w14:textId="77777777" w:rsidR="00516687" w:rsidRDefault="00516687" w:rsidP="00516687">
      <w:pPr>
        <w:pStyle w:val="ListParagraph"/>
        <w:ind w:left="1800"/>
        <w:jc w:val="both"/>
        <w:rPr>
          <w:rFonts w:cs="B Nazanin"/>
          <w:b/>
          <w:bCs/>
          <w:sz w:val="28"/>
          <w:rtl/>
        </w:rPr>
      </w:pPr>
      <w:r>
        <w:rPr>
          <w:rFonts w:cs="B Nazanin" w:hint="cs"/>
          <w:b/>
          <w:bCs/>
          <w:sz w:val="28"/>
          <w:rtl/>
        </w:rPr>
        <w:t>فرض بر محصول نرم افزار باشد چه غیر آن تفاوتی نمی کند در نهایت این محصول است که شاکله و پیوند همه اجزا را که با این هدف مهم (یا بخشی از اهداف ما)- درآمد زایی دور هم شکل گرفته اند تضمین می کند.</w:t>
      </w:r>
    </w:p>
    <w:p w14:paraId="63AE0AFC" w14:textId="199BF7AE" w:rsidR="00516687" w:rsidRDefault="00516687" w:rsidP="00516687">
      <w:pPr>
        <w:pStyle w:val="ListParagraph"/>
        <w:ind w:left="1800"/>
        <w:jc w:val="both"/>
        <w:rPr>
          <w:rFonts w:cs="B Nazanin"/>
          <w:b/>
          <w:bCs/>
          <w:sz w:val="28"/>
          <w:rtl/>
        </w:rPr>
      </w:pPr>
      <w:r>
        <w:rPr>
          <w:rFonts w:cs="B Nazanin" w:hint="cs"/>
          <w:b/>
          <w:bCs/>
          <w:sz w:val="28"/>
          <w:rtl/>
        </w:rPr>
        <w:t xml:space="preserve"> محصول مناسب  به درآمد منتهی شده و درآمد پایداری چرخه را تضمین می کند.لذا خصوصیات محصول مناسب در اینجا باید کاملا تدوین شود وگرنه متدولوژی کاربردی نخواهد بود .</w:t>
      </w:r>
      <w:r w:rsidR="00821313">
        <w:rPr>
          <w:rFonts w:cs="B Nazanin" w:hint="cs"/>
          <w:b/>
          <w:bCs/>
          <w:sz w:val="28"/>
          <w:rtl/>
        </w:rPr>
        <w:t xml:space="preserve"> توجه اینکه اینجانب از کلمه تجاری استفاده ننمودم ولی اگر متدولوژی تجاری نیز تدوین نمی گردد لااقل کاربردی باید تدوین گردد.</w:t>
      </w:r>
    </w:p>
    <w:p w14:paraId="5799753A" w14:textId="77777777" w:rsidR="00124BA5" w:rsidRPr="006D5E79" w:rsidRDefault="00124BA5" w:rsidP="000846BA">
      <w:pPr>
        <w:pStyle w:val="ListParagraph"/>
        <w:ind w:left="1800"/>
        <w:jc w:val="both"/>
        <w:rPr>
          <w:rFonts w:cs="Cambria" w:hint="cs"/>
          <w:b/>
          <w:bCs/>
          <w:sz w:val="28"/>
          <w:rtl/>
        </w:rPr>
      </w:pPr>
    </w:p>
    <w:p w14:paraId="45424E44" w14:textId="2FC4CCEF" w:rsidR="002D4D57" w:rsidRDefault="00247B6A" w:rsidP="002D4D57">
      <w:pPr>
        <w:tabs>
          <w:tab w:val="right" w:pos="7560"/>
        </w:tabs>
        <w:jc w:val="both"/>
        <w:rPr>
          <w:rFonts w:cs="B Nazanin"/>
          <w:b/>
          <w:bCs/>
          <w:lang w:bidi="fa-IR"/>
        </w:rPr>
      </w:pPr>
      <w:r>
        <w:rPr>
          <w:rFonts w:cs="B Nazanin"/>
          <w:b/>
          <w:bCs/>
          <w:lang w:bidi="fa-IR"/>
        </w:rPr>
        <w:t>***//TODO</w:t>
      </w:r>
    </w:p>
    <w:p w14:paraId="2BF6AC97" w14:textId="6A31992E" w:rsidR="00247B6A" w:rsidRPr="000059E4" w:rsidRDefault="00AD305F" w:rsidP="002D4D57">
      <w:pPr>
        <w:tabs>
          <w:tab w:val="right" w:pos="7560"/>
        </w:tabs>
        <w:jc w:val="both"/>
        <w:rPr>
          <w:rFonts w:ascii="Calibri" w:eastAsia="Calibri" w:hAnsi="Calibri" w:cs="B Nazanin"/>
          <w:b/>
          <w:bCs/>
          <w:sz w:val="28"/>
          <w:szCs w:val="22"/>
          <w:lang w:bidi="fa-IR"/>
        </w:rPr>
      </w:pPr>
      <w:r w:rsidRPr="000059E4">
        <w:rPr>
          <w:rFonts w:ascii="Calibri" w:eastAsia="Calibri" w:hAnsi="Calibri" w:cs="B Nazanin" w:hint="cs"/>
          <w:b/>
          <w:bCs/>
          <w:sz w:val="28"/>
          <w:szCs w:val="22"/>
          <w:rtl/>
          <w:lang w:bidi="fa-IR"/>
        </w:rPr>
        <w:t xml:space="preserve">بحث به نظرم بسیار مفصل است و با وجود هفته ها صرف وقت </w:t>
      </w:r>
      <w:r w:rsidR="000059E4">
        <w:rPr>
          <w:rFonts w:ascii="Calibri" w:eastAsia="Calibri" w:hAnsi="Calibri" w:cs="B Nazanin" w:hint="cs"/>
          <w:b/>
          <w:bCs/>
          <w:sz w:val="28"/>
          <w:szCs w:val="22"/>
          <w:rtl/>
          <w:lang w:bidi="fa-IR"/>
        </w:rPr>
        <w:t>من</w:t>
      </w:r>
      <w:r w:rsidR="002B0D1F" w:rsidRPr="000059E4">
        <w:rPr>
          <w:rFonts w:ascii="Calibri" w:eastAsia="Calibri" w:hAnsi="Calibri" w:cs="B Nazanin" w:hint="cs"/>
          <w:b/>
          <w:bCs/>
          <w:sz w:val="28"/>
          <w:szCs w:val="22"/>
          <w:rtl/>
          <w:lang w:bidi="fa-IR"/>
        </w:rPr>
        <w:t>(عموما مطالعه</w:t>
      </w:r>
      <w:r w:rsidR="000059E4">
        <w:rPr>
          <w:rFonts w:ascii="Calibri" w:eastAsia="Calibri" w:hAnsi="Calibri" w:cs="B Nazanin" w:hint="cs"/>
          <w:b/>
          <w:bCs/>
          <w:sz w:val="28"/>
          <w:szCs w:val="22"/>
          <w:rtl/>
          <w:lang w:bidi="fa-IR"/>
        </w:rPr>
        <w:t xml:space="preserve"> فارسی </w:t>
      </w:r>
      <w:r w:rsidR="004E51F5">
        <w:rPr>
          <w:rFonts w:ascii="Calibri" w:eastAsia="Calibri" w:hAnsi="Calibri" w:cs="B Nazanin" w:hint="cs"/>
          <w:b/>
          <w:bCs/>
          <w:sz w:val="28"/>
          <w:szCs w:val="22"/>
          <w:rtl/>
          <w:lang w:bidi="fa-IR"/>
        </w:rPr>
        <w:t>ث</w:t>
      </w:r>
      <w:r w:rsidR="000059E4">
        <w:rPr>
          <w:rFonts w:ascii="Calibri" w:eastAsia="Calibri" w:hAnsi="Calibri" w:cs="B Nazanin" w:hint="cs"/>
          <w:b/>
          <w:bCs/>
          <w:sz w:val="28"/>
          <w:szCs w:val="22"/>
          <w:rtl/>
          <w:lang w:bidi="fa-IR"/>
        </w:rPr>
        <w:t>قیل این کتاب</w:t>
      </w:r>
      <w:r w:rsidR="002B0D1F" w:rsidRPr="000059E4">
        <w:rPr>
          <w:rFonts w:ascii="Calibri" w:eastAsia="Calibri" w:hAnsi="Calibri" w:cs="B Nazanin" w:hint="cs"/>
          <w:b/>
          <w:bCs/>
          <w:sz w:val="28"/>
          <w:szCs w:val="22"/>
          <w:rtl/>
          <w:lang w:bidi="fa-IR"/>
        </w:rPr>
        <w:t>)</w:t>
      </w:r>
      <w:r w:rsidRPr="000059E4">
        <w:rPr>
          <w:rFonts w:ascii="Calibri" w:eastAsia="Calibri" w:hAnsi="Calibri" w:cs="B Nazanin" w:hint="cs"/>
          <w:b/>
          <w:bCs/>
          <w:sz w:val="28"/>
          <w:szCs w:val="22"/>
          <w:rtl/>
          <w:lang w:bidi="fa-IR"/>
        </w:rPr>
        <w:t xml:space="preserve">به نظرم این </w:t>
      </w:r>
      <w:r w:rsidR="002B0D1F" w:rsidRPr="000059E4">
        <w:rPr>
          <w:rFonts w:ascii="Calibri" w:eastAsia="Calibri" w:hAnsi="Calibri" w:cs="B Nazanin" w:hint="cs"/>
          <w:b/>
          <w:bCs/>
          <w:sz w:val="28"/>
          <w:szCs w:val="22"/>
          <w:rtl/>
          <w:lang w:bidi="fa-IR"/>
        </w:rPr>
        <w:t xml:space="preserve">سوال </w:t>
      </w:r>
      <w:r w:rsidRPr="000059E4">
        <w:rPr>
          <w:rFonts w:ascii="Calibri" w:eastAsia="Calibri" w:hAnsi="Calibri" w:cs="B Nazanin" w:hint="cs"/>
          <w:b/>
          <w:bCs/>
          <w:sz w:val="28"/>
          <w:szCs w:val="22"/>
          <w:rtl/>
          <w:lang w:bidi="fa-IR"/>
        </w:rPr>
        <w:t>اصلا در این مجالها نمی گنجد</w:t>
      </w:r>
      <w:r w:rsidR="002B0D1F" w:rsidRPr="000059E4">
        <w:rPr>
          <w:rFonts w:ascii="Calibri" w:eastAsia="Calibri" w:hAnsi="Calibri" w:cs="B Nazanin" w:hint="cs"/>
          <w:b/>
          <w:bCs/>
          <w:sz w:val="28"/>
          <w:szCs w:val="22"/>
          <w:rtl/>
          <w:lang w:bidi="fa-IR"/>
        </w:rPr>
        <w:t>...</w:t>
      </w:r>
    </w:p>
    <w:p w14:paraId="1BC16C15" w14:textId="77777777" w:rsidR="002D4D57" w:rsidRDefault="002D4D57" w:rsidP="002D4D57">
      <w:pPr>
        <w:tabs>
          <w:tab w:val="right" w:pos="7560"/>
        </w:tabs>
        <w:jc w:val="both"/>
        <w:rPr>
          <w:rFonts w:cs="B Nazanin"/>
          <w:b/>
          <w:bCs/>
          <w:lang w:bidi="fa-IR"/>
        </w:rPr>
      </w:pPr>
    </w:p>
    <w:p w14:paraId="665C3240" w14:textId="77777777" w:rsidR="002D4D57" w:rsidRPr="00C565EE" w:rsidRDefault="002D4D57" w:rsidP="002D4D57">
      <w:pPr>
        <w:tabs>
          <w:tab w:val="right" w:pos="7560"/>
        </w:tabs>
        <w:ind w:left="2694"/>
        <w:jc w:val="center"/>
        <w:rPr>
          <w:rFonts w:cs="B Nazanin"/>
          <w:b/>
          <w:bCs/>
          <w:rtl/>
          <w:lang w:bidi="fa-IR"/>
        </w:rPr>
      </w:pPr>
      <w:r>
        <w:rPr>
          <w:rFonts w:cs="B Nazanin" w:hint="cs"/>
          <w:b/>
          <w:bCs/>
          <w:rtl/>
          <w:lang w:bidi="fa-IR"/>
        </w:rPr>
        <w:t>با تشکر از حوصله جنابعالی - سید جواد بسیطی</w:t>
      </w:r>
      <w:r w:rsidRPr="007B01F6">
        <w:rPr>
          <w:rFonts w:cs="B Nazanin" w:hint="cs"/>
          <w:b/>
          <w:bCs/>
          <w:rtl/>
          <w:lang w:bidi="fa-IR"/>
        </w:rPr>
        <w:t xml:space="preserve"> </w:t>
      </w:r>
    </w:p>
    <w:p w14:paraId="69FAE131" w14:textId="62D5E5AC" w:rsidR="009C22A4" w:rsidRPr="002D4D57" w:rsidRDefault="009C22A4" w:rsidP="002D4D57">
      <w:pPr>
        <w:rPr>
          <w:szCs w:val="20"/>
          <w:rtl/>
        </w:rPr>
      </w:pPr>
    </w:p>
    <w:sectPr w:rsidR="009C22A4" w:rsidRPr="002D4D57" w:rsidSect="00C54696">
      <w:footerReference w:type="even" r:id="rId8"/>
      <w:footerReference w:type="default" r:id="rId9"/>
      <w:pgSz w:w="12240" w:h="15840" w:code="1"/>
      <w:pgMar w:top="1350" w:right="758" w:bottom="1134" w:left="993" w:header="426" w:footer="184"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720AC" w14:textId="77777777" w:rsidR="00DA45BF" w:rsidRDefault="00DA45BF">
      <w:r>
        <w:separator/>
      </w:r>
    </w:p>
  </w:endnote>
  <w:endnote w:type="continuationSeparator" w:id="0">
    <w:p w14:paraId="1A682365" w14:textId="77777777" w:rsidR="00DA45BF" w:rsidRDefault="00DA4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Nazanin">
    <w:altName w:val="B Nazani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F76C" w14:textId="77777777" w:rsidR="00DB1629" w:rsidRDefault="00DB1629">
    <w:pPr>
      <w:pStyle w:val="Footer"/>
    </w:pPr>
  </w:p>
  <w:p w14:paraId="127BE040" w14:textId="77777777" w:rsidR="00DB1629" w:rsidRDefault="00DB1629"/>
  <w:p w14:paraId="3556ADF3" w14:textId="77777777" w:rsidR="00DB1629" w:rsidRDefault="00DB16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5B436" w14:textId="3B50AD1B" w:rsidR="00DB1629" w:rsidRPr="00DB2FA9" w:rsidRDefault="00DB1629" w:rsidP="00673572">
    <w:pPr>
      <w:pStyle w:val="Footer"/>
      <w:tabs>
        <w:tab w:val="clear" w:pos="4320"/>
        <w:tab w:val="clear" w:pos="8640"/>
        <w:tab w:val="center" w:pos="5130"/>
      </w:tabs>
      <w:rPr>
        <w:sz w:val="16"/>
        <w:szCs w:val="16"/>
      </w:rPr>
    </w:pPr>
    <w:r w:rsidRPr="00DB2FA9">
      <w:rPr>
        <w:sz w:val="16"/>
        <w:szCs w:val="16"/>
      </w:rPr>
      <w:tab/>
    </w:r>
  </w:p>
  <w:p w14:paraId="135F59F4" w14:textId="77777777" w:rsidR="00FC6013" w:rsidRDefault="00FC6013" w:rsidP="00A65459">
    <w:pPr>
      <w:pStyle w:val="Footer"/>
      <w:jc w:val="center"/>
      <w:rPr>
        <w:rFonts w:cs="B Nazanin"/>
        <w:b/>
        <w:bCs/>
        <w:noProof/>
        <w:sz w:val="22"/>
        <w:szCs w:val="22"/>
        <w:rtl/>
        <w:lang w:bidi="fa-IR"/>
      </w:rPr>
    </w:pPr>
  </w:p>
  <w:p w14:paraId="4C0AB36A" w14:textId="77777777" w:rsidR="00F85F54" w:rsidRPr="00A65459" w:rsidRDefault="00F85F54" w:rsidP="00A65459">
    <w:pPr>
      <w:pStyle w:val="Footer"/>
      <w:jc w:val="center"/>
      <w:rPr>
        <w:rFonts w:cs="B Nazanin"/>
        <w:b/>
        <w:bCs/>
        <w:noProof/>
        <w:sz w:val="22"/>
        <w:szCs w:val="22"/>
        <w:rtl/>
        <w:lang w:bidi="fa-IR"/>
      </w:rPr>
    </w:pPr>
  </w:p>
  <w:p w14:paraId="5191D82D" w14:textId="77777777" w:rsidR="00DB1629" w:rsidRDefault="00DB1629">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E01BA" w14:textId="77777777" w:rsidR="00DA45BF" w:rsidRDefault="00DA45BF">
      <w:r>
        <w:separator/>
      </w:r>
    </w:p>
  </w:footnote>
  <w:footnote w:type="continuationSeparator" w:id="0">
    <w:p w14:paraId="23FD68D9" w14:textId="77777777" w:rsidR="00DA45BF" w:rsidRDefault="00DA4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0DF"/>
    <w:multiLevelType w:val="hybridMultilevel"/>
    <w:tmpl w:val="E954FDB6"/>
    <w:lvl w:ilvl="0" w:tplc="F2B80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548D0"/>
    <w:multiLevelType w:val="hybridMultilevel"/>
    <w:tmpl w:val="7EB6B4BC"/>
    <w:lvl w:ilvl="0" w:tplc="E0664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F2398"/>
    <w:multiLevelType w:val="hybridMultilevel"/>
    <w:tmpl w:val="AE5C701C"/>
    <w:lvl w:ilvl="0" w:tplc="49C6C97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14FE5"/>
    <w:multiLevelType w:val="hybridMultilevel"/>
    <w:tmpl w:val="5042860C"/>
    <w:lvl w:ilvl="0" w:tplc="EC6EC5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A06E70"/>
    <w:multiLevelType w:val="hybridMultilevel"/>
    <w:tmpl w:val="A878B442"/>
    <w:lvl w:ilvl="0" w:tplc="71B46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FC6071"/>
    <w:multiLevelType w:val="multilevel"/>
    <w:tmpl w:val="F28472BE"/>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6" w15:restartNumberingAfterBreak="0">
    <w:nsid w:val="0BC23253"/>
    <w:multiLevelType w:val="hybridMultilevel"/>
    <w:tmpl w:val="F1F2517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C2479B7"/>
    <w:multiLevelType w:val="hybridMultilevel"/>
    <w:tmpl w:val="02BEA64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8" w15:restartNumberingAfterBreak="0">
    <w:nsid w:val="141114AE"/>
    <w:multiLevelType w:val="hybridMultilevel"/>
    <w:tmpl w:val="B68EDE00"/>
    <w:lvl w:ilvl="0" w:tplc="9D9615FC">
      <w:start w:val="1"/>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4F421C"/>
    <w:multiLevelType w:val="hybridMultilevel"/>
    <w:tmpl w:val="7910F0F8"/>
    <w:lvl w:ilvl="0" w:tplc="801C1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36123"/>
    <w:multiLevelType w:val="hybridMultilevel"/>
    <w:tmpl w:val="0960EDAE"/>
    <w:lvl w:ilvl="0" w:tplc="086EC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A55D5"/>
    <w:multiLevelType w:val="hybridMultilevel"/>
    <w:tmpl w:val="F6D8450E"/>
    <w:lvl w:ilvl="0" w:tplc="4970B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726575"/>
    <w:multiLevelType w:val="hybridMultilevel"/>
    <w:tmpl w:val="98D6B5D8"/>
    <w:lvl w:ilvl="0" w:tplc="62BC1C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5D4150"/>
    <w:multiLevelType w:val="hybridMultilevel"/>
    <w:tmpl w:val="09766EE4"/>
    <w:lvl w:ilvl="0" w:tplc="46524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56D53"/>
    <w:multiLevelType w:val="hybridMultilevel"/>
    <w:tmpl w:val="DC6E2C80"/>
    <w:lvl w:ilvl="0" w:tplc="D9FC4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D0360"/>
    <w:multiLevelType w:val="hybridMultilevel"/>
    <w:tmpl w:val="2FE85438"/>
    <w:lvl w:ilvl="0" w:tplc="0B5642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B70FF5"/>
    <w:multiLevelType w:val="hybridMultilevel"/>
    <w:tmpl w:val="F62C96C8"/>
    <w:lvl w:ilvl="0" w:tplc="E13AF516">
      <w:start w:val="1"/>
      <w:numFmt w:val="bullet"/>
      <w:lvlText w:val="-"/>
      <w:lvlJc w:val="left"/>
      <w:pPr>
        <w:ind w:left="1800" w:hanging="360"/>
      </w:pPr>
      <w:rPr>
        <w:rFonts w:ascii="Arial" w:eastAsia="Calibr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5677D33"/>
    <w:multiLevelType w:val="hybridMultilevel"/>
    <w:tmpl w:val="8788D81E"/>
    <w:lvl w:ilvl="0" w:tplc="5B72C2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063228"/>
    <w:multiLevelType w:val="hybridMultilevel"/>
    <w:tmpl w:val="0F547AB8"/>
    <w:lvl w:ilvl="0" w:tplc="AEB26A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D29AC"/>
    <w:multiLevelType w:val="hybridMultilevel"/>
    <w:tmpl w:val="F2649E76"/>
    <w:lvl w:ilvl="0" w:tplc="91E0C200">
      <w:start w:val="1"/>
      <w:numFmt w:val="bullet"/>
      <w:lvlText w:val="-"/>
      <w:lvlJc w:val="left"/>
      <w:pPr>
        <w:ind w:left="1080" w:hanging="360"/>
      </w:pPr>
      <w:rPr>
        <w:rFonts w:ascii="Times New Roman" w:eastAsia="Times New Roman" w:hAnsi="Times New Roman"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666B31"/>
    <w:multiLevelType w:val="hybridMultilevel"/>
    <w:tmpl w:val="50F2BF1C"/>
    <w:lvl w:ilvl="0" w:tplc="55307300">
      <w:start w:val="1"/>
      <w:numFmt w:val="decimal"/>
      <w:lvlText w:val="%1-"/>
      <w:lvlJc w:val="left"/>
      <w:pPr>
        <w:ind w:left="720" w:hanging="360"/>
      </w:pPr>
      <w:rPr>
        <w:rFonts w:cs="B Nazanin"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860503"/>
    <w:multiLevelType w:val="hybridMultilevel"/>
    <w:tmpl w:val="9E28E64A"/>
    <w:lvl w:ilvl="0" w:tplc="B4722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852B8"/>
    <w:multiLevelType w:val="hybridMultilevel"/>
    <w:tmpl w:val="57609300"/>
    <w:lvl w:ilvl="0" w:tplc="082A8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056D48"/>
    <w:multiLevelType w:val="hybridMultilevel"/>
    <w:tmpl w:val="3DE620E8"/>
    <w:lvl w:ilvl="0" w:tplc="6700D552">
      <w:start w:val="1"/>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49045E"/>
    <w:multiLevelType w:val="hybridMultilevel"/>
    <w:tmpl w:val="472270B6"/>
    <w:lvl w:ilvl="0" w:tplc="863E8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1551B4"/>
    <w:multiLevelType w:val="hybridMultilevel"/>
    <w:tmpl w:val="F28472BE"/>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6" w15:restartNumberingAfterBreak="0">
    <w:nsid w:val="571C2797"/>
    <w:multiLevelType w:val="hybridMultilevel"/>
    <w:tmpl w:val="728CD0A0"/>
    <w:lvl w:ilvl="0" w:tplc="3D4C207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78690A"/>
    <w:multiLevelType w:val="multilevel"/>
    <w:tmpl w:val="640C9CB4"/>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8" w15:restartNumberingAfterBreak="0">
    <w:nsid w:val="5C950216"/>
    <w:multiLevelType w:val="hybridMultilevel"/>
    <w:tmpl w:val="7E840480"/>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9" w15:restartNumberingAfterBreak="0">
    <w:nsid w:val="5CEE6268"/>
    <w:multiLevelType w:val="hybridMultilevel"/>
    <w:tmpl w:val="9DC660C4"/>
    <w:lvl w:ilvl="0" w:tplc="7AE063F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FB35A4"/>
    <w:multiLevelType w:val="hybridMultilevel"/>
    <w:tmpl w:val="4C9A137E"/>
    <w:lvl w:ilvl="0" w:tplc="344494B4">
      <w:numFmt w:val="bullet"/>
      <w:lvlText w:val="-"/>
      <w:lvlJc w:val="left"/>
      <w:pPr>
        <w:tabs>
          <w:tab w:val="num" w:pos="720"/>
        </w:tabs>
        <w:ind w:left="720" w:hanging="360"/>
      </w:pPr>
      <w:rPr>
        <w:rFonts w:ascii="Times New Roman" w:eastAsia="Times New Roman" w:hAnsi="Times New Roman" w:cs="B Nazani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012832"/>
    <w:multiLevelType w:val="hybridMultilevel"/>
    <w:tmpl w:val="C3A0467C"/>
    <w:lvl w:ilvl="0" w:tplc="F0EAE4F2">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41C06"/>
    <w:multiLevelType w:val="hybridMultilevel"/>
    <w:tmpl w:val="E70E8A3E"/>
    <w:lvl w:ilvl="0" w:tplc="3318B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A2BD3"/>
    <w:multiLevelType w:val="hybridMultilevel"/>
    <w:tmpl w:val="AFEECAFA"/>
    <w:lvl w:ilvl="0" w:tplc="01EC1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42684F"/>
    <w:multiLevelType w:val="hybridMultilevel"/>
    <w:tmpl w:val="671644D0"/>
    <w:lvl w:ilvl="0" w:tplc="BCC67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590DE7"/>
    <w:multiLevelType w:val="hybridMultilevel"/>
    <w:tmpl w:val="8A60F506"/>
    <w:lvl w:ilvl="0" w:tplc="9F8EA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6A33FC"/>
    <w:multiLevelType w:val="multilevel"/>
    <w:tmpl w:val="F28472BE"/>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37" w15:restartNumberingAfterBreak="0">
    <w:nsid w:val="738E4E90"/>
    <w:multiLevelType w:val="hybridMultilevel"/>
    <w:tmpl w:val="5CCC91C8"/>
    <w:lvl w:ilvl="0" w:tplc="02665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090FC7"/>
    <w:multiLevelType w:val="hybridMultilevel"/>
    <w:tmpl w:val="1ED08F9A"/>
    <w:lvl w:ilvl="0" w:tplc="F0E2D33C">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9" w15:restartNumberingAfterBreak="0">
    <w:nsid w:val="7A252765"/>
    <w:multiLevelType w:val="hybridMultilevel"/>
    <w:tmpl w:val="3056C272"/>
    <w:lvl w:ilvl="0" w:tplc="F2065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7"/>
  </w:num>
  <w:num w:numId="3">
    <w:abstractNumId w:val="36"/>
  </w:num>
  <w:num w:numId="4">
    <w:abstractNumId w:val="5"/>
  </w:num>
  <w:num w:numId="5">
    <w:abstractNumId w:val="7"/>
  </w:num>
  <w:num w:numId="6">
    <w:abstractNumId w:val="6"/>
  </w:num>
  <w:num w:numId="7">
    <w:abstractNumId w:val="3"/>
  </w:num>
  <w:num w:numId="8">
    <w:abstractNumId w:val="30"/>
  </w:num>
  <w:num w:numId="9">
    <w:abstractNumId w:val="28"/>
  </w:num>
  <w:num w:numId="10">
    <w:abstractNumId w:val="17"/>
  </w:num>
  <w:num w:numId="11">
    <w:abstractNumId w:val="21"/>
  </w:num>
  <w:num w:numId="12">
    <w:abstractNumId w:val="35"/>
  </w:num>
  <w:num w:numId="13">
    <w:abstractNumId w:val="31"/>
  </w:num>
  <w:num w:numId="14">
    <w:abstractNumId w:val="32"/>
  </w:num>
  <w:num w:numId="15">
    <w:abstractNumId w:val="14"/>
  </w:num>
  <w:num w:numId="16">
    <w:abstractNumId w:val="19"/>
  </w:num>
  <w:num w:numId="17">
    <w:abstractNumId w:val="33"/>
  </w:num>
  <w:num w:numId="18">
    <w:abstractNumId w:val="29"/>
  </w:num>
  <w:num w:numId="19">
    <w:abstractNumId w:val="10"/>
  </w:num>
  <w:num w:numId="20">
    <w:abstractNumId w:val="12"/>
  </w:num>
  <w:num w:numId="21">
    <w:abstractNumId w:val="38"/>
  </w:num>
  <w:num w:numId="22">
    <w:abstractNumId w:val="22"/>
  </w:num>
  <w:num w:numId="23">
    <w:abstractNumId w:val="0"/>
  </w:num>
  <w:num w:numId="24">
    <w:abstractNumId w:val="24"/>
  </w:num>
  <w:num w:numId="25">
    <w:abstractNumId w:val="15"/>
  </w:num>
  <w:num w:numId="26">
    <w:abstractNumId w:val="18"/>
  </w:num>
  <w:num w:numId="27">
    <w:abstractNumId w:val="13"/>
  </w:num>
  <w:num w:numId="28">
    <w:abstractNumId w:val="1"/>
  </w:num>
  <w:num w:numId="29">
    <w:abstractNumId w:val="39"/>
  </w:num>
  <w:num w:numId="30">
    <w:abstractNumId w:val="2"/>
  </w:num>
  <w:num w:numId="31">
    <w:abstractNumId w:val="11"/>
  </w:num>
  <w:num w:numId="32">
    <w:abstractNumId w:val="34"/>
  </w:num>
  <w:num w:numId="33">
    <w:abstractNumId w:val="9"/>
  </w:num>
  <w:num w:numId="34">
    <w:abstractNumId w:val="23"/>
  </w:num>
  <w:num w:numId="35">
    <w:abstractNumId w:val="20"/>
  </w:num>
  <w:num w:numId="36">
    <w:abstractNumId w:val="37"/>
  </w:num>
  <w:num w:numId="37">
    <w:abstractNumId w:val="26"/>
  </w:num>
  <w:num w:numId="38">
    <w:abstractNumId w:val="8"/>
  </w:num>
  <w:num w:numId="39">
    <w:abstractNumId w:val="16"/>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A49"/>
    <w:rsid w:val="0000267E"/>
    <w:rsid w:val="000044C3"/>
    <w:rsid w:val="000059E4"/>
    <w:rsid w:val="0000746E"/>
    <w:rsid w:val="000122E6"/>
    <w:rsid w:val="00017F01"/>
    <w:rsid w:val="000219C5"/>
    <w:rsid w:val="00025B66"/>
    <w:rsid w:val="00027AD4"/>
    <w:rsid w:val="00040B6F"/>
    <w:rsid w:val="000450C8"/>
    <w:rsid w:val="0004590A"/>
    <w:rsid w:val="0004620A"/>
    <w:rsid w:val="0005297A"/>
    <w:rsid w:val="00055BC9"/>
    <w:rsid w:val="00060189"/>
    <w:rsid w:val="0006511A"/>
    <w:rsid w:val="00065C0E"/>
    <w:rsid w:val="0006761B"/>
    <w:rsid w:val="00067659"/>
    <w:rsid w:val="00074C40"/>
    <w:rsid w:val="00075509"/>
    <w:rsid w:val="00075BE6"/>
    <w:rsid w:val="000766AC"/>
    <w:rsid w:val="00081455"/>
    <w:rsid w:val="00082DB3"/>
    <w:rsid w:val="00082E97"/>
    <w:rsid w:val="000846BA"/>
    <w:rsid w:val="00085FC0"/>
    <w:rsid w:val="00087FAE"/>
    <w:rsid w:val="00090E36"/>
    <w:rsid w:val="00094508"/>
    <w:rsid w:val="00095DB7"/>
    <w:rsid w:val="000A2958"/>
    <w:rsid w:val="000A75FA"/>
    <w:rsid w:val="000A75FD"/>
    <w:rsid w:val="000A7B1B"/>
    <w:rsid w:val="000B1C8E"/>
    <w:rsid w:val="000B7278"/>
    <w:rsid w:val="000C6391"/>
    <w:rsid w:val="000C651A"/>
    <w:rsid w:val="000C6A2E"/>
    <w:rsid w:val="000D1570"/>
    <w:rsid w:val="000D160B"/>
    <w:rsid w:val="000D3B2B"/>
    <w:rsid w:val="000D41D1"/>
    <w:rsid w:val="000D65E7"/>
    <w:rsid w:val="000E135C"/>
    <w:rsid w:val="000E4E92"/>
    <w:rsid w:val="000E5422"/>
    <w:rsid w:val="000E7912"/>
    <w:rsid w:val="000F3586"/>
    <w:rsid w:val="00100CBD"/>
    <w:rsid w:val="00102B99"/>
    <w:rsid w:val="00103980"/>
    <w:rsid w:val="00103A60"/>
    <w:rsid w:val="001075E0"/>
    <w:rsid w:val="00113CB7"/>
    <w:rsid w:val="00113DBF"/>
    <w:rsid w:val="00120D5F"/>
    <w:rsid w:val="00124BA5"/>
    <w:rsid w:val="00127FE6"/>
    <w:rsid w:val="001420C0"/>
    <w:rsid w:val="00143B31"/>
    <w:rsid w:val="00143E4F"/>
    <w:rsid w:val="00143FE8"/>
    <w:rsid w:val="00150318"/>
    <w:rsid w:val="00150557"/>
    <w:rsid w:val="00152A47"/>
    <w:rsid w:val="00152FDA"/>
    <w:rsid w:val="00153428"/>
    <w:rsid w:val="00153F36"/>
    <w:rsid w:val="00155F2F"/>
    <w:rsid w:val="00161109"/>
    <w:rsid w:val="001615E4"/>
    <w:rsid w:val="00161799"/>
    <w:rsid w:val="001639C9"/>
    <w:rsid w:val="00165507"/>
    <w:rsid w:val="00165F8E"/>
    <w:rsid w:val="0016693C"/>
    <w:rsid w:val="00174DD8"/>
    <w:rsid w:val="001752E2"/>
    <w:rsid w:val="001805E8"/>
    <w:rsid w:val="001824C2"/>
    <w:rsid w:val="0018289C"/>
    <w:rsid w:val="00186FEB"/>
    <w:rsid w:val="001A006C"/>
    <w:rsid w:val="001A3C15"/>
    <w:rsid w:val="001B25A5"/>
    <w:rsid w:val="001B3903"/>
    <w:rsid w:val="001B430A"/>
    <w:rsid w:val="001B4FF6"/>
    <w:rsid w:val="001C077D"/>
    <w:rsid w:val="001C1A1F"/>
    <w:rsid w:val="001C1C7C"/>
    <w:rsid w:val="001C4EC7"/>
    <w:rsid w:val="001C5E49"/>
    <w:rsid w:val="001C6101"/>
    <w:rsid w:val="001D05A6"/>
    <w:rsid w:val="001D1676"/>
    <w:rsid w:val="001D364F"/>
    <w:rsid w:val="001E04A7"/>
    <w:rsid w:val="001E28CF"/>
    <w:rsid w:val="001E4319"/>
    <w:rsid w:val="001F2109"/>
    <w:rsid w:val="001F2D56"/>
    <w:rsid w:val="002006BB"/>
    <w:rsid w:val="00205810"/>
    <w:rsid w:val="00205DD7"/>
    <w:rsid w:val="00216E4E"/>
    <w:rsid w:val="002245DA"/>
    <w:rsid w:val="0022567F"/>
    <w:rsid w:val="00232418"/>
    <w:rsid w:val="00232DAC"/>
    <w:rsid w:val="002342A2"/>
    <w:rsid w:val="00237899"/>
    <w:rsid w:val="00245E97"/>
    <w:rsid w:val="00247B6A"/>
    <w:rsid w:val="00250151"/>
    <w:rsid w:val="00255885"/>
    <w:rsid w:val="00260BC6"/>
    <w:rsid w:val="00262D3D"/>
    <w:rsid w:val="00264BC9"/>
    <w:rsid w:val="0026641D"/>
    <w:rsid w:val="00267702"/>
    <w:rsid w:val="00275E4B"/>
    <w:rsid w:val="002767A3"/>
    <w:rsid w:val="00277E8F"/>
    <w:rsid w:val="002814B2"/>
    <w:rsid w:val="0028249C"/>
    <w:rsid w:val="0028487A"/>
    <w:rsid w:val="00284F4F"/>
    <w:rsid w:val="00287538"/>
    <w:rsid w:val="00290E48"/>
    <w:rsid w:val="00295086"/>
    <w:rsid w:val="00296854"/>
    <w:rsid w:val="00296982"/>
    <w:rsid w:val="002A15EB"/>
    <w:rsid w:val="002A4E15"/>
    <w:rsid w:val="002A6750"/>
    <w:rsid w:val="002B0D1F"/>
    <w:rsid w:val="002B1337"/>
    <w:rsid w:val="002B3348"/>
    <w:rsid w:val="002B6D65"/>
    <w:rsid w:val="002C17BB"/>
    <w:rsid w:val="002C332D"/>
    <w:rsid w:val="002C3E1D"/>
    <w:rsid w:val="002C3F1D"/>
    <w:rsid w:val="002C4EBB"/>
    <w:rsid w:val="002C53EA"/>
    <w:rsid w:val="002D29D2"/>
    <w:rsid w:val="002D4D57"/>
    <w:rsid w:val="002E3F7A"/>
    <w:rsid w:val="002E4B23"/>
    <w:rsid w:val="002E5935"/>
    <w:rsid w:val="002F6092"/>
    <w:rsid w:val="002F6E86"/>
    <w:rsid w:val="002F76AF"/>
    <w:rsid w:val="00300F45"/>
    <w:rsid w:val="00302D50"/>
    <w:rsid w:val="00304D4F"/>
    <w:rsid w:val="00315841"/>
    <w:rsid w:val="00315A47"/>
    <w:rsid w:val="00321405"/>
    <w:rsid w:val="00321604"/>
    <w:rsid w:val="00321C1A"/>
    <w:rsid w:val="00324ED5"/>
    <w:rsid w:val="00325ABB"/>
    <w:rsid w:val="00327784"/>
    <w:rsid w:val="00331047"/>
    <w:rsid w:val="00334FCB"/>
    <w:rsid w:val="00335997"/>
    <w:rsid w:val="00336F76"/>
    <w:rsid w:val="00337747"/>
    <w:rsid w:val="00341C32"/>
    <w:rsid w:val="00342C6B"/>
    <w:rsid w:val="003432D4"/>
    <w:rsid w:val="00345BF0"/>
    <w:rsid w:val="003536C0"/>
    <w:rsid w:val="0035526B"/>
    <w:rsid w:val="00356081"/>
    <w:rsid w:val="00366763"/>
    <w:rsid w:val="0037414B"/>
    <w:rsid w:val="003803B1"/>
    <w:rsid w:val="00387A9B"/>
    <w:rsid w:val="00392331"/>
    <w:rsid w:val="0039418E"/>
    <w:rsid w:val="00396141"/>
    <w:rsid w:val="0039634A"/>
    <w:rsid w:val="003A0A5C"/>
    <w:rsid w:val="003A0CAF"/>
    <w:rsid w:val="003B454D"/>
    <w:rsid w:val="003B4FAC"/>
    <w:rsid w:val="003B5274"/>
    <w:rsid w:val="003B5792"/>
    <w:rsid w:val="003B6870"/>
    <w:rsid w:val="003C32AD"/>
    <w:rsid w:val="003C3AE7"/>
    <w:rsid w:val="003C5201"/>
    <w:rsid w:val="003C6478"/>
    <w:rsid w:val="003D6323"/>
    <w:rsid w:val="003E0880"/>
    <w:rsid w:val="003E0CBD"/>
    <w:rsid w:val="003E0D20"/>
    <w:rsid w:val="003E19E1"/>
    <w:rsid w:val="003E4794"/>
    <w:rsid w:val="003E60A5"/>
    <w:rsid w:val="003E6355"/>
    <w:rsid w:val="003E78EC"/>
    <w:rsid w:val="003F4052"/>
    <w:rsid w:val="003F45B6"/>
    <w:rsid w:val="003F67F4"/>
    <w:rsid w:val="00400183"/>
    <w:rsid w:val="00406BEF"/>
    <w:rsid w:val="004120F4"/>
    <w:rsid w:val="004145BB"/>
    <w:rsid w:val="004156CA"/>
    <w:rsid w:val="004203DA"/>
    <w:rsid w:val="00424C01"/>
    <w:rsid w:val="0042684E"/>
    <w:rsid w:val="00427384"/>
    <w:rsid w:val="004300D0"/>
    <w:rsid w:val="00430387"/>
    <w:rsid w:val="00430779"/>
    <w:rsid w:val="004410AE"/>
    <w:rsid w:val="00441EC1"/>
    <w:rsid w:val="004467F5"/>
    <w:rsid w:val="00450D11"/>
    <w:rsid w:val="00453FBC"/>
    <w:rsid w:val="00456B3B"/>
    <w:rsid w:val="0046201D"/>
    <w:rsid w:val="00462B85"/>
    <w:rsid w:val="004716D5"/>
    <w:rsid w:val="00471C27"/>
    <w:rsid w:val="004757B8"/>
    <w:rsid w:val="004760B6"/>
    <w:rsid w:val="00476B5F"/>
    <w:rsid w:val="00476ED0"/>
    <w:rsid w:val="00482E6A"/>
    <w:rsid w:val="004926C1"/>
    <w:rsid w:val="004A1B43"/>
    <w:rsid w:val="004A583E"/>
    <w:rsid w:val="004B447B"/>
    <w:rsid w:val="004B65D5"/>
    <w:rsid w:val="004C1D44"/>
    <w:rsid w:val="004C465F"/>
    <w:rsid w:val="004C768F"/>
    <w:rsid w:val="004D531F"/>
    <w:rsid w:val="004D54E4"/>
    <w:rsid w:val="004D62DB"/>
    <w:rsid w:val="004E16C9"/>
    <w:rsid w:val="004E47EC"/>
    <w:rsid w:val="004E51F5"/>
    <w:rsid w:val="004E5B6C"/>
    <w:rsid w:val="004F1462"/>
    <w:rsid w:val="004F1D4E"/>
    <w:rsid w:val="004F3B8B"/>
    <w:rsid w:val="004F5FB4"/>
    <w:rsid w:val="004F68C5"/>
    <w:rsid w:val="00500D6C"/>
    <w:rsid w:val="0050483E"/>
    <w:rsid w:val="00504F9D"/>
    <w:rsid w:val="00511880"/>
    <w:rsid w:val="005146BA"/>
    <w:rsid w:val="00516687"/>
    <w:rsid w:val="005357A9"/>
    <w:rsid w:val="00535FA1"/>
    <w:rsid w:val="00541DA8"/>
    <w:rsid w:val="00563328"/>
    <w:rsid w:val="00563C2D"/>
    <w:rsid w:val="00563D8D"/>
    <w:rsid w:val="00565A92"/>
    <w:rsid w:val="00565D3F"/>
    <w:rsid w:val="005665E4"/>
    <w:rsid w:val="00566887"/>
    <w:rsid w:val="005674AF"/>
    <w:rsid w:val="0057176B"/>
    <w:rsid w:val="00573990"/>
    <w:rsid w:val="00575337"/>
    <w:rsid w:val="00575AB8"/>
    <w:rsid w:val="005808DA"/>
    <w:rsid w:val="00591660"/>
    <w:rsid w:val="00596C43"/>
    <w:rsid w:val="005A1214"/>
    <w:rsid w:val="005A1341"/>
    <w:rsid w:val="005A408C"/>
    <w:rsid w:val="005A6D89"/>
    <w:rsid w:val="005A71BD"/>
    <w:rsid w:val="005B11B6"/>
    <w:rsid w:val="005B3FE5"/>
    <w:rsid w:val="005B435D"/>
    <w:rsid w:val="005C471E"/>
    <w:rsid w:val="005C49ED"/>
    <w:rsid w:val="005D1BDB"/>
    <w:rsid w:val="005D220E"/>
    <w:rsid w:val="005D682A"/>
    <w:rsid w:val="005E0C74"/>
    <w:rsid w:val="005E4486"/>
    <w:rsid w:val="005E569E"/>
    <w:rsid w:val="005E7D17"/>
    <w:rsid w:val="005F1AC8"/>
    <w:rsid w:val="00602F58"/>
    <w:rsid w:val="0060411B"/>
    <w:rsid w:val="006045DC"/>
    <w:rsid w:val="006047DE"/>
    <w:rsid w:val="00605A35"/>
    <w:rsid w:val="006134A1"/>
    <w:rsid w:val="0061697C"/>
    <w:rsid w:val="006263E8"/>
    <w:rsid w:val="00630341"/>
    <w:rsid w:val="00634B7F"/>
    <w:rsid w:val="00635E89"/>
    <w:rsid w:val="00636D9D"/>
    <w:rsid w:val="00642600"/>
    <w:rsid w:val="006519E4"/>
    <w:rsid w:val="00653236"/>
    <w:rsid w:val="0065426B"/>
    <w:rsid w:val="0065472C"/>
    <w:rsid w:val="00660383"/>
    <w:rsid w:val="00671FD5"/>
    <w:rsid w:val="00673572"/>
    <w:rsid w:val="00681D8D"/>
    <w:rsid w:val="00683C58"/>
    <w:rsid w:val="00686D16"/>
    <w:rsid w:val="00686D1A"/>
    <w:rsid w:val="006879F9"/>
    <w:rsid w:val="00691350"/>
    <w:rsid w:val="00695509"/>
    <w:rsid w:val="00696075"/>
    <w:rsid w:val="006973ED"/>
    <w:rsid w:val="006A66EE"/>
    <w:rsid w:val="006C0451"/>
    <w:rsid w:val="006C050D"/>
    <w:rsid w:val="006C14BD"/>
    <w:rsid w:val="006C2150"/>
    <w:rsid w:val="006C2C41"/>
    <w:rsid w:val="006C55F5"/>
    <w:rsid w:val="006C5CD6"/>
    <w:rsid w:val="006D07B1"/>
    <w:rsid w:val="006D5E79"/>
    <w:rsid w:val="006D7752"/>
    <w:rsid w:val="006D7F2E"/>
    <w:rsid w:val="006E11B2"/>
    <w:rsid w:val="006E19A2"/>
    <w:rsid w:val="006E297E"/>
    <w:rsid w:val="006F428C"/>
    <w:rsid w:val="006F55CF"/>
    <w:rsid w:val="006F77F4"/>
    <w:rsid w:val="006F7FFD"/>
    <w:rsid w:val="00701240"/>
    <w:rsid w:val="00712601"/>
    <w:rsid w:val="00713239"/>
    <w:rsid w:val="00716032"/>
    <w:rsid w:val="007314DF"/>
    <w:rsid w:val="00737727"/>
    <w:rsid w:val="00740BBD"/>
    <w:rsid w:val="0074155C"/>
    <w:rsid w:val="007441A5"/>
    <w:rsid w:val="00745696"/>
    <w:rsid w:val="00752330"/>
    <w:rsid w:val="007534AC"/>
    <w:rsid w:val="00753539"/>
    <w:rsid w:val="00757017"/>
    <w:rsid w:val="00762B02"/>
    <w:rsid w:val="007646F4"/>
    <w:rsid w:val="00764F08"/>
    <w:rsid w:val="00765D2C"/>
    <w:rsid w:val="00770E28"/>
    <w:rsid w:val="007754A6"/>
    <w:rsid w:val="0078081D"/>
    <w:rsid w:val="00782C42"/>
    <w:rsid w:val="0078345C"/>
    <w:rsid w:val="00784873"/>
    <w:rsid w:val="007900E9"/>
    <w:rsid w:val="007944E8"/>
    <w:rsid w:val="0079453F"/>
    <w:rsid w:val="00794880"/>
    <w:rsid w:val="007A039D"/>
    <w:rsid w:val="007A0873"/>
    <w:rsid w:val="007A14C5"/>
    <w:rsid w:val="007A216D"/>
    <w:rsid w:val="007A3FE7"/>
    <w:rsid w:val="007B0223"/>
    <w:rsid w:val="007B4532"/>
    <w:rsid w:val="007B78F2"/>
    <w:rsid w:val="007C410A"/>
    <w:rsid w:val="007C5AF8"/>
    <w:rsid w:val="007D657B"/>
    <w:rsid w:val="007E3563"/>
    <w:rsid w:val="007E3EA7"/>
    <w:rsid w:val="007E4C7B"/>
    <w:rsid w:val="007F184E"/>
    <w:rsid w:val="007F242D"/>
    <w:rsid w:val="007F30F2"/>
    <w:rsid w:val="007F627F"/>
    <w:rsid w:val="007F655A"/>
    <w:rsid w:val="00804335"/>
    <w:rsid w:val="008074FD"/>
    <w:rsid w:val="00810A82"/>
    <w:rsid w:val="0081161E"/>
    <w:rsid w:val="00821313"/>
    <w:rsid w:val="0082263F"/>
    <w:rsid w:val="00822E9B"/>
    <w:rsid w:val="00825795"/>
    <w:rsid w:val="00825B17"/>
    <w:rsid w:val="0082680A"/>
    <w:rsid w:val="00833EC5"/>
    <w:rsid w:val="0084007C"/>
    <w:rsid w:val="00843892"/>
    <w:rsid w:val="00846AE6"/>
    <w:rsid w:val="00855A3D"/>
    <w:rsid w:val="00857F2C"/>
    <w:rsid w:val="0086034A"/>
    <w:rsid w:val="00864897"/>
    <w:rsid w:val="00865FCE"/>
    <w:rsid w:val="00866F4D"/>
    <w:rsid w:val="00871241"/>
    <w:rsid w:val="00874B05"/>
    <w:rsid w:val="00875A2F"/>
    <w:rsid w:val="00876428"/>
    <w:rsid w:val="00883B36"/>
    <w:rsid w:val="008873FD"/>
    <w:rsid w:val="008939EC"/>
    <w:rsid w:val="00893F96"/>
    <w:rsid w:val="008A25B0"/>
    <w:rsid w:val="008B2384"/>
    <w:rsid w:val="008C278C"/>
    <w:rsid w:val="008C2F46"/>
    <w:rsid w:val="008C301C"/>
    <w:rsid w:val="008D1DA1"/>
    <w:rsid w:val="008D4A49"/>
    <w:rsid w:val="008D4F25"/>
    <w:rsid w:val="008E3557"/>
    <w:rsid w:val="008E360D"/>
    <w:rsid w:val="008F1644"/>
    <w:rsid w:val="009003EC"/>
    <w:rsid w:val="0090112E"/>
    <w:rsid w:val="00901DE2"/>
    <w:rsid w:val="00904DE4"/>
    <w:rsid w:val="00906E50"/>
    <w:rsid w:val="00910DB2"/>
    <w:rsid w:val="00911AFA"/>
    <w:rsid w:val="00912DEA"/>
    <w:rsid w:val="00916099"/>
    <w:rsid w:val="00917D62"/>
    <w:rsid w:val="0092042A"/>
    <w:rsid w:val="0092086B"/>
    <w:rsid w:val="00922D2F"/>
    <w:rsid w:val="00924874"/>
    <w:rsid w:val="00925A96"/>
    <w:rsid w:val="00927697"/>
    <w:rsid w:val="0093030B"/>
    <w:rsid w:val="0093497D"/>
    <w:rsid w:val="00935F63"/>
    <w:rsid w:val="00942E2A"/>
    <w:rsid w:val="00946743"/>
    <w:rsid w:val="00946EBF"/>
    <w:rsid w:val="00952916"/>
    <w:rsid w:val="00953C32"/>
    <w:rsid w:val="00956A7C"/>
    <w:rsid w:val="009612E8"/>
    <w:rsid w:val="00962718"/>
    <w:rsid w:val="00963C76"/>
    <w:rsid w:val="00967163"/>
    <w:rsid w:val="00967AA2"/>
    <w:rsid w:val="0097260C"/>
    <w:rsid w:val="00974E3C"/>
    <w:rsid w:val="00981523"/>
    <w:rsid w:val="00981746"/>
    <w:rsid w:val="00985888"/>
    <w:rsid w:val="0098761D"/>
    <w:rsid w:val="00991585"/>
    <w:rsid w:val="00992ECE"/>
    <w:rsid w:val="009A0354"/>
    <w:rsid w:val="009A6D15"/>
    <w:rsid w:val="009B21AC"/>
    <w:rsid w:val="009B31FF"/>
    <w:rsid w:val="009B4F39"/>
    <w:rsid w:val="009B5233"/>
    <w:rsid w:val="009B5B0B"/>
    <w:rsid w:val="009B600A"/>
    <w:rsid w:val="009C0FBC"/>
    <w:rsid w:val="009C21E6"/>
    <w:rsid w:val="009C22A4"/>
    <w:rsid w:val="009C6C01"/>
    <w:rsid w:val="009C7A6F"/>
    <w:rsid w:val="009D01DE"/>
    <w:rsid w:val="009D2CBF"/>
    <w:rsid w:val="009D4CDC"/>
    <w:rsid w:val="009D4F78"/>
    <w:rsid w:val="009D54F0"/>
    <w:rsid w:val="009D5BC7"/>
    <w:rsid w:val="009D6286"/>
    <w:rsid w:val="009D6A1C"/>
    <w:rsid w:val="009D7775"/>
    <w:rsid w:val="009D7ED6"/>
    <w:rsid w:val="009E0499"/>
    <w:rsid w:val="009E10CF"/>
    <w:rsid w:val="009E5DE5"/>
    <w:rsid w:val="009F07BB"/>
    <w:rsid w:val="009F5704"/>
    <w:rsid w:val="009F5B23"/>
    <w:rsid w:val="00A00D99"/>
    <w:rsid w:val="00A021BE"/>
    <w:rsid w:val="00A046FA"/>
    <w:rsid w:val="00A134B4"/>
    <w:rsid w:val="00A13C7A"/>
    <w:rsid w:val="00A14231"/>
    <w:rsid w:val="00A1752B"/>
    <w:rsid w:val="00A2002A"/>
    <w:rsid w:val="00A207A9"/>
    <w:rsid w:val="00A20AC6"/>
    <w:rsid w:val="00A238DA"/>
    <w:rsid w:val="00A32A8E"/>
    <w:rsid w:val="00A37266"/>
    <w:rsid w:val="00A37476"/>
    <w:rsid w:val="00A45459"/>
    <w:rsid w:val="00A459FA"/>
    <w:rsid w:val="00A46E8D"/>
    <w:rsid w:val="00A4741B"/>
    <w:rsid w:val="00A479EC"/>
    <w:rsid w:val="00A53C13"/>
    <w:rsid w:val="00A54B98"/>
    <w:rsid w:val="00A61A3D"/>
    <w:rsid w:val="00A62503"/>
    <w:rsid w:val="00A641A8"/>
    <w:rsid w:val="00A65459"/>
    <w:rsid w:val="00A6703F"/>
    <w:rsid w:val="00A80040"/>
    <w:rsid w:val="00A807DB"/>
    <w:rsid w:val="00A81159"/>
    <w:rsid w:val="00A84D78"/>
    <w:rsid w:val="00A85310"/>
    <w:rsid w:val="00A873E4"/>
    <w:rsid w:val="00A968A5"/>
    <w:rsid w:val="00A96EE9"/>
    <w:rsid w:val="00A97372"/>
    <w:rsid w:val="00A97EDE"/>
    <w:rsid w:val="00AA3217"/>
    <w:rsid w:val="00AA4031"/>
    <w:rsid w:val="00AA471A"/>
    <w:rsid w:val="00AA4EA2"/>
    <w:rsid w:val="00AA665B"/>
    <w:rsid w:val="00AA7180"/>
    <w:rsid w:val="00AB0463"/>
    <w:rsid w:val="00AB0D77"/>
    <w:rsid w:val="00AB3081"/>
    <w:rsid w:val="00AB3D74"/>
    <w:rsid w:val="00AB5312"/>
    <w:rsid w:val="00AC190F"/>
    <w:rsid w:val="00AC2C64"/>
    <w:rsid w:val="00AC3465"/>
    <w:rsid w:val="00AC4A1F"/>
    <w:rsid w:val="00AC61A4"/>
    <w:rsid w:val="00AC7FAA"/>
    <w:rsid w:val="00AD044E"/>
    <w:rsid w:val="00AD305F"/>
    <w:rsid w:val="00AE3AEF"/>
    <w:rsid w:val="00AE4A1F"/>
    <w:rsid w:val="00AE4B3E"/>
    <w:rsid w:val="00AE7A3C"/>
    <w:rsid w:val="00AF0E17"/>
    <w:rsid w:val="00AF3998"/>
    <w:rsid w:val="00AF549E"/>
    <w:rsid w:val="00B022E6"/>
    <w:rsid w:val="00B03953"/>
    <w:rsid w:val="00B045F7"/>
    <w:rsid w:val="00B0561D"/>
    <w:rsid w:val="00B12808"/>
    <w:rsid w:val="00B140E3"/>
    <w:rsid w:val="00B14332"/>
    <w:rsid w:val="00B14B13"/>
    <w:rsid w:val="00B274ED"/>
    <w:rsid w:val="00B2787F"/>
    <w:rsid w:val="00B32831"/>
    <w:rsid w:val="00B32EF1"/>
    <w:rsid w:val="00B3457E"/>
    <w:rsid w:val="00B35ACF"/>
    <w:rsid w:val="00B40888"/>
    <w:rsid w:val="00B4099F"/>
    <w:rsid w:val="00B418E3"/>
    <w:rsid w:val="00B430A6"/>
    <w:rsid w:val="00B44447"/>
    <w:rsid w:val="00B455EC"/>
    <w:rsid w:val="00B464D4"/>
    <w:rsid w:val="00B5213C"/>
    <w:rsid w:val="00B53D95"/>
    <w:rsid w:val="00B606DE"/>
    <w:rsid w:val="00B60B58"/>
    <w:rsid w:val="00B61931"/>
    <w:rsid w:val="00B66407"/>
    <w:rsid w:val="00B66493"/>
    <w:rsid w:val="00B8152C"/>
    <w:rsid w:val="00B82347"/>
    <w:rsid w:val="00B83BA6"/>
    <w:rsid w:val="00B85DA9"/>
    <w:rsid w:val="00B906B7"/>
    <w:rsid w:val="00B93E18"/>
    <w:rsid w:val="00B95B92"/>
    <w:rsid w:val="00BA1544"/>
    <w:rsid w:val="00BA2BE1"/>
    <w:rsid w:val="00BA43F0"/>
    <w:rsid w:val="00BA5B28"/>
    <w:rsid w:val="00BA686D"/>
    <w:rsid w:val="00BB68AC"/>
    <w:rsid w:val="00BC3721"/>
    <w:rsid w:val="00BC5897"/>
    <w:rsid w:val="00BC5F95"/>
    <w:rsid w:val="00BC72F4"/>
    <w:rsid w:val="00BD1DAE"/>
    <w:rsid w:val="00BD632E"/>
    <w:rsid w:val="00BD7C04"/>
    <w:rsid w:val="00BD7D3C"/>
    <w:rsid w:val="00BE0D5D"/>
    <w:rsid w:val="00BE228B"/>
    <w:rsid w:val="00BE2338"/>
    <w:rsid w:val="00BE4C57"/>
    <w:rsid w:val="00BE551B"/>
    <w:rsid w:val="00BE7473"/>
    <w:rsid w:val="00BE7CD5"/>
    <w:rsid w:val="00BF2E11"/>
    <w:rsid w:val="00BF5976"/>
    <w:rsid w:val="00C055C8"/>
    <w:rsid w:val="00C06424"/>
    <w:rsid w:val="00C077C2"/>
    <w:rsid w:val="00C104E5"/>
    <w:rsid w:val="00C113CE"/>
    <w:rsid w:val="00C12D8F"/>
    <w:rsid w:val="00C168CD"/>
    <w:rsid w:val="00C20D50"/>
    <w:rsid w:val="00C2389D"/>
    <w:rsid w:val="00C26C23"/>
    <w:rsid w:val="00C3403F"/>
    <w:rsid w:val="00C36B72"/>
    <w:rsid w:val="00C41E0A"/>
    <w:rsid w:val="00C4242A"/>
    <w:rsid w:val="00C46A23"/>
    <w:rsid w:val="00C4739F"/>
    <w:rsid w:val="00C478CB"/>
    <w:rsid w:val="00C47E9C"/>
    <w:rsid w:val="00C54696"/>
    <w:rsid w:val="00C54CC8"/>
    <w:rsid w:val="00C550DB"/>
    <w:rsid w:val="00C551A1"/>
    <w:rsid w:val="00C571AF"/>
    <w:rsid w:val="00C64521"/>
    <w:rsid w:val="00C67ED3"/>
    <w:rsid w:val="00C73103"/>
    <w:rsid w:val="00C751F7"/>
    <w:rsid w:val="00C83BC9"/>
    <w:rsid w:val="00C83D2B"/>
    <w:rsid w:val="00C855E6"/>
    <w:rsid w:val="00C861B6"/>
    <w:rsid w:val="00C91893"/>
    <w:rsid w:val="00C960D3"/>
    <w:rsid w:val="00CA1719"/>
    <w:rsid w:val="00CA2D52"/>
    <w:rsid w:val="00CA2DE8"/>
    <w:rsid w:val="00CA3105"/>
    <w:rsid w:val="00CA4C57"/>
    <w:rsid w:val="00CA530D"/>
    <w:rsid w:val="00CB1AF5"/>
    <w:rsid w:val="00CB3F51"/>
    <w:rsid w:val="00CB3FFD"/>
    <w:rsid w:val="00CB541C"/>
    <w:rsid w:val="00CB698F"/>
    <w:rsid w:val="00CB6D06"/>
    <w:rsid w:val="00CB71DF"/>
    <w:rsid w:val="00CC46CF"/>
    <w:rsid w:val="00CC4A71"/>
    <w:rsid w:val="00CD1753"/>
    <w:rsid w:val="00CD1781"/>
    <w:rsid w:val="00CD2A39"/>
    <w:rsid w:val="00CD5622"/>
    <w:rsid w:val="00CD60A0"/>
    <w:rsid w:val="00CD6CD3"/>
    <w:rsid w:val="00CD746C"/>
    <w:rsid w:val="00CE05ED"/>
    <w:rsid w:val="00CE227E"/>
    <w:rsid w:val="00CE5147"/>
    <w:rsid w:val="00CE63E5"/>
    <w:rsid w:val="00CF0E40"/>
    <w:rsid w:val="00CF14BC"/>
    <w:rsid w:val="00CF2A4B"/>
    <w:rsid w:val="00CF34BE"/>
    <w:rsid w:val="00CF49D7"/>
    <w:rsid w:val="00CF60DE"/>
    <w:rsid w:val="00D00E0E"/>
    <w:rsid w:val="00D012F3"/>
    <w:rsid w:val="00D02D99"/>
    <w:rsid w:val="00D051AB"/>
    <w:rsid w:val="00D07388"/>
    <w:rsid w:val="00D138AF"/>
    <w:rsid w:val="00D139BF"/>
    <w:rsid w:val="00D13E1F"/>
    <w:rsid w:val="00D14335"/>
    <w:rsid w:val="00D14C35"/>
    <w:rsid w:val="00D207D2"/>
    <w:rsid w:val="00D224A7"/>
    <w:rsid w:val="00D22D54"/>
    <w:rsid w:val="00D249AE"/>
    <w:rsid w:val="00D33B82"/>
    <w:rsid w:val="00D35105"/>
    <w:rsid w:val="00D37C6D"/>
    <w:rsid w:val="00D37E67"/>
    <w:rsid w:val="00D44E0C"/>
    <w:rsid w:val="00D472CE"/>
    <w:rsid w:val="00D51F07"/>
    <w:rsid w:val="00D57E5E"/>
    <w:rsid w:val="00D6106F"/>
    <w:rsid w:val="00D61461"/>
    <w:rsid w:val="00D63A4E"/>
    <w:rsid w:val="00D63F74"/>
    <w:rsid w:val="00D671BB"/>
    <w:rsid w:val="00D707C1"/>
    <w:rsid w:val="00D71AE4"/>
    <w:rsid w:val="00D71DE3"/>
    <w:rsid w:val="00D777F4"/>
    <w:rsid w:val="00D81E12"/>
    <w:rsid w:val="00D86ECB"/>
    <w:rsid w:val="00D91BBF"/>
    <w:rsid w:val="00D95F04"/>
    <w:rsid w:val="00D97972"/>
    <w:rsid w:val="00DA3A9D"/>
    <w:rsid w:val="00DA45BF"/>
    <w:rsid w:val="00DA687E"/>
    <w:rsid w:val="00DA7016"/>
    <w:rsid w:val="00DA7811"/>
    <w:rsid w:val="00DB1629"/>
    <w:rsid w:val="00DB684F"/>
    <w:rsid w:val="00DB6A9D"/>
    <w:rsid w:val="00DB7B42"/>
    <w:rsid w:val="00DC10A0"/>
    <w:rsid w:val="00DC1F95"/>
    <w:rsid w:val="00DC4C2B"/>
    <w:rsid w:val="00DC5DAB"/>
    <w:rsid w:val="00DC68DE"/>
    <w:rsid w:val="00DC7F4D"/>
    <w:rsid w:val="00DD0ADE"/>
    <w:rsid w:val="00DD18B2"/>
    <w:rsid w:val="00DD3DC6"/>
    <w:rsid w:val="00DD51F9"/>
    <w:rsid w:val="00DD7998"/>
    <w:rsid w:val="00DE33CA"/>
    <w:rsid w:val="00DE3BE9"/>
    <w:rsid w:val="00DE61B9"/>
    <w:rsid w:val="00DE79AB"/>
    <w:rsid w:val="00DF62FB"/>
    <w:rsid w:val="00E03EF1"/>
    <w:rsid w:val="00E0505C"/>
    <w:rsid w:val="00E10D99"/>
    <w:rsid w:val="00E114EB"/>
    <w:rsid w:val="00E11630"/>
    <w:rsid w:val="00E1363B"/>
    <w:rsid w:val="00E1378A"/>
    <w:rsid w:val="00E15F79"/>
    <w:rsid w:val="00E21A61"/>
    <w:rsid w:val="00E27EDD"/>
    <w:rsid w:val="00E32040"/>
    <w:rsid w:val="00E3245D"/>
    <w:rsid w:val="00E32C27"/>
    <w:rsid w:val="00E32D5A"/>
    <w:rsid w:val="00E33A76"/>
    <w:rsid w:val="00E346C3"/>
    <w:rsid w:val="00E407F8"/>
    <w:rsid w:val="00E40DF9"/>
    <w:rsid w:val="00E441AF"/>
    <w:rsid w:val="00E4442D"/>
    <w:rsid w:val="00E45040"/>
    <w:rsid w:val="00E4683A"/>
    <w:rsid w:val="00E50883"/>
    <w:rsid w:val="00E524B1"/>
    <w:rsid w:val="00E535F4"/>
    <w:rsid w:val="00E6610F"/>
    <w:rsid w:val="00E73683"/>
    <w:rsid w:val="00E76B50"/>
    <w:rsid w:val="00E81962"/>
    <w:rsid w:val="00E82882"/>
    <w:rsid w:val="00E82C40"/>
    <w:rsid w:val="00E869B3"/>
    <w:rsid w:val="00E86C0A"/>
    <w:rsid w:val="00E87CB9"/>
    <w:rsid w:val="00E923B9"/>
    <w:rsid w:val="00E97A00"/>
    <w:rsid w:val="00EA1D71"/>
    <w:rsid w:val="00EA4D8C"/>
    <w:rsid w:val="00EA67CD"/>
    <w:rsid w:val="00EA6F9F"/>
    <w:rsid w:val="00EB1E12"/>
    <w:rsid w:val="00EB2236"/>
    <w:rsid w:val="00EB40E7"/>
    <w:rsid w:val="00EB4DFB"/>
    <w:rsid w:val="00EC3628"/>
    <w:rsid w:val="00EC570E"/>
    <w:rsid w:val="00EC62DD"/>
    <w:rsid w:val="00ED07E6"/>
    <w:rsid w:val="00ED20C2"/>
    <w:rsid w:val="00ED39A1"/>
    <w:rsid w:val="00ED4AA2"/>
    <w:rsid w:val="00ED4E94"/>
    <w:rsid w:val="00ED7E27"/>
    <w:rsid w:val="00EE146D"/>
    <w:rsid w:val="00EE3EC0"/>
    <w:rsid w:val="00EE6C38"/>
    <w:rsid w:val="00EE7C60"/>
    <w:rsid w:val="00EF0A83"/>
    <w:rsid w:val="00EF49F2"/>
    <w:rsid w:val="00F02762"/>
    <w:rsid w:val="00F02A28"/>
    <w:rsid w:val="00F0650C"/>
    <w:rsid w:val="00F0663D"/>
    <w:rsid w:val="00F06DC3"/>
    <w:rsid w:val="00F07C52"/>
    <w:rsid w:val="00F11AB2"/>
    <w:rsid w:val="00F12D1E"/>
    <w:rsid w:val="00F22EC5"/>
    <w:rsid w:val="00F26175"/>
    <w:rsid w:val="00F26FF5"/>
    <w:rsid w:val="00F31F27"/>
    <w:rsid w:val="00F3228A"/>
    <w:rsid w:val="00F360D7"/>
    <w:rsid w:val="00F37F89"/>
    <w:rsid w:val="00F438F1"/>
    <w:rsid w:val="00F45607"/>
    <w:rsid w:val="00F50B58"/>
    <w:rsid w:val="00F50B5C"/>
    <w:rsid w:val="00F555C9"/>
    <w:rsid w:val="00F55B75"/>
    <w:rsid w:val="00F6037C"/>
    <w:rsid w:val="00F6409C"/>
    <w:rsid w:val="00F64805"/>
    <w:rsid w:val="00F64E20"/>
    <w:rsid w:val="00F71C7B"/>
    <w:rsid w:val="00F73EA9"/>
    <w:rsid w:val="00F74106"/>
    <w:rsid w:val="00F757F2"/>
    <w:rsid w:val="00F85F54"/>
    <w:rsid w:val="00F9013F"/>
    <w:rsid w:val="00F92D81"/>
    <w:rsid w:val="00FA01B0"/>
    <w:rsid w:val="00FA2342"/>
    <w:rsid w:val="00FA4429"/>
    <w:rsid w:val="00FA4492"/>
    <w:rsid w:val="00FB16AE"/>
    <w:rsid w:val="00FB3042"/>
    <w:rsid w:val="00FB5B0D"/>
    <w:rsid w:val="00FB6C31"/>
    <w:rsid w:val="00FC0272"/>
    <w:rsid w:val="00FC39C9"/>
    <w:rsid w:val="00FC3EFC"/>
    <w:rsid w:val="00FC4554"/>
    <w:rsid w:val="00FC6013"/>
    <w:rsid w:val="00FC66C4"/>
    <w:rsid w:val="00FD0B67"/>
    <w:rsid w:val="00FD3053"/>
    <w:rsid w:val="00FD3E34"/>
    <w:rsid w:val="00FD5AFD"/>
    <w:rsid w:val="00FD5E4C"/>
    <w:rsid w:val="00FD67FC"/>
    <w:rsid w:val="00FD73F5"/>
    <w:rsid w:val="00FD77BD"/>
    <w:rsid w:val="00FE11CA"/>
    <w:rsid w:val="00FE1240"/>
    <w:rsid w:val="00FE1856"/>
    <w:rsid w:val="00FE5ADA"/>
    <w:rsid w:val="00FE74D4"/>
    <w:rsid w:val="00FE7853"/>
    <w:rsid w:val="00FE7F9D"/>
    <w:rsid w:val="00FF1DE5"/>
    <w:rsid w:val="00FF4DF4"/>
    <w:rsid w:val="00FF54C3"/>
    <w:rsid w:val="00FF62CA"/>
    <w:rsid w:val="00FF7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81DC83"/>
  <w15:docId w15:val="{D286F3AD-31AA-4B02-9A75-1193B5A8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4D57"/>
    <w:pPr>
      <w:bidi/>
    </w:pPr>
    <w:rPr>
      <w:rFonts w:cs="Traditional Arabic"/>
      <w:szCs w:val="24"/>
      <w:lang w:bidi="ar-SA"/>
    </w:rPr>
  </w:style>
  <w:style w:type="paragraph" w:styleId="Heading4">
    <w:name w:val="heading 4"/>
    <w:basedOn w:val="Normal"/>
    <w:link w:val="Heading4Char"/>
    <w:uiPriority w:val="9"/>
    <w:qFormat/>
    <w:rsid w:val="00FC4554"/>
    <w:pPr>
      <w:bidi w:val="0"/>
      <w:spacing w:before="100" w:beforeAutospacing="1" w:after="100" w:afterAutospacing="1"/>
      <w:outlineLvl w:val="3"/>
    </w:pPr>
    <w:rPr>
      <w:rFonts w:cs="Times New Roman"/>
      <w:b/>
      <w:bCs/>
      <w:sz w:val="24"/>
    </w:rPr>
  </w:style>
  <w:style w:type="paragraph" w:styleId="Heading7">
    <w:name w:val="heading 7"/>
    <w:basedOn w:val="Normal"/>
    <w:next w:val="Normal"/>
    <w:qFormat/>
    <w:rsid w:val="00D35105"/>
    <w:pPr>
      <w:keepNext/>
      <w:tabs>
        <w:tab w:val="left" w:pos="459"/>
      </w:tabs>
      <w:ind w:left="175" w:right="175" w:hanging="142"/>
      <w:jc w:val="center"/>
      <w:outlineLvl w:val="6"/>
    </w:pPr>
    <w:rPr>
      <w:rFonts w:cs="Nazani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4C7B"/>
    <w:pPr>
      <w:tabs>
        <w:tab w:val="center" w:pos="4320"/>
        <w:tab w:val="right" w:pos="8640"/>
      </w:tabs>
    </w:pPr>
  </w:style>
  <w:style w:type="paragraph" w:styleId="Footer">
    <w:name w:val="footer"/>
    <w:basedOn w:val="Normal"/>
    <w:link w:val="FooterChar"/>
    <w:uiPriority w:val="99"/>
    <w:rsid w:val="007E4C7B"/>
    <w:pPr>
      <w:tabs>
        <w:tab w:val="center" w:pos="4320"/>
        <w:tab w:val="right" w:pos="8640"/>
      </w:tabs>
    </w:pPr>
  </w:style>
  <w:style w:type="character" w:styleId="Hyperlink">
    <w:name w:val="Hyperlink"/>
    <w:basedOn w:val="DefaultParagraphFont"/>
    <w:rsid w:val="00FE11CA"/>
    <w:rPr>
      <w:color w:val="0000FF"/>
      <w:u w:val="single"/>
    </w:rPr>
  </w:style>
  <w:style w:type="table" w:styleId="TableGrid">
    <w:name w:val="Table Grid"/>
    <w:basedOn w:val="TableNormal"/>
    <w:rsid w:val="00F26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68CD"/>
  </w:style>
  <w:style w:type="paragraph" w:styleId="ListParagraph">
    <w:name w:val="List Paragraph"/>
    <w:basedOn w:val="Normal"/>
    <w:uiPriority w:val="34"/>
    <w:qFormat/>
    <w:rsid w:val="00462B85"/>
    <w:pPr>
      <w:spacing w:after="200" w:line="276" w:lineRule="auto"/>
      <w:ind w:left="720"/>
      <w:contextualSpacing/>
    </w:pPr>
    <w:rPr>
      <w:rFonts w:ascii="Calibri" w:eastAsia="Calibri" w:hAnsi="Calibri" w:cs="Arial"/>
      <w:sz w:val="22"/>
      <w:szCs w:val="22"/>
      <w:lang w:bidi="fa-IR"/>
    </w:rPr>
  </w:style>
  <w:style w:type="paragraph" w:styleId="NoSpacing">
    <w:name w:val="No Spacing"/>
    <w:uiPriority w:val="1"/>
    <w:qFormat/>
    <w:rsid w:val="00462B85"/>
    <w:rPr>
      <w:rFonts w:ascii="Calibri" w:hAnsi="Calibri" w:cs="Arial"/>
      <w:sz w:val="22"/>
      <w:szCs w:val="22"/>
      <w:lang w:bidi="ar-SA"/>
    </w:rPr>
  </w:style>
  <w:style w:type="character" w:customStyle="1" w:styleId="FooterChar">
    <w:name w:val="Footer Char"/>
    <w:basedOn w:val="DefaultParagraphFont"/>
    <w:link w:val="Footer"/>
    <w:uiPriority w:val="99"/>
    <w:rsid w:val="00673572"/>
    <w:rPr>
      <w:rFonts w:cs="Traditional Arabic"/>
      <w:szCs w:val="24"/>
      <w:lang w:bidi="ar-SA"/>
    </w:rPr>
  </w:style>
  <w:style w:type="character" w:styleId="PlaceholderText">
    <w:name w:val="Placeholder Text"/>
    <w:basedOn w:val="DefaultParagraphFont"/>
    <w:uiPriority w:val="99"/>
    <w:semiHidden/>
    <w:rsid w:val="00745696"/>
    <w:rPr>
      <w:color w:val="808080"/>
    </w:rPr>
  </w:style>
  <w:style w:type="paragraph" w:styleId="BalloonText">
    <w:name w:val="Balloon Text"/>
    <w:basedOn w:val="Normal"/>
    <w:link w:val="BalloonTextChar"/>
    <w:rsid w:val="00745696"/>
    <w:rPr>
      <w:rFonts w:ascii="Tahoma" w:hAnsi="Tahoma" w:cs="Tahoma"/>
      <w:sz w:val="16"/>
      <w:szCs w:val="16"/>
    </w:rPr>
  </w:style>
  <w:style w:type="character" w:customStyle="1" w:styleId="BalloonTextChar">
    <w:name w:val="Balloon Text Char"/>
    <w:basedOn w:val="DefaultParagraphFont"/>
    <w:link w:val="BalloonText"/>
    <w:rsid w:val="00745696"/>
    <w:rPr>
      <w:rFonts w:ascii="Tahoma" w:hAnsi="Tahoma" w:cs="Tahoma"/>
      <w:sz w:val="16"/>
      <w:szCs w:val="16"/>
      <w:lang w:bidi="ar-SA"/>
    </w:rPr>
  </w:style>
  <w:style w:type="character" w:customStyle="1" w:styleId="Heading4Char">
    <w:name w:val="Heading 4 Char"/>
    <w:basedOn w:val="DefaultParagraphFont"/>
    <w:link w:val="Heading4"/>
    <w:uiPriority w:val="9"/>
    <w:rsid w:val="00FC4554"/>
    <w:rPr>
      <w:b/>
      <w:bCs/>
      <w:sz w:val="24"/>
      <w:szCs w:val="24"/>
      <w:lang w:bidi="ar-SA"/>
    </w:rPr>
  </w:style>
  <w:style w:type="paragraph" w:customStyle="1" w:styleId="md-block-unstyled">
    <w:name w:val="md-block-unstyled"/>
    <w:basedOn w:val="Normal"/>
    <w:rsid w:val="00FC4554"/>
    <w:pPr>
      <w:bidi w:val="0"/>
      <w:spacing w:before="100" w:beforeAutospacing="1" w:after="100" w:afterAutospacing="1"/>
    </w:pPr>
    <w:rPr>
      <w:rFonts w:cs="Times New Roman"/>
      <w:sz w:val="24"/>
    </w:rPr>
  </w:style>
  <w:style w:type="paragraph" w:styleId="FootnoteText">
    <w:name w:val="footnote text"/>
    <w:basedOn w:val="Normal"/>
    <w:link w:val="FootnoteTextChar"/>
    <w:uiPriority w:val="99"/>
    <w:semiHidden/>
    <w:unhideWhenUsed/>
    <w:rsid w:val="004D54E4"/>
    <w:pPr>
      <w:bidi w:val="0"/>
    </w:pPr>
    <w:rPr>
      <w:rFonts w:cs="Times New Roman"/>
      <w:noProof/>
      <w:szCs w:val="20"/>
      <w:lang w:val="x-none" w:eastAsia="x-none"/>
    </w:rPr>
  </w:style>
  <w:style w:type="character" w:customStyle="1" w:styleId="FootnoteTextChar">
    <w:name w:val="Footnote Text Char"/>
    <w:basedOn w:val="DefaultParagraphFont"/>
    <w:link w:val="FootnoteText"/>
    <w:uiPriority w:val="99"/>
    <w:semiHidden/>
    <w:rsid w:val="004D54E4"/>
    <w:rPr>
      <w:noProof/>
      <w:lang w:val="x-none" w:eastAsia="x-none" w:bidi="ar-SA"/>
    </w:rPr>
  </w:style>
  <w:style w:type="character" w:styleId="FootnoteReference">
    <w:name w:val="footnote reference"/>
    <w:uiPriority w:val="99"/>
    <w:semiHidden/>
    <w:unhideWhenUsed/>
    <w:rsid w:val="004D54E4"/>
    <w:rPr>
      <w:vertAlign w:val="superscript"/>
    </w:rPr>
  </w:style>
  <w:style w:type="character" w:customStyle="1" w:styleId="ts-alignment-element">
    <w:name w:val="ts-alignment-element"/>
    <w:basedOn w:val="DefaultParagraphFont"/>
    <w:rsid w:val="00783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3927">
      <w:bodyDiv w:val="1"/>
      <w:marLeft w:val="0"/>
      <w:marRight w:val="0"/>
      <w:marTop w:val="0"/>
      <w:marBottom w:val="0"/>
      <w:divBdr>
        <w:top w:val="none" w:sz="0" w:space="0" w:color="auto"/>
        <w:left w:val="none" w:sz="0" w:space="0" w:color="auto"/>
        <w:bottom w:val="none" w:sz="0" w:space="0" w:color="auto"/>
        <w:right w:val="none" w:sz="0" w:space="0" w:color="auto"/>
      </w:divBdr>
    </w:div>
    <w:div w:id="212355571">
      <w:bodyDiv w:val="1"/>
      <w:marLeft w:val="0"/>
      <w:marRight w:val="0"/>
      <w:marTop w:val="0"/>
      <w:marBottom w:val="0"/>
      <w:divBdr>
        <w:top w:val="none" w:sz="0" w:space="0" w:color="auto"/>
        <w:left w:val="none" w:sz="0" w:space="0" w:color="auto"/>
        <w:bottom w:val="none" w:sz="0" w:space="0" w:color="auto"/>
        <w:right w:val="none" w:sz="0" w:space="0" w:color="auto"/>
      </w:divBdr>
      <w:divsChild>
        <w:div w:id="646280794">
          <w:marLeft w:val="0"/>
          <w:marRight w:val="0"/>
          <w:marTop w:val="0"/>
          <w:marBottom w:val="0"/>
          <w:divBdr>
            <w:top w:val="none" w:sz="0" w:space="0" w:color="auto"/>
            <w:left w:val="none" w:sz="0" w:space="0" w:color="auto"/>
            <w:bottom w:val="none" w:sz="0" w:space="0" w:color="auto"/>
            <w:right w:val="none" w:sz="0" w:space="0" w:color="auto"/>
          </w:divBdr>
          <w:divsChild>
            <w:div w:id="159201231">
              <w:marLeft w:val="0"/>
              <w:marRight w:val="0"/>
              <w:marTop w:val="0"/>
              <w:marBottom w:val="0"/>
              <w:divBdr>
                <w:top w:val="none" w:sz="0" w:space="0" w:color="auto"/>
                <w:left w:val="none" w:sz="0" w:space="0" w:color="auto"/>
                <w:bottom w:val="none" w:sz="0" w:space="0" w:color="auto"/>
                <w:right w:val="none" w:sz="0" w:space="0" w:color="auto"/>
              </w:divBdr>
              <w:divsChild>
                <w:div w:id="783497137">
                  <w:marLeft w:val="0"/>
                  <w:marRight w:val="0"/>
                  <w:marTop w:val="0"/>
                  <w:marBottom w:val="0"/>
                  <w:divBdr>
                    <w:top w:val="none" w:sz="0" w:space="0" w:color="auto"/>
                    <w:left w:val="none" w:sz="0" w:space="0" w:color="auto"/>
                    <w:bottom w:val="none" w:sz="0" w:space="0" w:color="auto"/>
                    <w:right w:val="none" w:sz="0" w:space="0" w:color="auto"/>
                  </w:divBdr>
                  <w:divsChild>
                    <w:div w:id="926037611">
                      <w:marLeft w:val="0"/>
                      <w:marRight w:val="0"/>
                      <w:marTop w:val="0"/>
                      <w:marBottom w:val="0"/>
                      <w:divBdr>
                        <w:top w:val="none" w:sz="0" w:space="0" w:color="auto"/>
                        <w:left w:val="none" w:sz="0" w:space="0" w:color="auto"/>
                        <w:bottom w:val="none" w:sz="0" w:space="0" w:color="auto"/>
                        <w:right w:val="none" w:sz="0" w:space="0" w:color="auto"/>
                      </w:divBdr>
                    </w:div>
                    <w:div w:id="9133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12152">
      <w:bodyDiv w:val="1"/>
      <w:marLeft w:val="0"/>
      <w:marRight w:val="0"/>
      <w:marTop w:val="0"/>
      <w:marBottom w:val="0"/>
      <w:divBdr>
        <w:top w:val="none" w:sz="0" w:space="0" w:color="auto"/>
        <w:left w:val="none" w:sz="0" w:space="0" w:color="auto"/>
        <w:bottom w:val="none" w:sz="0" w:space="0" w:color="auto"/>
        <w:right w:val="none" w:sz="0" w:space="0" w:color="auto"/>
      </w:divBdr>
    </w:div>
    <w:div w:id="729617301">
      <w:bodyDiv w:val="1"/>
      <w:marLeft w:val="0"/>
      <w:marRight w:val="0"/>
      <w:marTop w:val="0"/>
      <w:marBottom w:val="0"/>
      <w:divBdr>
        <w:top w:val="none" w:sz="0" w:space="0" w:color="auto"/>
        <w:left w:val="none" w:sz="0" w:space="0" w:color="auto"/>
        <w:bottom w:val="none" w:sz="0" w:space="0" w:color="auto"/>
        <w:right w:val="none" w:sz="0" w:space="0" w:color="auto"/>
      </w:divBdr>
      <w:divsChild>
        <w:div w:id="1068262625">
          <w:marLeft w:val="0"/>
          <w:marRight w:val="0"/>
          <w:marTop w:val="0"/>
          <w:marBottom w:val="0"/>
          <w:divBdr>
            <w:top w:val="none" w:sz="0" w:space="0" w:color="auto"/>
            <w:left w:val="none" w:sz="0" w:space="0" w:color="auto"/>
            <w:bottom w:val="none" w:sz="0" w:space="0" w:color="auto"/>
            <w:right w:val="none" w:sz="0" w:space="0" w:color="auto"/>
          </w:divBdr>
          <w:divsChild>
            <w:div w:id="1831142809">
              <w:marLeft w:val="0"/>
              <w:marRight w:val="0"/>
              <w:marTop w:val="0"/>
              <w:marBottom w:val="0"/>
              <w:divBdr>
                <w:top w:val="none" w:sz="0" w:space="0" w:color="auto"/>
                <w:left w:val="none" w:sz="0" w:space="0" w:color="auto"/>
                <w:bottom w:val="none" w:sz="0" w:space="0" w:color="auto"/>
                <w:right w:val="none" w:sz="0" w:space="0" w:color="auto"/>
              </w:divBdr>
              <w:divsChild>
                <w:div w:id="1584561217">
                  <w:marLeft w:val="0"/>
                  <w:marRight w:val="0"/>
                  <w:marTop w:val="0"/>
                  <w:marBottom w:val="0"/>
                  <w:divBdr>
                    <w:top w:val="none" w:sz="0" w:space="0" w:color="auto"/>
                    <w:left w:val="none" w:sz="0" w:space="0" w:color="auto"/>
                    <w:bottom w:val="none" w:sz="0" w:space="0" w:color="auto"/>
                    <w:right w:val="none" w:sz="0" w:space="0" w:color="auto"/>
                  </w:divBdr>
                  <w:divsChild>
                    <w:div w:id="280966287">
                      <w:marLeft w:val="0"/>
                      <w:marRight w:val="0"/>
                      <w:marTop w:val="0"/>
                      <w:marBottom w:val="0"/>
                      <w:divBdr>
                        <w:top w:val="none" w:sz="0" w:space="0" w:color="auto"/>
                        <w:left w:val="none" w:sz="0" w:space="0" w:color="auto"/>
                        <w:bottom w:val="none" w:sz="0" w:space="0" w:color="auto"/>
                        <w:right w:val="none" w:sz="0" w:space="0" w:color="auto"/>
                      </w:divBdr>
                      <w:divsChild>
                        <w:div w:id="1925383792">
                          <w:marLeft w:val="0"/>
                          <w:marRight w:val="0"/>
                          <w:marTop w:val="0"/>
                          <w:marBottom w:val="0"/>
                          <w:divBdr>
                            <w:top w:val="none" w:sz="0" w:space="0" w:color="auto"/>
                            <w:left w:val="none" w:sz="0" w:space="0" w:color="auto"/>
                            <w:bottom w:val="none" w:sz="0" w:space="0" w:color="auto"/>
                            <w:right w:val="none" w:sz="0" w:space="0" w:color="auto"/>
                          </w:divBdr>
                          <w:divsChild>
                            <w:div w:id="1312178954">
                              <w:marLeft w:val="0"/>
                              <w:marRight w:val="0"/>
                              <w:marTop w:val="0"/>
                              <w:marBottom w:val="0"/>
                              <w:divBdr>
                                <w:top w:val="none" w:sz="0" w:space="0" w:color="auto"/>
                                <w:left w:val="none" w:sz="0" w:space="0" w:color="auto"/>
                                <w:bottom w:val="none" w:sz="0" w:space="0" w:color="auto"/>
                                <w:right w:val="none" w:sz="0" w:space="0" w:color="auto"/>
                              </w:divBdr>
                              <w:divsChild>
                                <w:div w:id="655769773">
                                  <w:marLeft w:val="0"/>
                                  <w:marRight w:val="0"/>
                                  <w:marTop w:val="0"/>
                                  <w:marBottom w:val="0"/>
                                  <w:divBdr>
                                    <w:top w:val="none" w:sz="0" w:space="0" w:color="auto"/>
                                    <w:left w:val="none" w:sz="0" w:space="0" w:color="auto"/>
                                    <w:bottom w:val="none" w:sz="0" w:space="0" w:color="auto"/>
                                    <w:right w:val="none" w:sz="0" w:space="0" w:color="auto"/>
                                  </w:divBdr>
                                  <w:divsChild>
                                    <w:div w:id="2044404496">
                                      <w:marLeft w:val="0"/>
                                      <w:marRight w:val="0"/>
                                      <w:marTop w:val="0"/>
                                      <w:marBottom w:val="0"/>
                                      <w:divBdr>
                                        <w:top w:val="none" w:sz="0" w:space="0" w:color="auto"/>
                                        <w:left w:val="none" w:sz="0" w:space="0" w:color="auto"/>
                                        <w:bottom w:val="none" w:sz="0" w:space="0" w:color="auto"/>
                                        <w:right w:val="none" w:sz="0" w:space="0" w:color="auto"/>
                                      </w:divBdr>
                                      <w:divsChild>
                                        <w:div w:id="2073961404">
                                          <w:marLeft w:val="0"/>
                                          <w:marRight w:val="0"/>
                                          <w:marTop w:val="0"/>
                                          <w:marBottom w:val="0"/>
                                          <w:divBdr>
                                            <w:top w:val="none" w:sz="0" w:space="0" w:color="auto"/>
                                            <w:left w:val="none" w:sz="0" w:space="0" w:color="auto"/>
                                            <w:bottom w:val="none" w:sz="0" w:space="0" w:color="auto"/>
                                            <w:right w:val="none" w:sz="0" w:space="0" w:color="auto"/>
                                          </w:divBdr>
                                          <w:divsChild>
                                            <w:div w:id="2400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3080536">
      <w:bodyDiv w:val="1"/>
      <w:marLeft w:val="0"/>
      <w:marRight w:val="0"/>
      <w:marTop w:val="0"/>
      <w:marBottom w:val="0"/>
      <w:divBdr>
        <w:top w:val="none" w:sz="0" w:space="0" w:color="auto"/>
        <w:left w:val="none" w:sz="0" w:space="0" w:color="auto"/>
        <w:bottom w:val="none" w:sz="0" w:space="0" w:color="auto"/>
        <w:right w:val="none" w:sz="0" w:space="0" w:color="auto"/>
      </w:divBdr>
    </w:div>
    <w:div w:id="1518155932">
      <w:bodyDiv w:val="1"/>
      <w:marLeft w:val="0"/>
      <w:marRight w:val="0"/>
      <w:marTop w:val="0"/>
      <w:marBottom w:val="0"/>
      <w:divBdr>
        <w:top w:val="none" w:sz="0" w:space="0" w:color="auto"/>
        <w:left w:val="none" w:sz="0" w:space="0" w:color="auto"/>
        <w:bottom w:val="none" w:sz="0" w:space="0" w:color="auto"/>
        <w:right w:val="none" w:sz="0" w:space="0" w:color="auto"/>
      </w:divBdr>
      <w:divsChild>
        <w:div w:id="1239829028">
          <w:marLeft w:val="0"/>
          <w:marRight w:val="0"/>
          <w:marTop w:val="0"/>
          <w:marBottom w:val="0"/>
          <w:divBdr>
            <w:top w:val="none" w:sz="0" w:space="0" w:color="auto"/>
            <w:left w:val="none" w:sz="0" w:space="0" w:color="auto"/>
            <w:bottom w:val="none" w:sz="0" w:space="0" w:color="auto"/>
            <w:right w:val="none" w:sz="0" w:space="0" w:color="auto"/>
          </w:divBdr>
          <w:divsChild>
            <w:div w:id="1400443">
              <w:marLeft w:val="0"/>
              <w:marRight w:val="0"/>
              <w:marTop w:val="0"/>
              <w:marBottom w:val="0"/>
              <w:divBdr>
                <w:top w:val="none" w:sz="0" w:space="0" w:color="auto"/>
                <w:left w:val="none" w:sz="0" w:space="0" w:color="auto"/>
                <w:bottom w:val="none" w:sz="0" w:space="0" w:color="auto"/>
                <w:right w:val="none" w:sz="0" w:space="0" w:color="auto"/>
              </w:divBdr>
              <w:divsChild>
                <w:div w:id="1575237045">
                  <w:marLeft w:val="0"/>
                  <w:marRight w:val="0"/>
                  <w:marTop w:val="0"/>
                  <w:marBottom w:val="0"/>
                  <w:divBdr>
                    <w:top w:val="none" w:sz="0" w:space="0" w:color="auto"/>
                    <w:left w:val="none" w:sz="0" w:space="0" w:color="auto"/>
                    <w:bottom w:val="none" w:sz="0" w:space="0" w:color="auto"/>
                    <w:right w:val="none" w:sz="0" w:space="0" w:color="auto"/>
                  </w:divBdr>
                  <w:divsChild>
                    <w:div w:id="900948457">
                      <w:marLeft w:val="0"/>
                      <w:marRight w:val="0"/>
                      <w:marTop w:val="0"/>
                      <w:marBottom w:val="0"/>
                      <w:divBdr>
                        <w:top w:val="none" w:sz="0" w:space="0" w:color="auto"/>
                        <w:left w:val="none" w:sz="0" w:space="0" w:color="auto"/>
                        <w:bottom w:val="none" w:sz="0" w:space="0" w:color="auto"/>
                        <w:right w:val="none" w:sz="0" w:space="0" w:color="auto"/>
                      </w:divBdr>
                      <w:divsChild>
                        <w:div w:id="229928909">
                          <w:marLeft w:val="0"/>
                          <w:marRight w:val="0"/>
                          <w:marTop w:val="0"/>
                          <w:marBottom w:val="0"/>
                          <w:divBdr>
                            <w:top w:val="none" w:sz="0" w:space="0" w:color="auto"/>
                            <w:left w:val="none" w:sz="0" w:space="0" w:color="auto"/>
                            <w:bottom w:val="none" w:sz="0" w:space="0" w:color="auto"/>
                            <w:right w:val="none" w:sz="0" w:space="0" w:color="auto"/>
                          </w:divBdr>
                          <w:divsChild>
                            <w:div w:id="1314456683">
                              <w:marLeft w:val="0"/>
                              <w:marRight w:val="0"/>
                              <w:marTop w:val="0"/>
                              <w:marBottom w:val="0"/>
                              <w:divBdr>
                                <w:top w:val="none" w:sz="0" w:space="0" w:color="auto"/>
                                <w:left w:val="none" w:sz="0" w:space="0" w:color="auto"/>
                                <w:bottom w:val="none" w:sz="0" w:space="0" w:color="auto"/>
                                <w:right w:val="none" w:sz="0" w:space="0" w:color="auto"/>
                              </w:divBdr>
                              <w:divsChild>
                                <w:div w:id="260987685">
                                  <w:marLeft w:val="0"/>
                                  <w:marRight w:val="0"/>
                                  <w:marTop w:val="0"/>
                                  <w:marBottom w:val="0"/>
                                  <w:divBdr>
                                    <w:top w:val="none" w:sz="0" w:space="0" w:color="auto"/>
                                    <w:left w:val="none" w:sz="0" w:space="0" w:color="auto"/>
                                    <w:bottom w:val="none" w:sz="0" w:space="0" w:color="auto"/>
                                    <w:right w:val="none" w:sz="0" w:space="0" w:color="auto"/>
                                  </w:divBdr>
                                  <w:divsChild>
                                    <w:div w:id="1264725986">
                                      <w:marLeft w:val="0"/>
                                      <w:marRight w:val="0"/>
                                      <w:marTop w:val="0"/>
                                      <w:marBottom w:val="0"/>
                                      <w:divBdr>
                                        <w:top w:val="none" w:sz="0" w:space="0" w:color="auto"/>
                                        <w:left w:val="none" w:sz="0" w:space="0" w:color="auto"/>
                                        <w:bottom w:val="none" w:sz="0" w:space="0" w:color="auto"/>
                                        <w:right w:val="none" w:sz="0" w:space="0" w:color="auto"/>
                                      </w:divBdr>
                                      <w:divsChild>
                                        <w:div w:id="1043748061">
                                          <w:marLeft w:val="0"/>
                                          <w:marRight w:val="0"/>
                                          <w:marTop w:val="0"/>
                                          <w:marBottom w:val="0"/>
                                          <w:divBdr>
                                            <w:top w:val="none" w:sz="0" w:space="0" w:color="auto"/>
                                            <w:left w:val="none" w:sz="0" w:space="0" w:color="auto"/>
                                            <w:bottom w:val="none" w:sz="0" w:space="0" w:color="auto"/>
                                            <w:right w:val="none" w:sz="0" w:space="0" w:color="auto"/>
                                          </w:divBdr>
                                          <w:divsChild>
                                            <w:div w:id="1567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argad\Documents\Custom%20Office%20Templates\A4%20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8478E-C93D-4E61-A227-CCA14A4EA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MyTemplate.dotx</Template>
  <TotalTime>5526</TotalTime>
  <Pages>4</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Pasargad</dc:creator>
  <cp:keywords/>
  <dc:description/>
  <cp:lastModifiedBy>Seyed Javad,Basiti</cp:lastModifiedBy>
  <cp:revision>82</cp:revision>
  <cp:lastPrinted>2022-01-23T20:51:00Z</cp:lastPrinted>
  <dcterms:created xsi:type="dcterms:W3CDTF">2022-01-16T16:59:00Z</dcterms:created>
  <dcterms:modified xsi:type="dcterms:W3CDTF">2022-01-24T07:39:00Z</dcterms:modified>
</cp:coreProperties>
</file>