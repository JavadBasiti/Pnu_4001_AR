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6F5E" w14:textId="77777777" w:rsidR="007B0223" w:rsidRDefault="00A97EDE" w:rsidP="00925A96">
      <w:pPr>
        <w:jc w:val="center"/>
        <w:rPr>
          <w:rFonts w:cs="B Nazanin"/>
          <w:b/>
          <w:bCs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DFB4D" wp14:editId="21E89647">
                <wp:simplePos x="0" y="0"/>
                <wp:positionH relativeFrom="column">
                  <wp:posOffset>-281305</wp:posOffset>
                </wp:positionH>
                <wp:positionV relativeFrom="paragraph">
                  <wp:posOffset>-349250</wp:posOffset>
                </wp:positionV>
                <wp:extent cx="1612900" cy="584200"/>
                <wp:effectExtent l="0" t="0" r="25400" b="2540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381CA" w14:textId="733EE198" w:rsidR="00DB1629" w:rsidRPr="0098761D" w:rsidRDefault="00DB1629" w:rsidP="00FC6013">
                            <w:pPr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98761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تاریخ: 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06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10</w:t>
                            </w:r>
                            <w:r w:rsidR="00E407F8" w:rsidRPr="00143B31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/</w:t>
                            </w:r>
                            <w:r w:rsidR="006F55CF"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lang w:bidi="fa-IR"/>
                              </w:rPr>
                              <w:t>1400</w:t>
                            </w:r>
                          </w:p>
                          <w:p w14:paraId="5AA07058" w14:textId="102E57F6" w:rsidR="003E0D20" w:rsidRDefault="00DB1629" w:rsidP="00EA6F9F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</w:pPr>
                            <w:r w:rsidRPr="00A97372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پیوست </w:t>
                            </w:r>
                            <w:r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  <w:r w:rsidR="007B0223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D7775" w:rsidRPr="00825795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4F1D4E">
                              <w:rPr>
                                <w:rFonts w:cs="B Nazanin" w:hint="cs"/>
                                <w:b/>
                                <w:bCs/>
                                <w:sz w:val="16"/>
                                <w:szCs w:val="20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  <w:p w14:paraId="5802C3EC" w14:textId="77777777" w:rsidR="003C5201" w:rsidRPr="003E0D20" w:rsidRDefault="003C5201" w:rsidP="003E0D20">
                            <w:pPr>
                              <w:rPr>
                                <w:rFonts w:cs="B Nazanin"/>
                                <w:b/>
                                <w:bCs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DFB4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22.15pt;margin-top:-27.5pt;width:127pt;height:4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" strokecolor="white">
                <v:textbox>
                  <w:txbxContent>
                    <w:p w14:paraId="76B381CA" w14:textId="733EE198" w:rsidR="00DB1629" w:rsidRPr="0098761D" w:rsidRDefault="00DB1629" w:rsidP="00FC6013">
                      <w:pPr>
                        <w:rPr>
                          <w:rFonts w:cs="B Nazanin"/>
                          <w:b/>
                          <w:bCs/>
                          <w:rtl/>
                          <w:lang w:bidi="fa-IR"/>
                        </w:rPr>
                      </w:pPr>
                      <w:r w:rsidRPr="0098761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تاریخ: 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06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10</w:t>
                      </w:r>
                      <w:r w:rsidR="00E407F8" w:rsidRPr="00143B31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/</w:t>
                      </w:r>
                      <w:r w:rsidR="006F55CF">
                        <w:rPr>
                          <w:rFonts w:cs="B Nazanin"/>
                          <w:b/>
                          <w:bCs/>
                          <w:sz w:val="16"/>
                          <w:szCs w:val="20"/>
                          <w:lang w:bidi="fa-IR"/>
                        </w:rPr>
                        <w:t>1400</w:t>
                      </w:r>
                    </w:p>
                    <w:p w14:paraId="5AA07058" w14:textId="102E57F6" w:rsidR="003E0D20" w:rsidRDefault="00DB1629" w:rsidP="00EA6F9F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</w:pPr>
                      <w:r w:rsidRPr="00A97372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پیوست </w:t>
                      </w:r>
                      <w:r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:</w:t>
                      </w:r>
                      <w:r w:rsidR="007B0223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9D7775" w:rsidRPr="00825795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 xml:space="preserve"> </w:t>
                      </w:r>
                      <w:r w:rsidR="004F1D4E">
                        <w:rPr>
                          <w:rFonts w:cs="B Nazanin" w:hint="cs"/>
                          <w:b/>
                          <w:bCs/>
                          <w:sz w:val="16"/>
                          <w:szCs w:val="20"/>
                          <w:rtl/>
                          <w:lang w:bidi="fa-IR"/>
                        </w:rPr>
                        <w:t>ندارد</w:t>
                      </w:r>
                    </w:p>
                    <w:p w14:paraId="5802C3EC" w14:textId="77777777" w:rsidR="003C5201" w:rsidRPr="003E0D20" w:rsidRDefault="003C5201" w:rsidP="003E0D20">
                      <w:pPr>
                        <w:rPr>
                          <w:rFonts w:cs="B Nazanin"/>
                          <w:b/>
                          <w:bCs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DE5">
        <w:rPr>
          <w:rFonts w:cs="B Nazanin" w:hint="cs"/>
          <w:b/>
          <w:bCs/>
          <w:rtl/>
          <w:lang w:bidi="fa-IR"/>
        </w:rPr>
        <w:t>بسمه تعالی</w:t>
      </w:r>
    </w:p>
    <w:p w14:paraId="100A502E" w14:textId="77777777" w:rsidR="00186FEB" w:rsidRDefault="00186FEB" w:rsidP="00925A96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E459104" w14:textId="700E575B" w:rsidR="008D4A49" w:rsidRDefault="004F1D4E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پاسخنامه آزمون تشریحی </w:t>
      </w:r>
      <w:r w:rsidR="00BA43F0">
        <w:rPr>
          <w:rFonts w:cs="B Nazanin" w:hint="cs"/>
          <w:b/>
          <w:bCs/>
          <w:sz w:val="24"/>
          <w:rtl/>
          <w:lang w:bidi="fa-IR"/>
        </w:rPr>
        <w:t>مهندسی نرم افزار پیشرفته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نیمسال </w:t>
      </w:r>
      <w:r w:rsidR="00BA43F0">
        <w:rPr>
          <w:rFonts w:cs="B Nazanin" w:hint="cs"/>
          <w:b/>
          <w:bCs/>
          <w:sz w:val="24"/>
          <w:rtl/>
          <w:lang w:bidi="fa-IR"/>
        </w:rPr>
        <w:t>اول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1400-1</w:t>
      </w:r>
      <w:r w:rsidR="00BA43F0">
        <w:rPr>
          <w:rFonts w:cs="B Nazanin" w:hint="cs"/>
          <w:b/>
          <w:bCs/>
          <w:sz w:val="24"/>
          <w:rtl/>
          <w:lang w:bidi="fa-IR"/>
        </w:rPr>
        <w:t>401</w:t>
      </w:r>
      <w:r w:rsidR="00D13E1F">
        <w:rPr>
          <w:rFonts w:cs="B Nazanin" w:hint="cs"/>
          <w:b/>
          <w:bCs/>
          <w:sz w:val="24"/>
          <w:rtl/>
          <w:lang w:bidi="fa-IR"/>
        </w:rPr>
        <w:t xml:space="preserve"> نام استاد جناب دکتر سید علی رضوی ابراهیمی</w:t>
      </w:r>
    </w:p>
    <w:p w14:paraId="12820761" w14:textId="77777777" w:rsidR="00D13E1F" w:rsidRDefault="00D13E1F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5F4EAD8" w14:textId="3B085FAC" w:rsidR="004F1D4E" w:rsidRDefault="00D13E1F" w:rsidP="00257901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نام دانشجو : </w:t>
      </w:r>
      <w:r w:rsidR="004F1D4E">
        <w:rPr>
          <w:rFonts w:cs="B Nazanin" w:hint="cs"/>
          <w:b/>
          <w:bCs/>
          <w:sz w:val="24"/>
          <w:rtl/>
          <w:lang w:bidi="fa-IR"/>
        </w:rPr>
        <w:t xml:space="preserve">سید جواد بسیطی </w:t>
      </w:r>
      <w:r>
        <w:rPr>
          <w:rFonts w:cs="B Nazanin" w:hint="cs"/>
          <w:b/>
          <w:bCs/>
          <w:sz w:val="24"/>
          <w:rtl/>
          <w:lang w:bidi="fa-IR"/>
        </w:rPr>
        <w:t xml:space="preserve">- </w:t>
      </w:r>
      <w:r w:rsidR="004F1D4E">
        <w:rPr>
          <w:rFonts w:cs="B Nazanin" w:hint="cs"/>
          <w:b/>
          <w:bCs/>
          <w:sz w:val="24"/>
          <w:rtl/>
          <w:lang w:bidi="fa-IR"/>
        </w:rPr>
        <w:t>شماره دانشجویی :990189989</w:t>
      </w:r>
      <w:r w:rsidR="00257901">
        <w:rPr>
          <w:rFonts w:cs="B Nazanin" w:hint="cs"/>
          <w:b/>
          <w:bCs/>
          <w:sz w:val="24"/>
          <w:rtl/>
          <w:lang w:bidi="fa-IR"/>
        </w:rPr>
        <w:t xml:space="preserve"> تلفن :09131535774  </w:t>
      </w:r>
      <w:r w:rsidR="00257901">
        <w:rPr>
          <w:rFonts w:cs="B Nazanin"/>
          <w:b/>
          <w:bCs/>
          <w:sz w:val="24"/>
          <w:lang w:bidi="fa-IR"/>
        </w:rPr>
        <w:t>email:JavadBasiti@gmail.com</w:t>
      </w:r>
    </w:p>
    <w:p w14:paraId="536B22DF" w14:textId="77777777" w:rsidR="004156CA" w:rsidRDefault="004156CA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6487BAAF" w14:textId="2134EA6F" w:rsidR="004F1D4E" w:rsidRPr="00173FBB" w:rsidRDefault="004F1D4E" w:rsidP="00BA43F0">
      <w:pPr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 یک</w:t>
      </w:r>
      <w:r w:rsidR="004156CA"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میانترم: </w:t>
      </w:r>
      <w:r w:rsidR="0047453D" w:rsidRPr="0047453D">
        <w:rPr>
          <w:rFonts w:cs="B Nazanin"/>
          <w:b/>
          <w:bCs/>
          <w:sz w:val="28"/>
          <w:szCs w:val="28"/>
          <w:u w:val="single"/>
          <w:rtl/>
          <w:lang w:bidi="fa-IR"/>
        </w:rPr>
        <w:t>در معنی و مفهوم علمی</w:t>
      </w:r>
      <w:r w:rsidR="0047453D" w:rsidRPr="0047453D">
        <w:rPr>
          <w:rFonts w:cs="B Nazanin"/>
          <w:b/>
          <w:bCs/>
          <w:sz w:val="28"/>
          <w:szCs w:val="28"/>
          <w:u w:val="single"/>
          <w:lang w:bidi="fa-IR"/>
        </w:rPr>
        <w:t xml:space="preserve"> point function </w:t>
      </w:r>
      <w:r w:rsidR="0047453D" w:rsidRPr="0047453D">
        <w:rPr>
          <w:rFonts w:cs="B Nazanin"/>
          <w:b/>
          <w:bCs/>
          <w:sz w:val="28"/>
          <w:szCs w:val="28"/>
          <w:u w:val="single"/>
          <w:rtl/>
          <w:lang w:bidi="fa-IR"/>
        </w:rPr>
        <w:t>و ترجمه مناسب آن به فارسی بحث نمائید؟</w:t>
      </w:r>
    </w:p>
    <w:p w14:paraId="058E743B" w14:textId="6C438C35" w:rsidR="00BA43F0" w:rsidRDefault="00BA43F0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173FBB">
        <w:rPr>
          <w:rFonts w:cs="B Nazanin" w:hint="cs"/>
          <w:b/>
          <w:bCs/>
          <w:sz w:val="24"/>
          <w:rtl/>
          <w:lang w:bidi="fa-IR"/>
        </w:rPr>
        <w:t xml:space="preserve">فانکشن پوینت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را می توان به عنوان یک </w:t>
      </w:r>
      <w:r w:rsidR="006F55CF" w:rsidRPr="00173FBB">
        <w:rPr>
          <w:rFonts w:cs="B Nazanin" w:hint="cs"/>
          <w:b/>
          <w:bCs/>
          <w:sz w:val="24"/>
          <w:rtl/>
          <w:lang w:bidi="fa-IR"/>
        </w:rPr>
        <w:t>سنجه</w:t>
      </w:r>
      <w:r w:rsidRPr="00173FBB">
        <w:rPr>
          <w:rFonts w:cs="B Nazanin"/>
          <w:b/>
          <w:bCs/>
          <w:sz w:val="24"/>
          <w:rtl/>
          <w:lang w:bidi="fa-IR"/>
        </w:rPr>
        <w:t xml:space="preserve"> جهانی </w:t>
      </w:r>
      <w:r w:rsidR="001F01E9">
        <w:rPr>
          <w:rFonts w:cs="B Nazanin" w:hint="cs"/>
          <w:b/>
          <w:bCs/>
          <w:sz w:val="24"/>
          <w:rtl/>
          <w:lang w:bidi="fa-IR"/>
        </w:rPr>
        <w:t xml:space="preserve">سایز یا جحم کارنرم افزار </w:t>
      </w:r>
      <w:r w:rsidRPr="00173FBB">
        <w:rPr>
          <w:rFonts w:cs="B Nazanin"/>
          <w:b/>
          <w:bCs/>
          <w:sz w:val="24"/>
          <w:rtl/>
          <w:lang w:bidi="fa-IR"/>
        </w:rPr>
        <w:t>در نظر گرفت که اندازه گیری مصنوعی اندازه یک نرم افزار را ارائه می دهد. به عنوان مثال، حدود 106.7 عبارت</w:t>
      </w:r>
      <w:r w:rsidRPr="00173FBB">
        <w:rPr>
          <w:rFonts w:cs="B Nazanin"/>
          <w:b/>
          <w:bCs/>
          <w:sz w:val="24"/>
          <w:lang w:bidi="fa-IR"/>
        </w:rPr>
        <w:t xml:space="preserve"> Cobol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برای ساخت 1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فانکشن پوینت( </w:t>
      </w:r>
      <w:r w:rsidRPr="00173FBB">
        <w:rPr>
          <w:rFonts w:cs="B Nazanin"/>
          <w:b/>
          <w:bCs/>
          <w:sz w:val="24"/>
          <w:rtl/>
          <w:lang w:bidi="fa-IR"/>
        </w:rPr>
        <w:t>نقطه عملکرد</w:t>
      </w:r>
      <w:r w:rsidR="00192104">
        <w:rPr>
          <w:rFonts w:cs="B Nazanin" w:hint="cs"/>
          <w:b/>
          <w:bCs/>
          <w:sz w:val="24"/>
          <w:rtl/>
          <w:lang w:bidi="fa-IR"/>
        </w:rPr>
        <w:t>ی</w:t>
      </w:r>
      <w:r w:rsidRPr="00173FBB">
        <w:rPr>
          <w:rFonts w:cs="B Nazanin"/>
          <w:b/>
          <w:bCs/>
          <w:sz w:val="24"/>
          <w:rtl/>
          <w:lang w:bidi="fa-IR"/>
        </w:rPr>
        <w:t xml:space="preserve"> </w:t>
      </w:r>
      <w:r w:rsidR="00192104">
        <w:rPr>
          <w:rFonts w:cs="B Nazanin" w:hint="cs"/>
          <w:b/>
          <w:bCs/>
          <w:sz w:val="24"/>
          <w:rtl/>
          <w:lang w:bidi="fa-IR"/>
        </w:rPr>
        <w:t>)</w:t>
      </w:r>
      <w:r w:rsidRPr="00173FBB">
        <w:rPr>
          <w:rFonts w:cs="B Nazanin"/>
          <w:b/>
          <w:bCs/>
          <w:sz w:val="24"/>
          <w:rtl/>
          <w:lang w:bidi="fa-IR"/>
        </w:rPr>
        <w:t>نرم افزار طول می کشد</w:t>
      </w:r>
      <w:r w:rsidRPr="00173FBB">
        <w:rPr>
          <w:rFonts w:cs="B Nazanin"/>
          <w:b/>
          <w:bCs/>
          <w:sz w:val="24"/>
          <w:lang w:bidi="fa-IR"/>
        </w:rPr>
        <w:t xml:space="preserve">.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ولی </w:t>
      </w:r>
      <w:r w:rsidRPr="00173FBB">
        <w:rPr>
          <w:rFonts w:cs="B Nazanin"/>
          <w:b/>
          <w:bCs/>
          <w:sz w:val="24"/>
          <w:rtl/>
          <w:lang w:bidi="fa-IR"/>
        </w:rPr>
        <w:t xml:space="preserve">برای همان </w:t>
      </w:r>
      <w:r w:rsidR="00192104">
        <w:rPr>
          <w:rFonts w:cs="B Nazanin" w:hint="cs"/>
          <w:b/>
          <w:bCs/>
          <w:sz w:val="24"/>
          <w:rtl/>
          <w:lang w:bidi="fa-IR"/>
        </w:rPr>
        <w:t xml:space="preserve">یک فانکشن پوینت </w:t>
      </w:r>
      <w:r w:rsidRPr="00173FBB">
        <w:rPr>
          <w:rFonts w:cs="B Nazanin"/>
          <w:b/>
          <w:bCs/>
          <w:sz w:val="24"/>
          <w:rtl/>
          <w:lang w:bidi="fa-IR"/>
        </w:rPr>
        <w:t>، 128 عبارت</w:t>
      </w:r>
      <w:r w:rsidRPr="00173FBB">
        <w:rPr>
          <w:rFonts w:cs="B Nazanin"/>
          <w:b/>
          <w:bCs/>
          <w:sz w:val="24"/>
          <w:lang w:bidi="fa-IR"/>
        </w:rPr>
        <w:t xml:space="preserve"> C </w:t>
      </w:r>
      <w:r w:rsidRPr="00173FBB">
        <w:rPr>
          <w:rFonts w:cs="B Nazanin"/>
          <w:b/>
          <w:bCs/>
          <w:sz w:val="24"/>
          <w:rtl/>
          <w:lang w:bidi="fa-IR"/>
        </w:rPr>
        <w:t>مورد نیاز است</w:t>
      </w:r>
      <w:r w:rsidR="00192104">
        <w:rPr>
          <w:rFonts w:cs="B Nazanin" w:hint="cs"/>
          <w:b/>
          <w:bCs/>
          <w:sz w:val="24"/>
          <w:rtl/>
          <w:lang w:bidi="fa-IR"/>
        </w:rPr>
        <w:t>.</w:t>
      </w:r>
    </w:p>
    <w:p w14:paraId="0925E5A4" w14:textId="586903E5" w:rsidR="00602DDB" w:rsidRDefault="00192104" w:rsidP="0002641C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شاید به عبارتی </w:t>
      </w:r>
      <w:r w:rsidR="00AD228C">
        <w:rPr>
          <w:rFonts w:cs="B Nazanin" w:hint="cs"/>
          <w:b/>
          <w:bCs/>
          <w:sz w:val="24"/>
          <w:rtl/>
          <w:lang w:bidi="fa-IR"/>
        </w:rPr>
        <w:t xml:space="preserve">بگوییم </w:t>
      </w:r>
      <w:r w:rsidR="003279FA">
        <w:rPr>
          <w:rFonts w:cs="B Nazanin" w:hint="cs"/>
          <w:b/>
          <w:bCs/>
          <w:sz w:val="24"/>
          <w:rtl/>
          <w:lang w:bidi="fa-IR"/>
        </w:rPr>
        <w:t>تعداد عملکرد محصول نرم افزاری</w:t>
      </w:r>
      <w:r>
        <w:rPr>
          <w:rFonts w:cs="B Nazanin" w:hint="cs"/>
          <w:b/>
          <w:bCs/>
          <w:sz w:val="24"/>
          <w:rtl/>
          <w:lang w:bidi="fa-IR"/>
        </w:rPr>
        <w:t xml:space="preserve"> ، یا یک </w:t>
      </w:r>
      <w:r>
        <w:rPr>
          <w:rFonts w:cs="Cambria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مورد عملکردی</w:t>
      </w:r>
      <w:r>
        <w:rPr>
          <w:rFonts w:cs="Cambria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 xml:space="preserve"> </w:t>
      </w:r>
      <w:r w:rsidR="00602DDB">
        <w:rPr>
          <w:rFonts w:cs="B Nazanin" w:hint="cs"/>
          <w:b/>
          <w:bCs/>
          <w:sz w:val="24"/>
          <w:rtl/>
          <w:lang w:bidi="fa-IR"/>
        </w:rPr>
        <w:t>یه چیزی شبیه اینکه بگیم تعدادمورد کاری (</w:t>
      </w:r>
      <w:proofErr w:type="spellStart"/>
      <w:r w:rsidR="00602DDB">
        <w:rPr>
          <w:rFonts w:cs="B Nazanin"/>
          <w:b/>
          <w:bCs/>
          <w:sz w:val="24"/>
          <w:lang w:bidi="fa-IR"/>
        </w:rPr>
        <w:t>usecase</w:t>
      </w:r>
      <w:proofErr w:type="spellEnd"/>
      <w:r w:rsidR="00602DDB">
        <w:rPr>
          <w:rFonts w:cs="B Nazanin" w:hint="cs"/>
          <w:b/>
          <w:bCs/>
          <w:sz w:val="24"/>
          <w:rtl/>
          <w:lang w:bidi="fa-IR"/>
        </w:rPr>
        <w:t xml:space="preserve">) در پروژه به تجربه مثلا هر </w:t>
      </w:r>
      <w:proofErr w:type="spellStart"/>
      <w:r w:rsidR="00602DDB">
        <w:rPr>
          <w:rFonts w:cs="B Nazanin"/>
          <w:b/>
          <w:bCs/>
          <w:sz w:val="24"/>
          <w:lang w:bidi="fa-IR"/>
        </w:rPr>
        <w:t>usecase</w:t>
      </w:r>
      <w:proofErr w:type="spellEnd"/>
      <w:r w:rsidR="00602DDB">
        <w:rPr>
          <w:rFonts w:cs="B Nazanin" w:hint="cs"/>
          <w:b/>
          <w:bCs/>
          <w:sz w:val="24"/>
          <w:rtl/>
          <w:lang w:bidi="fa-IR"/>
        </w:rPr>
        <w:t xml:space="preserve"> حدود 30 میلیون تومان در تیم ما بیرون می آید حالا که مثلا این تعداد مورد کاری در این پروژه هست چه قیمت و چه تعداد نیرو یا زمان نیاز هست.</w:t>
      </w:r>
      <w:r w:rsidR="00AD228C">
        <w:rPr>
          <w:rFonts w:cs="B Nazanin" w:hint="cs"/>
          <w:b/>
          <w:bCs/>
          <w:sz w:val="24"/>
          <w:rtl/>
          <w:lang w:bidi="fa-IR"/>
        </w:rPr>
        <w:t xml:space="preserve"> (</w:t>
      </w:r>
      <w:r w:rsidR="00AD228C" w:rsidRPr="00AD228C">
        <w:rPr>
          <w:rFonts w:cs="B Nazanin" w:hint="cs"/>
          <w:b/>
          <w:bCs/>
          <w:sz w:val="22"/>
          <w:szCs w:val="22"/>
          <w:rtl/>
          <w:lang w:bidi="fa-IR"/>
        </w:rPr>
        <w:t xml:space="preserve">البته برداشت </w:t>
      </w:r>
      <w:r w:rsidR="00AD228C" w:rsidRPr="00AD228C">
        <w:rPr>
          <w:rFonts w:cs="B Nazanin"/>
          <w:b/>
          <w:bCs/>
          <w:sz w:val="22"/>
          <w:szCs w:val="22"/>
          <w:lang w:bidi="fa-IR"/>
        </w:rPr>
        <w:t xml:space="preserve">use case </w:t>
      </w:r>
      <w:r w:rsidR="00AD228C" w:rsidRPr="00AD228C">
        <w:rPr>
          <w:rFonts w:cs="B Nazanin" w:hint="cs"/>
          <w:b/>
          <w:bCs/>
          <w:sz w:val="22"/>
          <w:szCs w:val="22"/>
          <w:rtl/>
          <w:lang w:bidi="fa-IR"/>
        </w:rPr>
        <w:t xml:space="preserve"> از آن دقیق نیست </w:t>
      </w:r>
      <w:r w:rsidR="00AD228C">
        <w:rPr>
          <w:rFonts w:cs="B Nazanin" w:hint="cs"/>
          <w:b/>
          <w:bCs/>
          <w:sz w:val="24"/>
          <w:rtl/>
          <w:lang w:bidi="fa-IR"/>
        </w:rPr>
        <w:t>)</w:t>
      </w:r>
    </w:p>
    <w:p w14:paraId="32947E3B" w14:textId="46978677" w:rsidR="001F01E9" w:rsidRDefault="001F01E9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برای ترجمه مناسب آن شاید بتوان 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اندازه کار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 xml:space="preserve">، </w:t>
      </w:r>
      <w:r w:rsidRPr="001F01E9">
        <w:rPr>
          <w:rFonts w:cs="B Nazanin" w:hint="cs"/>
          <w:b/>
          <w:bCs/>
          <w:sz w:val="24"/>
          <w:rtl/>
          <w:lang w:bidi="fa-IR"/>
        </w:rPr>
        <w:t>"</w:t>
      </w:r>
      <w:r>
        <w:rPr>
          <w:rFonts w:cs="B Nazanin" w:hint="cs"/>
          <w:b/>
          <w:bCs/>
          <w:sz w:val="24"/>
          <w:rtl/>
          <w:lang w:bidi="fa-IR"/>
        </w:rPr>
        <w:t>اندازه کاربرد</w:t>
      </w:r>
      <w:r w:rsidRPr="001F01E9">
        <w:rPr>
          <w:rFonts w:cs="B Nazanin" w:hint="cs"/>
          <w:b/>
          <w:bCs/>
          <w:sz w:val="24"/>
          <w:rtl/>
          <w:lang w:bidi="fa-IR"/>
        </w:rPr>
        <w:t xml:space="preserve">" را 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هم </w:t>
      </w:r>
      <w:r w:rsidRPr="001F01E9">
        <w:rPr>
          <w:rFonts w:cs="B Nazanin" w:hint="cs"/>
          <w:b/>
          <w:bCs/>
          <w:sz w:val="24"/>
          <w:rtl/>
          <w:lang w:bidi="fa-IR"/>
        </w:rPr>
        <w:t>پیشنهاد نمود.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ولی به نظر من </w:t>
      </w:r>
      <w:r w:rsidR="0002641C">
        <w:rPr>
          <w:rFonts w:cs="Cambria" w:hint="cs"/>
          <w:b/>
          <w:bCs/>
          <w:sz w:val="24"/>
          <w:rtl/>
          <w:lang w:bidi="fa-IR"/>
        </w:rPr>
        <w:t>"</w:t>
      </w:r>
      <w:r w:rsidR="0002641C">
        <w:rPr>
          <w:rFonts w:cs="B Nazanin" w:hint="cs"/>
          <w:b/>
          <w:bCs/>
          <w:sz w:val="24"/>
          <w:rtl/>
          <w:lang w:bidi="fa-IR"/>
        </w:rPr>
        <w:t>مورد عملکردی</w:t>
      </w:r>
      <w:r w:rsidR="0002641C">
        <w:rPr>
          <w:rFonts w:cs="Cambria" w:hint="cs"/>
          <w:b/>
          <w:bCs/>
          <w:sz w:val="24"/>
          <w:rtl/>
          <w:lang w:bidi="fa-IR"/>
        </w:rPr>
        <w:t>"</w:t>
      </w:r>
      <w:r w:rsidR="0002641C">
        <w:rPr>
          <w:rFonts w:cs="B Nazanin" w:hint="cs"/>
          <w:b/>
          <w:bCs/>
          <w:sz w:val="24"/>
          <w:rtl/>
          <w:lang w:bidi="fa-IR"/>
        </w:rPr>
        <w:t xml:space="preserve"> نرم افزار دقیق ترین است.</w:t>
      </w:r>
    </w:p>
    <w:p w14:paraId="62E152D5" w14:textId="1E43202C" w:rsidR="00192104" w:rsidRDefault="00192104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02641C">
        <w:rPr>
          <w:rFonts w:cs="B Nazanin"/>
          <w:b/>
          <w:bCs/>
          <w:sz w:val="24"/>
          <w:rtl/>
          <w:lang w:bidi="fa-IR"/>
        </w:rPr>
        <w:t xml:space="preserve">هدف اصلی و اولیه تجزیه و تحلیل </w:t>
      </w:r>
      <w:r w:rsidR="0002641C">
        <w:rPr>
          <w:rFonts w:cs="B Nazanin" w:hint="cs"/>
          <w:b/>
          <w:bCs/>
          <w:sz w:val="24"/>
          <w:rtl/>
          <w:lang w:bidi="fa-IR"/>
        </w:rPr>
        <w:t>فانکشن پوینت</w:t>
      </w:r>
      <w:r w:rsidRPr="0002641C">
        <w:rPr>
          <w:rFonts w:cs="B Nazanin"/>
          <w:b/>
          <w:bCs/>
          <w:sz w:val="24"/>
          <w:rtl/>
          <w:lang w:bidi="fa-IR"/>
        </w:rPr>
        <w:t xml:space="preserve"> اندازه گیری و ارائه اندازه عملکرد نرم افزار به مشتری، مشتری و ذینفعان بنا به درخواست آنها است</w:t>
      </w:r>
      <w:r w:rsidRPr="0002641C">
        <w:rPr>
          <w:rFonts w:cs="B Nazanin"/>
          <w:b/>
          <w:bCs/>
          <w:sz w:val="24"/>
          <w:lang w:bidi="fa-IR"/>
        </w:rPr>
        <w:t xml:space="preserve">. </w:t>
      </w:r>
      <w:r w:rsidRPr="0002641C">
        <w:rPr>
          <w:rFonts w:cs="B Nazanin"/>
          <w:b/>
          <w:bCs/>
          <w:sz w:val="24"/>
          <w:rtl/>
          <w:lang w:bidi="fa-IR"/>
        </w:rPr>
        <w:t>علاوه بر این، از آن برای اندازه‌گیری توسعه پروژه نرم‌افزاری همراه با نگهداری آن، به طور مداوم در طول پروژه صرف نظر از ابزارها و فناوری‌ها استفاده می‌شود</w:t>
      </w:r>
      <w:r w:rsidRPr="0002641C">
        <w:rPr>
          <w:rFonts w:cs="B Nazanin"/>
          <w:b/>
          <w:bCs/>
          <w:sz w:val="24"/>
          <w:lang w:bidi="fa-IR"/>
        </w:rPr>
        <w:t>.</w:t>
      </w:r>
    </w:p>
    <w:p w14:paraId="1035F820" w14:textId="65CB4197" w:rsidR="00A92907" w:rsidRDefault="00551437" w:rsidP="00551437">
      <w:pPr>
        <w:ind w:firstLine="360"/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ویژگیها:</w:t>
      </w:r>
    </w:p>
    <w:p w14:paraId="276A9DCA" w14:textId="5123B151" w:rsidR="0086171F" w:rsidRPr="004952AB" w:rsidRDefault="0086171F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  <w:rtl/>
        </w:rPr>
      </w:pPr>
      <w:r w:rsidRPr="004952AB">
        <w:rPr>
          <w:rFonts w:cs="B Nazanin" w:hint="cs"/>
          <w:b/>
          <w:bCs/>
          <w:sz w:val="24"/>
          <w:rtl/>
        </w:rPr>
        <w:t xml:space="preserve">فانکشن پونتهای </w:t>
      </w:r>
      <w:r w:rsidRPr="004952AB">
        <w:rPr>
          <w:rFonts w:cs="B Nazanin"/>
          <w:b/>
          <w:bCs/>
          <w:sz w:val="24"/>
          <w:rtl/>
        </w:rPr>
        <w:t>های یک برنامه با شمارش تعداد و انواع توابع استفاده شده در برنامه ها مشخص می شود.</w:t>
      </w:r>
    </w:p>
    <w:p w14:paraId="7BDC42BC" w14:textId="34CBC611" w:rsidR="004952AB" w:rsidRDefault="004952AB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>
        <w:rPr>
          <w:rFonts w:cs="B Nazanin" w:hint="cs"/>
          <w:b/>
          <w:bCs/>
          <w:sz w:val="24"/>
          <w:rtl/>
        </w:rPr>
        <w:t xml:space="preserve">فانکشن پوینتها </w:t>
      </w:r>
      <w:r w:rsidRPr="004952AB">
        <w:rPr>
          <w:rFonts w:cs="B Nazanin"/>
          <w:b/>
          <w:bCs/>
          <w:sz w:val="24"/>
          <w:rtl/>
        </w:rPr>
        <w:t>پیچیدگی سیستم نرم افزار را مشخص می کند و از این رو می توان از آن برای به تصویر کشیدن زمان پروژه و نیروی انسانی مورد نیاز استفاده کرد</w:t>
      </w:r>
    </w:p>
    <w:p w14:paraId="087A554B" w14:textId="198141A5" w:rsidR="004952AB" w:rsidRDefault="004952AB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 w:rsidRPr="009A311D">
        <w:rPr>
          <w:rFonts w:cs="B Nazanin" w:hint="cs"/>
          <w:b/>
          <w:bCs/>
          <w:sz w:val="24"/>
          <w:rtl/>
        </w:rPr>
        <w:t xml:space="preserve">به عبارت دیگر چون نیروی انسانی </w:t>
      </w:r>
      <w:r w:rsidRPr="009A311D">
        <w:rPr>
          <w:rFonts w:cs="B Nazanin"/>
          <w:b/>
          <w:bCs/>
          <w:sz w:val="24"/>
          <w:rtl/>
        </w:rPr>
        <w:t xml:space="preserve">مورد نیاز برای توسعه پروژه </w:t>
      </w:r>
      <w:r w:rsidRPr="009A311D">
        <w:rPr>
          <w:rFonts w:cs="B Nazanin" w:hint="cs"/>
          <w:b/>
          <w:bCs/>
          <w:sz w:val="24"/>
          <w:rtl/>
        </w:rPr>
        <w:t xml:space="preserve">، </w:t>
      </w:r>
      <w:r w:rsidRPr="009A311D">
        <w:rPr>
          <w:rFonts w:cs="B Nazanin"/>
          <w:b/>
          <w:bCs/>
          <w:sz w:val="24"/>
          <w:rtl/>
        </w:rPr>
        <w:t>به کاری که نرم افزار انجام می دهد بستگی دارد</w:t>
      </w:r>
      <w:r w:rsidRPr="009A311D">
        <w:rPr>
          <w:rFonts w:cs="B Nazanin" w:hint="cs"/>
          <w:b/>
          <w:bCs/>
          <w:sz w:val="24"/>
          <w:rtl/>
        </w:rPr>
        <w:t xml:space="preserve"> و اینها سعی دارند آن کار مورد نیاز را نمایش دهند</w:t>
      </w:r>
    </w:p>
    <w:p w14:paraId="0EC00C72" w14:textId="2ECE0E86" w:rsidR="009A311D" w:rsidRPr="00D76E30" w:rsidRDefault="00D76E30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>
        <w:rPr>
          <w:rFonts w:cs="B Nazanin" w:hint="cs"/>
          <w:b/>
          <w:bCs/>
          <w:sz w:val="24"/>
          <w:rtl/>
        </w:rPr>
        <w:t xml:space="preserve">فانکشن پوینت </w:t>
      </w:r>
      <w:r w:rsidRPr="00083EDE">
        <w:rPr>
          <w:rFonts w:cs="B Nazanin"/>
          <w:b/>
          <w:bCs/>
          <w:sz w:val="24"/>
          <w:rtl/>
        </w:rPr>
        <w:t>مستقل از زبان برنامه نویسی است</w:t>
      </w:r>
    </w:p>
    <w:p w14:paraId="320FE92C" w14:textId="48178DDA" w:rsidR="00D76E30" w:rsidRDefault="00D76E30" w:rsidP="004952AB">
      <w:pPr>
        <w:pStyle w:val="ListParagraph"/>
        <w:numPr>
          <w:ilvl w:val="0"/>
          <w:numId w:val="32"/>
        </w:numPr>
        <w:jc w:val="both"/>
        <w:rPr>
          <w:rFonts w:cs="B Nazanin"/>
          <w:b/>
          <w:bCs/>
          <w:sz w:val="24"/>
        </w:rPr>
      </w:pPr>
      <w:r w:rsidRPr="00083EDE">
        <w:rPr>
          <w:rFonts w:cs="B Nazanin" w:hint="cs"/>
          <w:b/>
          <w:bCs/>
          <w:sz w:val="24"/>
          <w:rtl/>
        </w:rPr>
        <w:t xml:space="preserve">این </w:t>
      </w:r>
      <w:r w:rsidRPr="00083EDE">
        <w:rPr>
          <w:rFonts w:cs="B Nazanin"/>
          <w:b/>
          <w:bCs/>
          <w:sz w:val="24"/>
          <w:rtl/>
        </w:rPr>
        <w:t>روش</w:t>
      </w:r>
      <w:r w:rsidRPr="00083EDE">
        <w:rPr>
          <w:rFonts w:cs="B Nazanin"/>
          <w:b/>
          <w:bCs/>
          <w:sz w:val="24"/>
        </w:rPr>
        <w:t xml:space="preserve"> </w:t>
      </w:r>
      <w:r w:rsidRPr="00083EDE">
        <w:rPr>
          <w:rFonts w:cs="B Nazanin" w:hint="cs"/>
          <w:b/>
          <w:bCs/>
          <w:sz w:val="24"/>
          <w:rtl/>
        </w:rPr>
        <w:t xml:space="preserve">فانکشن پوینت عموما </w:t>
      </w:r>
      <w:r w:rsidRPr="00083EDE">
        <w:rPr>
          <w:rFonts w:cs="B Nazanin"/>
          <w:b/>
          <w:bCs/>
          <w:sz w:val="24"/>
          <w:rtl/>
        </w:rPr>
        <w:t>برای سیستم های پردازش داده ها، سیستم های تجاری مانند سیستم های اطلاعاتی استفاده می شود</w:t>
      </w:r>
      <w:r w:rsidRPr="00083EDE">
        <w:rPr>
          <w:rFonts w:cs="B Nazanin"/>
          <w:b/>
          <w:bCs/>
          <w:sz w:val="24"/>
        </w:rPr>
        <w:t>.</w:t>
      </w:r>
      <w:r w:rsidR="00A92907" w:rsidRPr="00083EDE">
        <w:rPr>
          <w:rFonts w:cs="B Nazanin" w:hint="cs"/>
          <w:b/>
          <w:bCs/>
          <w:sz w:val="24"/>
          <w:rtl/>
        </w:rPr>
        <w:t xml:space="preserve"> که این </w:t>
      </w:r>
      <w:r w:rsidR="00A92907" w:rsidRPr="00083EDE">
        <w:rPr>
          <w:rFonts w:cs="B Nazanin"/>
          <w:b/>
          <w:bCs/>
          <w:sz w:val="24"/>
          <w:rtl/>
        </w:rPr>
        <w:t>پنج پارامتر ذکر شده به عنوان ویژگی های حوزه اطلاعات نیز شناخته می شوند</w:t>
      </w:r>
      <w:r w:rsidR="00A92907" w:rsidRPr="00083EDE">
        <w:rPr>
          <w:rFonts w:cs="B Nazanin"/>
          <w:b/>
          <w:bCs/>
          <w:sz w:val="24"/>
        </w:rPr>
        <w:t>.</w:t>
      </w:r>
    </w:p>
    <w:p w14:paraId="4AA9ACF1" w14:textId="1EC9EC02" w:rsidR="00083EDE" w:rsidRDefault="00083EDE" w:rsidP="00083EDE">
      <w:pPr>
        <w:ind w:left="360"/>
        <w:jc w:val="both"/>
        <w:rPr>
          <w:rFonts w:cs="B Nazanin"/>
          <w:b/>
          <w:bCs/>
          <w:sz w:val="24"/>
          <w:rtl/>
        </w:rPr>
      </w:pPr>
      <w:r>
        <w:rPr>
          <w:rFonts w:cs="B Nazanin" w:hint="cs"/>
          <w:b/>
          <w:bCs/>
          <w:sz w:val="24"/>
          <w:rtl/>
        </w:rPr>
        <w:t>روش محاسبه این فانکشن پونتها شاید مورد نظر این مبحث نباشد ولی گذرا اینکه توابع و یا فانکشنهای ذکر شده در بالا به پنج نوع تقسیم بندی شده و اوزان مختلفی مطابق جدول زیر وزن دهی شده که بیان کاملتر آن از پاسخ این سوال خارج است.</w:t>
      </w:r>
    </w:p>
    <w:p w14:paraId="436FD275" w14:textId="5421C9BF" w:rsidR="00A1260E" w:rsidRDefault="00A1260E" w:rsidP="00083EDE">
      <w:pPr>
        <w:ind w:left="360"/>
        <w:jc w:val="both"/>
        <w:rPr>
          <w:rFonts w:cs="B Nazanin"/>
          <w:b/>
          <w:bCs/>
          <w:sz w:val="24"/>
          <w:rtl/>
        </w:rPr>
      </w:pPr>
      <w:r w:rsidRPr="00A1260E">
        <w:rPr>
          <w:noProof/>
        </w:rPr>
        <w:lastRenderedPageBreak/>
        <w:drawing>
          <wp:inline distT="0" distB="0" distL="0" distR="0" wp14:anchorId="0B918A15" wp14:editId="696AF6AF">
            <wp:extent cx="642937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917C" w14:textId="1AEB0782" w:rsidR="007C0D03" w:rsidRDefault="007C0D03" w:rsidP="00083EDE">
      <w:pPr>
        <w:ind w:left="360"/>
        <w:jc w:val="both"/>
        <w:rPr>
          <w:rFonts w:cs="B Nazanin"/>
          <w:b/>
          <w:bCs/>
          <w:sz w:val="24"/>
          <w:rtl/>
        </w:rPr>
      </w:pPr>
    </w:p>
    <w:p w14:paraId="39E45D4E" w14:textId="77777777" w:rsidR="004454E5" w:rsidRDefault="007C0D03" w:rsidP="004454E5">
      <w:pPr>
        <w:pStyle w:val="NormalWeb"/>
        <w:bidi/>
        <w:rPr>
          <w:rFonts w:cs="B Nazanin"/>
          <w:b/>
          <w:bCs/>
          <w:rtl/>
        </w:rPr>
      </w:pPr>
      <w:r>
        <w:rPr>
          <w:rStyle w:val="Strong"/>
        </w:rPr>
        <w:t>FP = Count-total * [0.65 + 0.01 * ∑(f</w:t>
      </w:r>
      <w:r>
        <w:rPr>
          <w:rStyle w:val="Strong"/>
          <w:vertAlign w:val="subscript"/>
        </w:rPr>
        <w:t>i</w:t>
      </w:r>
      <w:r>
        <w:rPr>
          <w:rStyle w:val="Strong"/>
        </w:rPr>
        <w:t>)]</w:t>
      </w:r>
      <w:r>
        <w:br/>
      </w:r>
    </w:p>
    <w:p w14:paraId="3FC3A246" w14:textId="53533350" w:rsidR="007C0D03" w:rsidRPr="004454E5" w:rsidRDefault="007C0D03" w:rsidP="004454E5">
      <w:pPr>
        <w:pStyle w:val="NormalWeb"/>
        <w:bidi/>
        <w:rPr>
          <w:rFonts w:cs="B Nazanin"/>
          <w:b/>
          <w:bCs/>
        </w:rPr>
      </w:pPr>
      <w:r w:rsidRPr="004454E5">
        <w:rPr>
          <w:rFonts w:cs="B Nazanin" w:hint="cs"/>
          <w:b/>
          <w:bCs/>
          <w:rtl/>
        </w:rPr>
        <w:t xml:space="preserve">که در آن </w:t>
      </w:r>
      <w:r w:rsidRPr="004454E5">
        <w:rPr>
          <w:rFonts w:cs="B Nazanin"/>
          <w:b/>
          <w:bCs/>
        </w:rPr>
        <w:t xml:space="preserve">Count-total </w:t>
      </w:r>
      <w:r w:rsidR="009055B8" w:rsidRPr="004454E5">
        <w:rPr>
          <w:rFonts w:cs="B Nazanin" w:hint="cs"/>
          <w:b/>
          <w:bCs/>
          <w:rtl/>
        </w:rPr>
        <w:t xml:space="preserve"> </w:t>
      </w:r>
      <w:r w:rsidRPr="004454E5">
        <w:rPr>
          <w:rFonts w:cs="B Nazanin" w:hint="cs"/>
          <w:b/>
          <w:bCs/>
          <w:rtl/>
        </w:rPr>
        <w:t>از جدول با لا استخراج می شود.</w:t>
      </w:r>
    </w:p>
    <w:p w14:paraId="458BC850" w14:textId="77777777" w:rsidR="007C0D03" w:rsidRPr="00083EDE" w:rsidRDefault="007C0D03" w:rsidP="009055B8">
      <w:pPr>
        <w:ind w:left="360"/>
        <w:jc w:val="both"/>
        <w:rPr>
          <w:rFonts w:cs="B Nazanin"/>
          <w:b/>
          <w:bCs/>
          <w:sz w:val="24"/>
          <w:rtl/>
        </w:rPr>
      </w:pPr>
    </w:p>
    <w:p w14:paraId="61BF4F3A" w14:textId="77777777" w:rsidR="00412551" w:rsidRPr="001F01E9" w:rsidRDefault="00412551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01E0A3F4" w14:textId="5ADBDAC1" w:rsidR="00BA43F0" w:rsidRDefault="00BA43F0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6D3E0D07" w14:textId="5E5A086B" w:rsidR="003463B8" w:rsidRPr="00173FBB" w:rsidRDefault="003463B8" w:rsidP="003463B8">
      <w:pPr>
        <w:jc w:val="both"/>
        <w:rPr>
          <w:rFonts w:cs="B Nazanin"/>
          <w:b/>
          <w:bCs/>
          <w:sz w:val="28"/>
          <w:szCs w:val="28"/>
          <w:u w:val="single"/>
          <w:lang w:bidi="fa-IR"/>
        </w:rPr>
      </w:pP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سوال</w:t>
      </w:r>
      <w:r>
        <w:rPr>
          <w:rFonts w:cs="B Nazanin"/>
          <w:b/>
          <w:bCs/>
          <w:sz w:val="28"/>
          <w:szCs w:val="28"/>
          <w:u w:val="single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دو</w:t>
      </w:r>
      <w:r w:rsidRPr="00173FBB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میانترم: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در معنی و مفهوم و رابطه 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«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تضمین کیفیت نرم افزار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»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و</w:t>
      </w:r>
      <w:r w:rsidR="00282B9D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«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کیفیت نرم افزار</w:t>
      </w:r>
      <w:r w:rsidR="00282B9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>»</w:t>
      </w:r>
      <w:r w:rsidR="00B4683D" w:rsidRPr="00B4683D">
        <w:rPr>
          <w:rFonts w:cs="B Nazanin"/>
          <w:b/>
          <w:bCs/>
          <w:sz w:val="28"/>
          <w:szCs w:val="28"/>
          <w:u w:val="single"/>
          <w:rtl/>
          <w:lang w:bidi="fa-IR"/>
        </w:rPr>
        <w:t xml:space="preserve"> بحث نمائید</w:t>
      </w:r>
      <w:r w:rsidR="00B4683D" w:rsidRPr="00B4683D">
        <w:rPr>
          <w:rFonts w:cs="B Nazanin"/>
          <w:b/>
          <w:bCs/>
          <w:sz w:val="28"/>
          <w:szCs w:val="28"/>
          <w:u w:val="single"/>
          <w:lang w:bidi="fa-IR"/>
        </w:rPr>
        <w:t>.</w:t>
      </w:r>
    </w:p>
    <w:p w14:paraId="3F63FD1F" w14:textId="79F27463" w:rsidR="003463B8" w:rsidRDefault="003463B8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7D3581D8" w14:textId="53824323" w:rsidR="00A21830" w:rsidRDefault="00A009C5" w:rsidP="00BD668C">
      <w:pPr>
        <w:jc w:val="both"/>
        <w:rPr>
          <w:rFonts w:cs="B Nazanin"/>
          <w:b/>
          <w:bCs/>
          <w:sz w:val="24"/>
          <w:rtl/>
          <w:lang w:bidi="fa-IR"/>
        </w:rPr>
      </w:pPr>
      <w:r w:rsidRPr="00A009C5">
        <w:rPr>
          <w:rFonts w:cs="B Nazanin"/>
          <w:b/>
          <w:bCs/>
          <w:sz w:val="24"/>
          <w:rtl/>
          <w:lang w:bidi="fa-IR"/>
        </w:rPr>
        <w:t xml:space="preserve">تضمین کیفیت 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بخشی از </w:t>
      </w:r>
      <w:r w:rsidRPr="00A009C5">
        <w:rPr>
          <w:rFonts w:cs="B Nazanin"/>
          <w:b/>
          <w:bCs/>
          <w:sz w:val="24"/>
          <w:rtl/>
          <w:lang w:bidi="fa-IR"/>
        </w:rPr>
        <w:t>روش ساخت نرم افزار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 است</w:t>
      </w:r>
      <w:r w:rsidRPr="00A009C5">
        <w:rPr>
          <w:rFonts w:cs="B Nazanin"/>
          <w:b/>
          <w:bCs/>
          <w:sz w:val="24"/>
          <w:rtl/>
          <w:lang w:bidi="fa-IR"/>
        </w:rPr>
        <w:t xml:space="preserve"> </w:t>
      </w:r>
      <w:r w:rsidR="00A21830">
        <w:rPr>
          <w:rFonts w:cs="B Nazanin" w:hint="cs"/>
          <w:b/>
          <w:bCs/>
          <w:sz w:val="24"/>
          <w:rtl/>
          <w:lang w:bidi="fa-IR"/>
        </w:rPr>
        <w:t>و</w:t>
      </w:r>
      <w:r w:rsidRPr="00A009C5">
        <w:rPr>
          <w:rFonts w:cs="B Nazanin"/>
          <w:b/>
          <w:bCs/>
          <w:sz w:val="24"/>
          <w:rtl/>
          <w:lang w:bidi="fa-IR"/>
        </w:rPr>
        <w:t xml:space="preserve"> به عنوان </w:t>
      </w:r>
      <w:r w:rsidRPr="00A009C5">
        <w:rPr>
          <w:rFonts w:cs="B Nazanin"/>
          <w:b/>
          <w:bCs/>
          <w:sz w:val="24"/>
          <w:u w:val="single"/>
          <w:rtl/>
          <w:lang w:bidi="fa-IR"/>
        </w:rPr>
        <w:t>فعالیتی</w:t>
      </w:r>
      <w:r w:rsidRPr="00A009C5">
        <w:rPr>
          <w:rFonts w:cs="B Nazanin"/>
          <w:b/>
          <w:bCs/>
          <w:sz w:val="24"/>
          <w:rtl/>
          <w:lang w:bidi="fa-IR"/>
        </w:rPr>
        <w:t xml:space="preserve"> تعریف می شود که تضمین می کند رویکردها، تکنیک ها، روش ها و فرآیندهای طراحی شده برای پروژه ها به درستی اجرا می شوند. عیوب در فرآیند را تشخیص می دهد. 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به طوریکه </w:t>
      </w:r>
      <w:r w:rsidR="00A21830" w:rsidRPr="00A009C5">
        <w:rPr>
          <w:rFonts w:cs="B Nazanin"/>
          <w:b/>
          <w:bCs/>
          <w:sz w:val="24"/>
          <w:rtl/>
          <w:lang w:bidi="fa-IR"/>
        </w:rPr>
        <w:t xml:space="preserve">زمانی که در نهایت برای کاربران نهایی عرضه 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می </w:t>
      </w:r>
      <w:r w:rsidR="00A21830" w:rsidRPr="00A009C5">
        <w:rPr>
          <w:rFonts w:cs="B Nazanin"/>
          <w:b/>
          <w:bCs/>
          <w:sz w:val="24"/>
          <w:rtl/>
          <w:lang w:bidi="fa-IR"/>
        </w:rPr>
        <w:t>شو</w:t>
      </w:r>
      <w:r w:rsidR="00A21830">
        <w:rPr>
          <w:rFonts w:cs="B Nazanin" w:hint="cs"/>
          <w:b/>
          <w:bCs/>
          <w:sz w:val="24"/>
          <w:rtl/>
          <w:lang w:bidi="fa-IR"/>
        </w:rPr>
        <w:t xml:space="preserve">د با کمترین </w:t>
      </w:r>
      <w:r w:rsidR="00A21830" w:rsidRPr="00A009C5">
        <w:rPr>
          <w:rFonts w:cs="B Nazanin"/>
          <w:b/>
          <w:bCs/>
          <w:sz w:val="24"/>
          <w:rtl/>
          <w:lang w:bidi="fa-IR"/>
        </w:rPr>
        <w:t xml:space="preserve">نقص و خطا </w:t>
      </w:r>
      <w:r w:rsidR="00A21830">
        <w:rPr>
          <w:rFonts w:cs="B Nazanin" w:hint="cs"/>
          <w:b/>
          <w:bCs/>
          <w:sz w:val="24"/>
          <w:rtl/>
          <w:lang w:bidi="fa-IR"/>
        </w:rPr>
        <w:t>توام باشد.</w:t>
      </w:r>
    </w:p>
    <w:p w14:paraId="0250056E" w14:textId="1A3EFB25" w:rsidR="00A009C5" w:rsidRDefault="00A009C5" w:rsidP="00BD668C">
      <w:pPr>
        <w:jc w:val="both"/>
        <w:rPr>
          <w:rFonts w:cs="B Nazanin"/>
          <w:b/>
          <w:bCs/>
          <w:sz w:val="24"/>
          <w:rtl/>
          <w:lang w:bidi="fa-IR"/>
        </w:rPr>
      </w:pPr>
      <w:r w:rsidRPr="00A009C5">
        <w:rPr>
          <w:rFonts w:cs="B Nazanin"/>
          <w:b/>
          <w:bCs/>
          <w:sz w:val="24"/>
          <w:rtl/>
          <w:lang w:bidi="fa-IR"/>
        </w:rPr>
        <w:t>تضمین کیفیت قبل از کنترل کیفیت تکمیل می شود</w:t>
      </w:r>
      <w:r w:rsidRPr="00A009C5">
        <w:rPr>
          <w:rFonts w:cs="B Nazanin"/>
          <w:b/>
          <w:bCs/>
          <w:sz w:val="24"/>
          <w:lang w:bidi="fa-IR"/>
        </w:rPr>
        <w:t>.</w:t>
      </w:r>
      <w:r w:rsidR="00BD668C">
        <w:rPr>
          <w:rFonts w:cs="B Nazanin" w:hint="cs"/>
          <w:b/>
          <w:bCs/>
          <w:sz w:val="24"/>
          <w:rtl/>
          <w:lang w:bidi="fa-IR"/>
        </w:rPr>
        <w:t xml:space="preserve"> </w:t>
      </w:r>
    </w:p>
    <w:p w14:paraId="066AF560" w14:textId="54BEA5FA" w:rsidR="008971EE" w:rsidRPr="00A009C5" w:rsidRDefault="008971EE" w:rsidP="00BD668C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تضمین کیفیت در بخش سنجش های فرآیند توسعه قرار میگیرد و</w:t>
      </w:r>
      <w:r w:rsidR="00A21830">
        <w:rPr>
          <w:rFonts w:cs="B Nazanin" w:hint="cs"/>
          <w:b/>
          <w:bCs/>
          <w:sz w:val="24"/>
          <w:rtl/>
          <w:lang w:bidi="fa-IR"/>
        </w:rPr>
        <w:t>لی</w:t>
      </w:r>
      <w:r>
        <w:rPr>
          <w:rFonts w:cs="B Nazanin" w:hint="cs"/>
          <w:b/>
          <w:bCs/>
          <w:sz w:val="24"/>
          <w:rtl/>
          <w:lang w:bidi="fa-IR"/>
        </w:rPr>
        <w:t xml:space="preserve"> کیفیت </w:t>
      </w:r>
      <w:r w:rsidR="00A21830">
        <w:rPr>
          <w:rFonts w:cs="B Nazanin" w:hint="cs"/>
          <w:b/>
          <w:bCs/>
          <w:sz w:val="24"/>
          <w:rtl/>
          <w:lang w:bidi="fa-IR"/>
        </w:rPr>
        <w:t>نرم افزار محصول فرآیند تضمین کیفیت است و</w:t>
      </w:r>
      <w:r>
        <w:rPr>
          <w:rFonts w:cs="B Nazanin" w:hint="cs"/>
          <w:b/>
          <w:bCs/>
          <w:sz w:val="24"/>
          <w:rtl/>
          <w:lang w:bidi="fa-IR"/>
        </w:rPr>
        <w:t xml:space="preserve"> در دسته بندی سنجش محصول نهایی </w:t>
      </w:r>
      <w:r w:rsidR="00A21830">
        <w:rPr>
          <w:rFonts w:cs="B Nazanin" w:hint="cs"/>
          <w:b/>
          <w:bCs/>
          <w:sz w:val="24"/>
          <w:rtl/>
          <w:lang w:bidi="fa-IR"/>
        </w:rPr>
        <w:t>واقع می گردد .</w:t>
      </w:r>
    </w:p>
    <w:p w14:paraId="2FA2E230" w14:textId="77777777" w:rsidR="008971EE" w:rsidRDefault="008971EE" w:rsidP="00BD668C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599C170" w14:textId="15487FD1" w:rsidR="00A009C5" w:rsidRPr="00A009C5" w:rsidRDefault="00A21830" w:rsidP="00BD668C">
      <w:pPr>
        <w:jc w:val="both"/>
        <w:rPr>
          <w:rFonts w:cs="B Nazanin"/>
          <w:b/>
          <w:bCs/>
          <w:sz w:val="24"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بد نیست در اینجا</w:t>
      </w:r>
      <w:r w:rsidR="008971EE">
        <w:rPr>
          <w:rFonts w:cs="B Nazanin" w:hint="cs"/>
          <w:b/>
          <w:bCs/>
          <w:sz w:val="24"/>
          <w:rtl/>
          <w:lang w:bidi="fa-IR"/>
        </w:rPr>
        <w:t xml:space="preserve"> پروسه </w:t>
      </w:r>
      <w:r w:rsidR="00A009C5" w:rsidRPr="00A009C5">
        <w:rPr>
          <w:rFonts w:cs="B Nazanin"/>
          <w:b/>
          <w:bCs/>
          <w:sz w:val="24"/>
          <w:rtl/>
          <w:lang w:bidi="fa-IR"/>
        </w:rPr>
        <w:t>کنترل کیفیت</w:t>
      </w:r>
      <w:r>
        <w:rPr>
          <w:rFonts w:cs="B Nazanin" w:hint="cs"/>
          <w:b/>
          <w:bCs/>
          <w:sz w:val="24"/>
          <w:rtl/>
          <w:lang w:bidi="fa-IR"/>
        </w:rPr>
        <w:t xml:space="preserve"> نیز آ</w:t>
      </w:r>
      <w:r w:rsidR="00412551">
        <w:rPr>
          <w:rFonts w:cs="B Nazanin" w:hint="cs"/>
          <w:b/>
          <w:bCs/>
          <w:sz w:val="24"/>
          <w:rtl/>
          <w:lang w:bidi="fa-IR"/>
        </w:rPr>
        <w:t>و</w:t>
      </w:r>
      <w:r>
        <w:rPr>
          <w:rFonts w:cs="B Nazanin" w:hint="cs"/>
          <w:b/>
          <w:bCs/>
          <w:sz w:val="24"/>
          <w:rtl/>
          <w:lang w:bidi="fa-IR"/>
        </w:rPr>
        <w:t>رده شود</w:t>
      </w:r>
      <w:r w:rsidR="00A009C5" w:rsidRPr="00A009C5">
        <w:rPr>
          <w:rFonts w:cs="B Nazanin"/>
          <w:b/>
          <w:bCs/>
          <w:sz w:val="24"/>
          <w:lang w:bidi="fa-IR"/>
        </w:rPr>
        <w:t>:</w:t>
      </w:r>
    </w:p>
    <w:p w14:paraId="5E42FB9A" w14:textId="7FD8007F" w:rsidR="00A009C5" w:rsidRPr="00BD668C" w:rsidRDefault="00A009C5" w:rsidP="00A009C5">
      <w:pPr>
        <w:jc w:val="both"/>
        <w:rPr>
          <w:rFonts w:cs="B Nazanin"/>
          <w:b/>
          <w:bCs/>
          <w:sz w:val="24"/>
          <w:rtl/>
          <w:lang w:bidi="fa-IR"/>
        </w:rPr>
      </w:pPr>
      <w:r w:rsidRPr="00BD668C">
        <w:rPr>
          <w:rFonts w:cs="B Nazanin"/>
          <w:b/>
          <w:bCs/>
          <w:sz w:val="24"/>
          <w:rtl/>
          <w:lang w:bidi="fa-IR"/>
        </w:rPr>
        <w:lastRenderedPageBreak/>
        <w:t>کنترل کیفیت یک فرآیند مهندسی نرم افزار است که برای اطمینان از اینکه رویکردها، تکنیک ها، روش ها و فرآیندهای طراحی شده در پروژه به درستی دنبال می شوند استفاده می شود. فعالیت های کنترل کیفیت عمل می کند و تأیید می کند که برنامه با استانداردهای کیفیت تعریف شده مطابقت دارد</w:t>
      </w:r>
      <w:r w:rsidRPr="00BD668C">
        <w:rPr>
          <w:rFonts w:cs="B Nazanin"/>
          <w:b/>
          <w:bCs/>
          <w:sz w:val="24"/>
          <w:lang w:bidi="fa-IR"/>
        </w:rPr>
        <w:t>.</w:t>
      </w:r>
    </w:p>
    <w:p w14:paraId="1C97FA8E" w14:textId="3CD0A1B5" w:rsidR="00282B9D" w:rsidRPr="00BD668C" w:rsidRDefault="00282B9D" w:rsidP="00A009C5">
      <w:pPr>
        <w:jc w:val="both"/>
        <w:rPr>
          <w:rFonts w:cs="B Nazanin"/>
          <w:b/>
          <w:bCs/>
          <w:sz w:val="24"/>
          <w:lang w:bidi="fa-IR"/>
        </w:rPr>
      </w:pPr>
      <w:r w:rsidRPr="00BD668C">
        <w:rPr>
          <w:rFonts w:cs="B Nazanin"/>
          <w:b/>
          <w:bCs/>
          <w:sz w:val="24"/>
          <w:rtl/>
          <w:lang w:bidi="fa-IR"/>
        </w:rPr>
        <w:t>به جای تمرکز بر فرآیندهای مورد استفاده برای ایجاد یک محصول، بر بررسی کیفیت محصولات نهایی و نتیجه نهایی تمرکز دارد</w:t>
      </w:r>
      <w:r w:rsidRPr="00BD668C">
        <w:rPr>
          <w:rFonts w:cs="B Nazanin"/>
          <w:b/>
          <w:bCs/>
          <w:sz w:val="24"/>
          <w:lang w:bidi="fa-IR"/>
        </w:rPr>
        <w:t>.</w:t>
      </w:r>
    </w:p>
    <w:p w14:paraId="73599EDC" w14:textId="50305FEC" w:rsidR="00173FBB" w:rsidRDefault="00173FBB" w:rsidP="00FE7F9D">
      <w:pPr>
        <w:jc w:val="both"/>
        <w:rPr>
          <w:rFonts w:cs="B Nazanin"/>
          <w:b/>
          <w:bCs/>
          <w:sz w:val="24"/>
          <w:lang w:bidi="fa-IR"/>
        </w:rPr>
      </w:pPr>
    </w:p>
    <w:p w14:paraId="0468A924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74B7856A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1AAB7C98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4B45C19A" w14:textId="77777777" w:rsidR="00A4124A" w:rsidRDefault="00A4124A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5D648A1B" w14:textId="3FD78CEA" w:rsidR="00D65329" w:rsidRDefault="00D65329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 w:rsidRPr="002A7C4B">
        <w:rPr>
          <w:rFonts w:cs="B Nazanin" w:hint="cs"/>
          <w:b/>
          <w:bCs/>
          <w:sz w:val="32"/>
          <w:szCs w:val="32"/>
          <w:rtl/>
          <w:lang w:bidi="fa-IR"/>
        </w:rPr>
        <w:t>پایانترم</w:t>
      </w:r>
      <w:r>
        <w:rPr>
          <w:rFonts w:cs="B Nazanin" w:hint="cs"/>
          <w:b/>
          <w:bCs/>
          <w:sz w:val="24"/>
          <w:rtl/>
          <w:lang w:bidi="fa-IR"/>
        </w:rPr>
        <w:t>:</w:t>
      </w:r>
    </w:p>
    <w:p w14:paraId="188226DB" w14:textId="3E8B662F" w:rsidR="00807100" w:rsidRDefault="00807100" w:rsidP="00FE7F9D">
      <w:pPr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 xml:space="preserve">ابتدا سوال </w:t>
      </w:r>
      <w:r w:rsidR="00D65329">
        <w:rPr>
          <w:rFonts w:cs="B Nazanin" w:hint="cs"/>
          <w:b/>
          <w:bCs/>
          <w:sz w:val="24"/>
          <w:rtl/>
          <w:lang w:bidi="fa-IR"/>
        </w:rPr>
        <w:t>س</w:t>
      </w:r>
      <w:r>
        <w:rPr>
          <w:rFonts w:cs="B Nazanin" w:hint="cs"/>
          <w:b/>
          <w:bCs/>
          <w:sz w:val="24"/>
          <w:rtl/>
          <w:lang w:bidi="fa-IR"/>
        </w:rPr>
        <w:t xml:space="preserve">ه پایانترم در اینجا آورده می شود تا از بررسی های آن در پاسخ سوالات بعدی </w:t>
      </w:r>
      <w:r w:rsidR="00D65329">
        <w:rPr>
          <w:rFonts w:cs="B Nazanin" w:hint="cs"/>
          <w:b/>
          <w:bCs/>
          <w:sz w:val="24"/>
          <w:rtl/>
          <w:lang w:bidi="fa-IR"/>
        </w:rPr>
        <w:t>استفاده شود</w:t>
      </w:r>
      <w:r>
        <w:rPr>
          <w:rFonts w:cs="B Nazanin" w:hint="cs"/>
          <w:b/>
          <w:bCs/>
          <w:sz w:val="24"/>
          <w:rtl/>
          <w:lang w:bidi="fa-IR"/>
        </w:rPr>
        <w:t>:</w:t>
      </w:r>
    </w:p>
    <w:p w14:paraId="7B0C32D9" w14:textId="439752D4" w:rsidR="00D65329" w:rsidRDefault="00D65329" w:rsidP="00D65329">
      <w:pPr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سوال 3 - 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تجزیه وتحلیل نمائید مشکل اجزای نظام آموزشی از ابعاد مختلف چیست که دانشجویان دورههای کارشناسی و کارشناسی ارشد در این حوزه قادر به تولید نرمافزار و ارائه خروجی مطلوب نمیباشند</w:t>
      </w:r>
      <w:r w:rsidRPr="00EC5E2F">
        <w:rPr>
          <w:rFonts w:cs="B Nazanin"/>
          <w:b/>
          <w:bCs/>
          <w:sz w:val="28"/>
          <w:szCs w:val="28"/>
          <w:u w:val="single"/>
          <w:lang w:bidi="fa-IR"/>
        </w:rPr>
        <w:t xml:space="preserve">. 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سپس، برای حل مشکل کارآمدی دانشجویان مهندسی نرم افزار برای مشارکت در تولید نرمافزار در دوران دانشجویی و یا پس از آن پیشنهاداتی را ارائه نمائید؟ )راهنمایی : تل</w:t>
      </w:r>
      <w:r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ش نمائید بعضی از فرایندهای نرمافزار مورد مطالعه در درس را با اصل</w:t>
      </w:r>
      <w:r w:rsidR="00A4124A" w:rsidRPr="00EC5E2F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ا</w:t>
      </w:r>
      <w:r w:rsidRPr="00EC5E2F">
        <w:rPr>
          <w:rFonts w:cs="B Nazanin"/>
          <w:b/>
          <w:bCs/>
          <w:sz w:val="28"/>
          <w:szCs w:val="28"/>
          <w:u w:val="single"/>
          <w:rtl/>
          <w:lang w:bidi="fa-IR"/>
        </w:rPr>
        <w:t>حاتی جزئی برای کارآمدی در محیط دانشگاه مناسب سازی نمائید</w:t>
      </w:r>
      <w:r w:rsidRPr="00EC5E2F">
        <w:rPr>
          <w:rFonts w:cs="B Nazanin"/>
          <w:b/>
          <w:bCs/>
          <w:sz w:val="28"/>
          <w:szCs w:val="28"/>
          <w:u w:val="single"/>
          <w:lang w:bidi="fa-IR"/>
        </w:rPr>
        <w:t>(</w:t>
      </w:r>
    </w:p>
    <w:p w14:paraId="1F5171D9" w14:textId="77777777" w:rsidR="0014472C" w:rsidRPr="00EC5E2F" w:rsidRDefault="0014472C" w:rsidP="00D65329">
      <w:pPr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</w:p>
    <w:p w14:paraId="7A53C9A0" w14:textId="28D9B8E8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 xml:space="preserve">ضعیف بودن </w:t>
      </w:r>
      <w:r w:rsidR="0014472C">
        <w:rPr>
          <w:rFonts w:cs="B Nazanin" w:hint="cs"/>
          <w:b/>
          <w:bCs/>
          <w:sz w:val="28"/>
          <w:szCs w:val="24"/>
          <w:rtl/>
        </w:rPr>
        <w:t>موضوع</w:t>
      </w:r>
      <w:r w:rsidRPr="006263E8">
        <w:rPr>
          <w:rFonts w:cs="B Nazanin" w:hint="cs"/>
          <w:b/>
          <w:bCs/>
          <w:sz w:val="28"/>
          <w:szCs w:val="24"/>
          <w:rtl/>
        </w:rPr>
        <w:t xml:space="preserve">  مهارت آموزی (اولین حلقه مفقوده در دانشگاه های ایران علی الخصوص پیام نور) </w:t>
      </w:r>
    </w:p>
    <w:p w14:paraId="7B6AEF5D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>عدم راهبری و آموزش کاربردی افراد و عدم اتصال آنها به محیط کاری</w:t>
      </w:r>
    </w:p>
    <w:p w14:paraId="506DC6E2" w14:textId="7E16EA19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 xml:space="preserve">پارت تایم بودن یک دانشجو </w:t>
      </w:r>
    </w:p>
    <w:p w14:paraId="1E73AEEF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 xml:space="preserve">ریشه عموم مشکلات : ضعف بخش درآمد زایی ، چه برای افراد فعال در پروژه چه برای دانشگاه، صنعت وغیره </w:t>
      </w:r>
    </w:p>
    <w:p w14:paraId="570AD0B4" w14:textId="77777777" w:rsidR="00EC5E2F" w:rsidRPr="006263E8" w:rsidRDefault="00EC5E2F" w:rsidP="00EC5E2F">
      <w:pPr>
        <w:pStyle w:val="ListParagraph"/>
        <w:numPr>
          <w:ilvl w:val="0"/>
          <w:numId w:val="33"/>
        </w:numPr>
        <w:jc w:val="both"/>
        <w:rPr>
          <w:rFonts w:cs="B Nazanin"/>
          <w:b/>
          <w:bCs/>
          <w:sz w:val="28"/>
          <w:szCs w:val="24"/>
        </w:rPr>
      </w:pPr>
      <w:r w:rsidRPr="006263E8">
        <w:rPr>
          <w:rFonts w:cs="B Nazanin" w:hint="cs"/>
          <w:b/>
          <w:bCs/>
          <w:sz w:val="28"/>
          <w:szCs w:val="24"/>
          <w:rtl/>
        </w:rPr>
        <w:t>احتمال مقطعی و گاه کوتاه بودن مدت حضور افراد (دانشجویان در پروژه)</w:t>
      </w:r>
    </w:p>
    <w:p w14:paraId="6164FD3C" w14:textId="36A1C7BF" w:rsidR="00EC5E2F" w:rsidRPr="00D65329" w:rsidRDefault="00095A1B" w:rsidP="00D65329">
      <w:pPr>
        <w:tabs>
          <w:tab w:val="right" w:pos="7560"/>
        </w:tabs>
        <w:jc w:val="both"/>
        <w:rPr>
          <w:rFonts w:cs="B Nazanin"/>
          <w:b/>
          <w:bCs/>
          <w:sz w:val="24"/>
          <w:rtl/>
          <w:lang w:bidi="fa-IR"/>
        </w:rPr>
      </w:pPr>
      <w:r>
        <w:rPr>
          <w:rFonts w:cs="B Nazanin" w:hint="cs"/>
          <w:b/>
          <w:bCs/>
          <w:sz w:val="24"/>
          <w:rtl/>
          <w:lang w:bidi="fa-IR"/>
        </w:rPr>
        <w:t>خوب طبیعی است برای راه حل دانشجو در زمان دانشجویی باید نرم افزار بنویسد و درآمد نیز از آن تا حدی داشته باشد لذا می رسیم به همان سوال یک مطرح شده در بخش پایان ترم و لازم است در اینجا آنرا بیاوریم.</w:t>
      </w:r>
    </w:p>
    <w:p w14:paraId="76F04A61" w14:textId="77777777" w:rsidR="00807100" w:rsidRDefault="00807100" w:rsidP="00FE7F9D">
      <w:pPr>
        <w:jc w:val="both"/>
        <w:rPr>
          <w:rFonts w:cs="B Nazanin"/>
          <w:b/>
          <w:bCs/>
          <w:sz w:val="24"/>
          <w:rtl/>
          <w:lang w:bidi="fa-IR"/>
        </w:rPr>
      </w:pPr>
    </w:p>
    <w:p w14:paraId="6ADCC044" w14:textId="0E051BD4" w:rsidR="00173FBB" w:rsidRPr="002D585A" w:rsidRDefault="00173FBB" w:rsidP="00FE7F9D">
      <w:pPr>
        <w:jc w:val="both"/>
        <w:rPr>
          <w:rFonts w:cs="B Nazanin"/>
          <w:b/>
          <w:bCs/>
          <w:sz w:val="28"/>
          <w:szCs w:val="28"/>
          <w:u w:val="single"/>
          <w:rtl/>
          <w:lang w:bidi="fa-IR"/>
        </w:rPr>
      </w:pPr>
      <w:r w:rsidRPr="002D585A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 xml:space="preserve">سوال یک پایانترم: </w:t>
      </w:r>
      <w:r w:rsidR="002D585A" w:rsidRPr="002D585A">
        <w:rPr>
          <w:rFonts w:cs="B Nazanin"/>
          <w:b/>
          <w:bCs/>
          <w:sz w:val="28"/>
          <w:szCs w:val="28"/>
          <w:u w:val="single"/>
          <w:rtl/>
          <w:lang w:bidi="fa-IR"/>
        </w:rPr>
        <w:t>چگونه میتوان در محیط دانشگاه تیمهای دانشجویی برای تولید «موثر» نرمافزار تشکیل داد؟</w:t>
      </w:r>
    </w:p>
    <w:p w14:paraId="360C1B50" w14:textId="77777777" w:rsidR="00AA3D55" w:rsidRDefault="00AA3D55" w:rsidP="0054194A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48E1C9CA" w14:textId="77777777" w:rsidR="00AA3D55" w:rsidRDefault="0054194A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در قسمت </w:t>
      </w:r>
      <w:r w:rsidR="00AA3D55">
        <w:rPr>
          <w:rFonts w:cs="B Nazanin" w:hint="cs"/>
          <w:b/>
          <w:bCs/>
          <w:rtl/>
        </w:rPr>
        <w:t>بالا</w:t>
      </w:r>
      <w:r>
        <w:rPr>
          <w:rFonts w:cs="B Nazanin" w:hint="cs"/>
          <w:b/>
          <w:bCs/>
          <w:rtl/>
        </w:rPr>
        <w:t xml:space="preserve"> گفتیم اساسی ترین بخش مهارت آموزی دانشجویان است که حلقه مفقوده دانشگاههای ماست حال روش حل این مسئله : آیا دانشگاهها شیوه های آموزشی خود را تغییر می دهند ؟ با توجه به سیاستها و نظام حاکم دانشگاهی بعید است چنین چیزی مورد هدف نظام آموزشی قرار گیرد پس راه حل چیست؟</w:t>
      </w:r>
    </w:p>
    <w:p w14:paraId="03A6B025" w14:textId="77777777" w:rsidR="00AA3D55" w:rsidRDefault="003C750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AA3D55">
        <w:rPr>
          <w:rFonts w:cs="B Nazanin" w:hint="cs"/>
          <w:b/>
          <w:bCs/>
          <w:rtl/>
        </w:rPr>
        <w:t xml:space="preserve">برای راه حل </w:t>
      </w:r>
      <w:r w:rsidR="0054194A" w:rsidRPr="00AA3D55">
        <w:rPr>
          <w:rFonts w:cs="B Nazanin" w:hint="cs"/>
          <w:b/>
          <w:bCs/>
          <w:rtl/>
        </w:rPr>
        <w:t xml:space="preserve">اگر ما همچنانکه جنابعالی پیشنهاد نمودید </w:t>
      </w:r>
      <w:r w:rsidR="00AA3D55">
        <w:rPr>
          <w:rFonts w:cs="B Nazanin" w:hint="cs"/>
          <w:b/>
          <w:bCs/>
          <w:rtl/>
        </w:rPr>
        <w:t>البته اگر یک طرف قضیه ،خود دانشجو تمایل به حل مسئله داشته باشد:</w:t>
      </w:r>
    </w:p>
    <w:p w14:paraId="61DEAB9D" w14:textId="77777777" w:rsidR="008125EC" w:rsidRDefault="00AA3D5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lastRenderedPageBreak/>
        <w:t>متد و روشی برای ورود وی به بستر کاری و مهارت آموزی های لازمه آن -متد و روش</w:t>
      </w:r>
      <w:r w:rsidR="008125EC">
        <w:rPr>
          <w:rFonts w:cs="B Nazanin" w:hint="cs"/>
          <w:b/>
          <w:bCs/>
          <w:rtl/>
        </w:rPr>
        <w:t>!</w:t>
      </w:r>
      <w:r>
        <w:rPr>
          <w:rFonts w:cs="B Nazanin" w:hint="cs"/>
          <w:b/>
          <w:bCs/>
          <w:rtl/>
        </w:rPr>
        <w:t xml:space="preserve">- </w:t>
      </w:r>
    </w:p>
    <w:p w14:paraId="46276053" w14:textId="0C16CDB7" w:rsidR="00AA3D55" w:rsidRDefault="00AA3D55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پس  </w:t>
      </w:r>
      <w:r w:rsidR="00105125" w:rsidRPr="00AA3D55">
        <w:rPr>
          <w:rFonts w:cs="B Nazanin" w:hint="cs"/>
          <w:b/>
          <w:bCs/>
          <w:rtl/>
        </w:rPr>
        <w:t>ابتدا</w:t>
      </w:r>
      <w:r w:rsidR="0054194A" w:rsidRPr="00AA3D55">
        <w:rPr>
          <w:rFonts w:cs="B Nazanin" w:hint="cs"/>
          <w:b/>
          <w:bCs/>
          <w:rtl/>
        </w:rPr>
        <w:t xml:space="preserve"> </w:t>
      </w:r>
      <w:r w:rsidR="00105125" w:rsidRPr="00AA3D55">
        <w:rPr>
          <w:rFonts w:cs="B Nazanin" w:hint="cs"/>
          <w:b/>
          <w:bCs/>
          <w:rtl/>
        </w:rPr>
        <w:t xml:space="preserve">تدوین یک متدولوژی مناسب </w:t>
      </w:r>
      <w:r>
        <w:rPr>
          <w:rFonts w:cs="B Nazanin" w:hint="cs"/>
          <w:b/>
          <w:bCs/>
          <w:rtl/>
        </w:rPr>
        <w:t>:</w:t>
      </w:r>
    </w:p>
    <w:p w14:paraId="3E038D6A" w14:textId="47FBE0FB" w:rsidR="00105125" w:rsidRPr="00AA3D55" w:rsidRDefault="008125EC" w:rsidP="00AA3D55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خصوصیات آن</w:t>
      </w:r>
      <w:r w:rsidR="00AA3D55">
        <w:rPr>
          <w:rFonts w:cs="B Nazanin" w:hint="cs"/>
          <w:b/>
          <w:bCs/>
          <w:rtl/>
        </w:rPr>
        <w:t xml:space="preserve"> متدولوژی: </w:t>
      </w:r>
      <w:r w:rsidR="0054194A" w:rsidRPr="00AA3D55">
        <w:rPr>
          <w:rFonts w:cs="B Nazanin" w:hint="cs"/>
          <w:b/>
          <w:bCs/>
          <w:rtl/>
        </w:rPr>
        <w:t xml:space="preserve"> که در آن هزینه فایده های تجاری و نیاز بازار را فلسفه خود قرارداده خوب </w:t>
      </w:r>
      <w:r w:rsidR="00122A08" w:rsidRPr="00AA3D55">
        <w:rPr>
          <w:rFonts w:cs="B Nazanin" w:hint="cs"/>
          <w:b/>
          <w:bCs/>
          <w:rtl/>
        </w:rPr>
        <w:t xml:space="preserve">دانشجویانی </w:t>
      </w:r>
      <w:r w:rsidR="0054194A" w:rsidRPr="00AA3D55">
        <w:rPr>
          <w:rFonts w:cs="B Nazanin" w:hint="cs"/>
          <w:b/>
          <w:bCs/>
          <w:rtl/>
        </w:rPr>
        <w:t xml:space="preserve"> که با این متدولوژی وارد این فضا می شوند در بخشهای ابتدایی آن به فازهای مهارت آموزی سوق داده شوند</w:t>
      </w:r>
      <w:r w:rsidR="00AA3D55">
        <w:rPr>
          <w:rFonts w:cs="B Nazanin" w:hint="cs"/>
          <w:b/>
          <w:bCs/>
          <w:rtl/>
        </w:rPr>
        <w:t xml:space="preserve"> و البته فازهای صفر آن باید دریافت حمایت از بازار </w:t>
      </w:r>
      <w:r w:rsidR="00B23DF8">
        <w:rPr>
          <w:rFonts w:cs="B Nazanin" w:hint="cs"/>
          <w:b/>
          <w:bCs/>
          <w:rtl/>
        </w:rPr>
        <w:t>طراحی گردد.</w:t>
      </w:r>
    </w:p>
    <w:p w14:paraId="2D7BB78C" w14:textId="7FA4D11E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70F75C37" w14:textId="77777777" w:rsidR="00535CED" w:rsidRDefault="00535CED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68B377AF" w14:textId="48035981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438D770A" w14:textId="251C97EC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54FCF1AE" w14:textId="29903A88" w:rsidR="00EF5AD1" w:rsidRPr="000E3966" w:rsidRDefault="00EF5AD1" w:rsidP="00460E3E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8"/>
          <w:szCs w:val="28"/>
          <w:u w:val="single"/>
          <w:rtl/>
        </w:rPr>
      </w:pPr>
      <w:r w:rsidRPr="000E3966">
        <w:rPr>
          <w:rFonts w:cs="B Nazanin" w:hint="cs"/>
          <w:b/>
          <w:bCs/>
          <w:sz w:val="28"/>
          <w:szCs w:val="28"/>
          <w:u w:val="single"/>
          <w:rtl/>
        </w:rPr>
        <w:t>سوال دو</w:t>
      </w:r>
      <w:r w:rsidR="004E4671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نقش «مهندسی نرم</w:t>
      </w:r>
      <w:r w:rsidR="00F02EA1">
        <w:rPr>
          <w:rFonts w:cs="B Nazanin" w:hint="cs"/>
          <w:b/>
          <w:bCs/>
          <w:sz w:val="28"/>
          <w:szCs w:val="28"/>
          <w:u w:val="single"/>
          <w:rtl/>
        </w:rPr>
        <w:t xml:space="preserve">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افزار پیشرفته» برای تاثیرگذاری در تحقق شعار سال «تولید، پشتیبانیها و مانع</w:t>
      </w:r>
      <w:r w:rsidR="00460E3E" w:rsidRPr="00460E3E">
        <w:rPr>
          <w:rFonts w:cs="B Nazanin"/>
          <w:b/>
          <w:bCs/>
          <w:sz w:val="28"/>
          <w:szCs w:val="28"/>
          <w:u w:val="single"/>
        </w:rPr>
        <w:t xml:space="preserve">- </w:t>
      </w:r>
      <w:r w:rsidR="00460E3E" w:rsidRPr="00460E3E">
        <w:rPr>
          <w:rFonts w:cs="B Nazanin"/>
          <w:b/>
          <w:bCs/>
          <w:sz w:val="28"/>
          <w:szCs w:val="28"/>
          <w:u w:val="single"/>
          <w:rtl/>
        </w:rPr>
        <w:t>زداییها» چه میتواند باشد؟</w:t>
      </w:r>
    </w:p>
    <w:p w14:paraId="3DF78D4A" w14:textId="18EFA413" w:rsidR="00EF5AD1" w:rsidRDefault="00EF5AD1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ابتدا به ساکن باید خاطر نشان کنیم مانع زدایی ها به نظر عموم افرادی که </w:t>
      </w:r>
      <w:r w:rsidR="00F02EA1">
        <w:rPr>
          <w:rFonts w:cs="B Nazanin" w:hint="cs"/>
          <w:b/>
          <w:bCs/>
          <w:rtl/>
        </w:rPr>
        <w:t>اینجانب با نظراتشان</w:t>
      </w:r>
      <w:r>
        <w:rPr>
          <w:rFonts w:cs="B Nazanin" w:hint="cs"/>
          <w:b/>
          <w:bCs/>
          <w:rtl/>
        </w:rPr>
        <w:t xml:space="preserve"> در اجتماع </w:t>
      </w:r>
      <w:r w:rsidR="00F02EA1">
        <w:rPr>
          <w:rFonts w:cs="B Nazanin" w:hint="cs"/>
          <w:b/>
          <w:bCs/>
          <w:rtl/>
        </w:rPr>
        <w:t>،</w:t>
      </w:r>
      <w:r>
        <w:rPr>
          <w:rFonts w:cs="B Nazanin" w:hint="cs"/>
          <w:b/>
          <w:bCs/>
          <w:rtl/>
        </w:rPr>
        <w:t xml:space="preserve"> رسانه ها</w:t>
      </w:r>
      <w:r w:rsidR="00460E3E">
        <w:rPr>
          <w:rFonts w:cs="B Nazanin" w:hint="cs"/>
          <w:b/>
          <w:bCs/>
          <w:rtl/>
        </w:rPr>
        <w:t>،</w:t>
      </w:r>
      <w:r>
        <w:rPr>
          <w:rFonts w:cs="B Nazanin" w:hint="cs"/>
          <w:b/>
          <w:bCs/>
          <w:rtl/>
        </w:rPr>
        <w:t xml:space="preserve"> دانشگاهها (اینجانب </w:t>
      </w:r>
      <w:r w:rsidR="00460E3E">
        <w:rPr>
          <w:rFonts w:cs="B Nazanin" w:hint="cs"/>
          <w:b/>
          <w:bCs/>
          <w:rtl/>
        </w:rPr>
        <w:t xml:space="preserve">در زمینه </w:t>
      </w:r>
      <w:r>
        <w:rPr>
          <w:rFonts w:cs="B Nazanin" w:hint="cs"/>
          <w:b/>
          <w:bCs/>
          <w:rtl/>
        </w:rPr>
        <w:t>کارشناسی ارشد</w:t>
      </w:r>
      <w:r w:rsidR="00523A28">
        <w:rPr>
          <w:rFonts w:cs="B Nazanin" w:hint="cs"/>
          <w:b/>
          <w:bCs/>
          <w:rtl/>
        </w:rPr>
        <w:t xml:space="preserve"> مدیریت</w:t>
      </w:r>
      <w:r>
        <w:rPr>
          <w:rFonts w:cs="B Nazanin" w:hint="cs"/>
          <w:b/>
          <w:bCs/>
          <w:rtl/>
        </w:rPr>
        <w:t xml:space="preserve"> </w:t>
      </w:r>
      <w:r>
        <w:rPr>
          <w:rFonts w:cs="B Nazanin"/>
          <w:b/>
          <w:bCs/>
        </w:rPr>
        <w:t>MBA</w:t>
      </w:r>
      <w:r>
        <w:rPr>
          <w:rFonts w:cs="B Nazanin" w:hint="cs"/>
          <w:b/>
          <w:bCs/>
          <w:rtl/>
        </w:rPr>
        <w:t xml:space="preserve">  نیز </w:t>
      </w:r>
      <w:r w:rsidR="00460E3E">
        <w:rPr>
          <w:rFonts w:cs="B Nazanin" w:hint="cs"/>
          <w:b/>
          <w:bCs/>
          <w:rtl/>
        </w:rPr>
        <w:t xml:space="preserve">اخذ مدرک </w:t>
      </w:r>
      <w:r>
        <w:rPr>
          <w:rFonts w:cs="B Nazanin" w:hint="cs"/>
          <w:b/>
          <w:bCs/>
          <w:rtl/>
        </w:rPr>
        <w:t>داشته و</w:t>
      </w:r>
      <w:r w:rsidR="00523A28">
        <w:rPr>
          <w:rFonts w:cs="B Nazanin" w:hint="cs"/>
          <w:b/>
          <w:bCs/>
          <w:rtl/>
        </w:rPr>
        <w:t xml:space="preserve">در آن دوران تحصیل </w:t>
      </w:r>
      <w:r>
        <w:rPr>
          <w:rFonts w:cs="B Nazanin" w:hint="cs"/>
          <w:b/>
          <w:bCs/>
          <w:rtl/>
        </w:rPr>
        <w:t xml:space="preserve">با طیف وسیعی از </w:t>
      </w:r>
      <w:r w:rsidR="00D85B9C">
        <w:rPr>
          <w:rFonts w:cs="B Nazanin" w:hint="cs"/>
          <w:b/>
          <w:bCs/>
          <w:rtl/>
        </w:rPr>
        <w:t>اساتید آن رشته و دیدگاههای ذهنی</w:t>
      </w:r>
      <w:r>
        <w:rPr>
          <w:rFonts w:cs="B Nazanin" w:hint="cs"/>
          <w:b/>
          <w:bCs/>
          <w:rtl/>
        </w:rPr>
        <w:t xml:space="preserve"> آنها </w:t>
      </w:r>
      <w:r w:rsidR="00523A28">
        <w:rPr>
          <w:rFonts w:cs="B Nazanin" w:hint="cs"/>
          <w:b/>
          <w:bCs/>
          <w:rtl/>
        </w:rPr>
        <w:t>در مشکلات کشور آشنا شدم</w:t>
      </w:r>
      <w:r w:rsidR="00460E3E">
        <w:rPr>
          <w:rFonts w:cs="B Nazanin" w:hint="cs"/>
          <w:b/>
          <w:bCs/>
          <w:rtl/>
        </w:rPr>
        <w:t>)</w:t>
      </w:r>
      <w:r w:rsidR="00523A28">
        <w:rPr>
          <w:rFonts w:cs="B Nazanin" w:hint="cs"/>
          <w:b/>
          <w:bCs/>
          <w:rtl/>
        </w:rPr>
        <w:t>.</w:t>
      </w:r>
      <w:r w:rsidR="00F02EA1">
        <w:rPr>
          <w:rFonts w:cs="B Nazanin" w:hint="cs"/>
          <w:b/>
          <w:bCs/>
          <w:rtl/>
        </w:rPr>
        <w:t>در چند موارد اصلی و فرعی خلاصه میگردد.</w:t>
      </w:r>
    </w:p>
    <w:p w14:paraId="6EB893BE" w14:textId="76D2F53E" w:rsidR="007356F3" w:rsidRDefault="007356F3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مرحله یک تجزیه تحلیل و آنالیز مسئله:</w:t>
      </w:r>
    </w:p>
    <w:p w14:paraId="22667A7A" w14:textId="6FA00E20" w:rsidR="00430F32" w:rsidRDefault="007356F3" w:rsidP="00E07451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سوال : مانع اصلی ضعف تولید چیست ؟ جواب ساده است عدم قرار گیری سرمایه در زمینه تولید خوب سوال ساده دوم </w:t>
      </w:r>
      <w:r w:rsidR="00E07451">
        <w:rPr>
          <w:rFonts w:cs="B Nazanin" w:hint="cs"/>
          <w:b/>
          <w:bCs/>
          <w:rtl/>
        </w:rPr>
        <w:t xml:space="preserve">: </w:t>
      </w:r>
      <w:r>
        <w:rPr>
          <w:rFonts w:cs="B Nazanin" w:hint="cs"/>
          <w:b/>
          <w:bCs/>
          <w:rtl/>
        </w:rPr>
        <w:t>عدم قرار گیری سرمایه</w:t>
      </w:r>
      <w:r w:rsidR="00E07451">
        <w:rPr>
          <w:rFonts w:cs="B Nazanin" w:hint="cs"/>
          <w:b/>
          <w:bCs/>
          <w:rtl/>
        </w:rPr>
        <w:t xml:space="preserve"> در آن زمینه چیست جواب </w:t>
      </w:r>
      <w:r w:rsidR="00430F32">
        <w:rPr>
          <w:rFonts w:cs="B Nazanin" w:hint="cs"/>
          <w:b/>
          <w:bCs/>
          <w:rtl/>
        </w:rPr>
        <w:t xml:space="preserve">در مهاجرت سرمایه ها به سمت </w:t>
      </w:r>
      <w:r w:rsidR="00E07451">
        <w:rPr>
          <w:rFonts w:cs="B Nazanin" w:hint="cs"/>
          <w:b/>
          <w:bCs/>
          <w:rtl/>
        </w:rPr>
        <w:t xml:space="preserve">دلالی و روشهایی که اندوخته فرد سریعا قابل نقد شدگی و تبدیل داشته باشد چرا؟ وجود غولی به اسم تورم که </w:t>
      </w:r>
      <w:r w:rsidR="00DC0364">
        <w:rPr>
          <w:rFonts w:cs="B Nazanin" w:hint="cs"/>
          <w:b/>
          <w:bCs/>
          <w:rtl/>
        </w:rPr>
        <w:t>اذهان</w:t>
      </w:r>
      <w:r w:rsidR="00E07451">
        <w:rPr>
          <w:rFonts w:cs="B Nazanin" w:hint="cs"/>
          <w:b/>
          <w:bCs/>
          <w:rtl/>
        </w:rPr>
        <w:t xml:space="preserve"> را برآن </w:t>
      </w:r>
      <w:r w:rsidR="00DC0364">
        <w:rPr>
          <w:rFonts w:cs="B Nazanin" w:hint="cs"/>
          <w:b/>
          <w:bCs/>
          <w:rtl/>
        </w:rPr>
        <w:t>سوق می دهد</w:t>
      </w:r>
      <w:r w:rsidR="00E07451">
        <w:rPr>
          <w:rFonts w:cs="B Nazanin" w:hint="cs"/>
          <w:b/>
          <w:bCs/>
          <w:rtl/>
        </w:rPr>
        <w:t xml:space="preserve"> که به سمت آن</w:t>
      </w:r>
      <w:r w:rsidR="00DC0364">
        <w:rPr>
          <w:rFonts w:cs="B Nazanin" w:hint="cs"/>
          <w:b/>
          <w:bCs/>
          <w:rtl/>
        </w:rPr>
        <w:t>چ</w:t>
      </w:r>
      <w:r w:rsidR="00E07451">
        <w:rPr>
          <w:rFonts w:cs="B Nazanin" w:hint="cs"/>
          <w:b/>
          <w:bCs/>
          <w:rtl/>
        </w:rPr>
        <w:t xml:space="preserve">ه </w:t>
      </w:r>
      <w:r w:rsidR="00DC0364">
        <w:rPr>
          <w:rFonts w:cs="B Nazanin" w:hint="cs"/>
          <w:b/>
          <w:bCs/>
          <w:rtl/>
        </w:rPr>
        <w:t xml:space="preserve">قرار بر گران شدن دارد در تلاتم باشند.لذا </w:t>
      </w:r>
    </w:p>
    <w:p w14:paraId="019EB499" w14:textId="1DC4DB38" w:rsidR="00F90A1E" w:rsidRDefault="00ED5452" w:rsidP="00430F32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لذا </w:t>
      </w:r>
      <w:r w:rsidR="00430F32" w:rsidRPr="00D212DA">
        <w:rPr>
          <w:rFonts w:cs="B Nazanin" w:hint="cs"/>
          <w:b/>
          <w:bCs/>
          <w:rtl/>
        </w:rPr>
        <w:t>مانع زدایی اصلی ح</w:t>
      </w:r>
      <w:r w:rsidR="00DC0364">
        <w:rPr>
          <w:rFonts w:cs="B Nazanin" w:hint="cs"/>
          <w:b/>
          <w:bCs/>
          <w:rtl/>
        </w:rPr>
        <w:t>ذ</w:t>
      </w:r>
      <w:r w:rsidR="00430F32" w:rsidRPr="00D212DA">
        <w:rPr>
          <w:rFonts w:cs="B Nazanin" w:hint="cs"/>
          <w:b/>
          <w:bCs/>
          <w:rtl/>
        </w:rPr>
        <w:t xml:space="preserve">ف تورم است و روش اصلی و بسیار ساده </w:t>
      </w:r>
      <w:r w:rsidR="00F90A1E">
        <w:rPr>
          <w:rFonts w:cs="B Nazanin" w:hint="cs"/>
          <w:b/>
          <w:bCs/>
          <w:rtl/>
        </w:rPr>
        <w:t>ای ابتدا به ذهن می رسد که ارتباطی هم با مهندسی نرم افزار پیدا نمی کند و آن تمایل دولت به عدم ایجاد تورم است ولی این موضوع ساده اندیشی است وقتی منبع گسترده پولی به نام ریال در دستان سیستم وجود دارد و مشکلات گسترده وی ، همیشه وی را مجاب به دست اندازی به آن منبع می کند.</w:t>
      </w:r>
    </w:p>
    <w:p w14:paraId="44A59E30" w14:textId="6E251D1C" w:rsidR="00430F32" w:rsidRPr="00D212DA" w:rsidRDefault="00F90A1E" w:rsidP="00F90A1E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حال راه حل چیست ؟ </w:t>
      </w:r>
      <w:r w:rsidR="00430F32" w:rsidRPr="00D212DA">
        <w:rPr>
          <w:rFonts w:cs="B Nazanin" w:hint="cs"/>
          <w:b/>
          <w:bCs/>
          <w:rtl/>
        </w:rPr>
        <w:t xml:space="preserve">کوتاه نمودن دست </w:t>
      </w:r>
      <w:r w:rsidR="00ED5452">
        <w:rPr>
          <w:rFonts w:cs="B Nazanin" w:hint="cs"/>
          <w:b/>
          <w:bCs/>
          <w:rtl/>
        </w:rPr>
        <w:t xml:space="preserve">دولت از </w:t>
      </w:r>
      <w:r w:rsidR="00430F32" w:rsidRPr="00D212DA">
        <w:rPr>
          <w:rFonts w:cs="B Nazanin" w:hint="cs"/>
          <w:b/>
          <w:bCs/>
          <w:rtl/>
        </w:rPr>
        <w:t xml:space="preserve">جیب مردم </w:t>
      </w:r>
      <w:r>
        <w:rPr>
          <w:rFonts w:cs="B Nazanin" w:hint="cs"/>
          <w:b/>
          <w:bCs/>
          <w:rtl/>
        </w:rPr>
        <w:t>به چه شکل ؟ اینجاست که مهندسی نرم افزار می تواند خود را وارد نماید. و راهکار حل مسئله دهد. در بخش بعد ور</w:t>
      </w:r>
      <w:r w:rsidR="000E39BC">
        <w:rPr>
          <w:rFonts w:cs="B Nazanin" w:hint="cs"/>
          <w:b/>
          <w:bCs/>
          <w:rtl/>
        </w:rPr>
        <w:t xml:space="preserve">ود به قسمت طراحی سیستمی برای حل مشکل می شویم ولی ابتدا </w:t>
      </w:r>
    </w:p>
    <w:p w14:paraId="4F9BC848" w14:textId="2D53C07B" w:rsidR="00ED5452" w:rsidRDefault="00ED5452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تحلیل و </w:t>
      </w:r>
      <w:r w:rsidR="00430F32">
        <w:rPr>
          <w:rFonts w:cs="B Nazanin" w:hint="cs"/>
          <w:b/>
          <w:bCs/>
          <w:rtl/>
        </w:rPr>
        <w:t>آنالیز م</w:t>
      </w:r>
      <w:r>
        <w:rPr>
          <w:rFonts w:cs="B Nazanin" w:hint="cs"/>
          <w:b/>
          <w:bCs/>
          <w:rtl/>
        </w:rPr>
        <w:t>و</w:t>
      </w:r>
      <w:r w:rsidR="00430F32">
        <w:rPr>
          <w:rFonts w:cs="B Nazanin" w:hint="cs"/>
          <w:b/>
          <w:bCs/>
          <w:rtl/>
        </w:rPr>
        <w:t xml:space="preserve">انع </w:t>
      </w:r>
      <w:r>
        <w:rPr>
          <w:rFonts w:cs="B Nazanin" w:hint="cs"/>
          <w:b/>
          <w:bCs/>
          <w:rtl/>
        </w:rPr>
        <w:t>دیگر</w:t>
      </w:r>
      <w:r w:rsidR="00430F32">
        <w:rPr>
          <w:rFonts w:cs="B Nazanin" w:hint="cs"/>
          <w:b/>
          <w:bCs/>
          <w:rtl/>
        </w:rPr>
        <w:t xml:space="preserve"> :</w:t>
      </w:r>
      <w:r w:rsidR="007356F3">
        <w:rPr>
          <w:rFonts w:cs="B Nazanin" w:hint="cs"/>
          <w:b/>
          <w:bCs/>
          <w:rtl/>
        </w:rPr>
        <w:t xml:space="preserve"> </w:t>
      </w:r>
    </w:p>
    <w:p w14:paraId="52D1C1D1" w14:textId="652DAAF2" w:rsidR="00D85B9C" w:rsidRDefault="000E39BC" w:rsidP="000E39B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</w:t>
      </w:r>
      <w:r w:rsidR="007356F3">
        <w:rPr>
          <w:rFonts w:cs="B Nazanin" w:hint="cs"/>
          <w:b/>
          <w:bCs/>
          <w:rtl/>
        </w:rPr>
        <w:t>ساختار حکومتی که تمایل به نگهداری ا</w:t>
      </w:r>
      <w:r w:rsidR="00430F32">
        <w:rPr>
          <w:rFonts w:cs="B Nazanin" w:hint="cs"/>
          <w:b/>
          <w:bCs/>
          <w:rtl/>
        </w:rPr>
        <w:t>ق</w:t>
      </w:r>
      <w:r w:rsidR="007356F3">
        <w:rPr>
          <w:rFonts w:cs="B Nazanin" w:hint="cs"/>
          <w:b/>
          <w:bCs/>
          <w:rtl/>
        </w:rPr>
        <w:t xml:space="preserve">تدار در بخش دولتی دارد </w:t>
      </w:r>
      <w:r w:rsidR="00430F32">
        <w:rPr>
          <w:rFonts w:cs="B Nazanin" w:hint="cs"/>
          <w:b/>
          <w:bCs/>
          <w:rtl/>
        </w:rPr>
        <w:t xml:space="preserve">لذا </w:t>
      </w:r>
      <w:r w:rsidR="007356F3">
        <w:rPr>
          <w:rFonts w:cs="B Nazanin" w:hint="cs"/>
          <w:b/>
          <w:bCs/>
          <w:rtl/>
        </w:rPr>
        <w:t xml:space="preserve"> هیچگاه با بخش خصوصی همکاری ننموده و برعکس همیشه در حال سرکوب وی است با انواع مختلف بازی با قوانین و غیره</w:t>
      </w:r>
      <w:r w:rsidR="00430F32">
        <w:rPr>
          <w:rFonts w:cs="B Nazanin" w:hint="cs"/>
          <w:b/>
          <w:bCs/>
          <w:rtl/>
        </w:rPr>
        <w:t>. ،</w:t>
      </w:r>
      <w:r>
        <w:rPr>
          <w:rFonts w:cs="B Nazanin" w:hint="cs"/>
          <w:b/>
          <w:bCs/>
          <w:rtl/>
        </w:rPr>
        <w:t xml:space="preserve">برگذاری </w:t>
      </w:r>
      <w:r w:rsidR="00430F32">
        <w:rPr>
          <w:rFonts w:cs="B Nazanin" w:hint="cs"/>
          <w:b/>
          <w:bCs/>
          <w:rtl/>
        </w:rPr>
        <w:t xml:space="preserve"> جلساتی که همیشه خروجی آن سخت گیری و تعیین تکلیف برای دیگران و بخش خصوصی است تا پیشبرد اموری در مجموعه </w:t>
      </w:r>
      <w:r>
        <w:rPr>
          <w:rFonts w:cs="B Nazanin" w:hint="cs"/>
          <w:b/>
          <w:bCs/>
          <w:rtl/>
        </w:rPr>
        <w:t xml:space="preserve">سیستم </w:t>
      </w:r>
      <w:r w:rsidR="00430F32">
        <w:rPr>
          <w:rFonts w:cs="B Nazanin" w:hint="cs"/>
          <w:b/>
          <w:bCs/>
          <w:rtl/>
        </w:rPr>
        <w:t xml:space="preserve">خود </w:t>
      </w:r>
      <w:r>
        <w:rPr>
          <w:rFonts w:cs="B Nazanin" w:hint="cs"/>
          <w:b/>
          <w:bCs/>
          <w:rtl/>
        </w:rPr>
        <w:t xml:space="preserve">وی. </w:t>
      </w:r>
      <w:r w:rsidR="007356F3">
        <w:rPr>
          <w:rFonts w:cs="B Nazanin" w:hint="cs"/>
          <w:b/>
          <w:bCs/>
          <w:rtl/>
        </w:rPr>
        <w:t xml:space="preserve">اصولا یک فرد مدیر یا شاغل در بخش دولتی همیشه در فکر اقتدار بیشتر مجموعه خود است </w:t>
      </w:r>
      <w:r>
        <w:rPr>
          <w:rFonts w:cs="B Nazanin" w:hint="cs"/>
          <w:b/>
          <w:bCs/>
          <w:rtl/>
        </w:rPr>
        <w:t xml:space="preserve">و نه کنترل خود </w:t>
      </w:r>
      <w:r w:rsidR="007356F3">
        <w:rPr>
          <w:rFonts w:cs="B Nazanin" w:hint="cs"/>
          <w:b/>
          <w:bCs/>
          <w:rtl/>
        </w:rPr>
        <w:t>و این در آزاد سازی فضا برای بخش خصوصی در تضاد قرار میگیرد</w:t>
      </w:r>
      <w:r>
        <w:rPr>
          <w:rFonts w:cs="B Nazanin" w:hint="cs"/>
          <w:b/>
          <w:bCs/>
          <w:rtl/>
        </w:rPr>
        <w:t xml:space="preserve">. </w:t>
      </w:r>
      <w:r w:rsidR="00430F32">
        <w:rPr>
          <w:rFonts w:cs="B Nazanin" w:hint="cs"/>
          <w:b/>
          <w:bCs/>
          <w:rtl/>
        </w:rPr>
        <w:t>....</w:t>
      </w:r>
    </w:p>
    <w:p w14:paraId="09CDB2CA" w14:textId="3E6BE847" w:rsidR="00430F32" w:rsidRDefault="00430F32" w:rsidP="00430F32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البته موانع دیگری نیز هست که هر کدام با همین روش باید جلو رفت و آنالیز نمود.</w:t>
      </w:r>
      <w:r w:rsidR="000E39BC">
        <w:rPr>
          <w:rFonts w:cs="B Nazanin" w:hint="cs"/>
          <w:b/>
          <w:bCs/>
          <w:rtl/>
        </w:rPr>
        <w:t>لذا در اینجا بحث آنالیز را می بندیم</w:t>
      </w:r>
    </w:p>
    <w:p w14:paraId="6DE51E70" w14:textId="059BCE2A" w:rsidR="00430F32" w:rsidRPr="00D212DA" w:rsidRDefault="00430F32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خوب بعد از تجزیه تحلیل به طراحی </w:t>
      </w:r>
      <w:r w:rsidR="00EC77BD">
        <w:rPr>
          <w:rFonts w:cs="B Nazanin" w:hint="cs"/>
          <w:b/>
          <w:bCs/>
          <w:rtl/>
        </w:rPr>
        <w:t>سیستم</w:t>
      </w:r>
      <w:r w:rsidR="000E39BC">
        <w:rPr>
          <w:rFonts w:cs="B Nazanin" w:hint="cs"/>
          <w:b/>
          <w:bCs/>
          <w:rtl/>
        </w:rPr>
        <w:t>ی</w:t>
      </w:r>
      <w:r w:rsidR="00EC77BD">
        <w:rPr>
          <w:rFonts w:cs="B Nazanin" w:hint="cs"/>
          <w:b/>
          <w:bCs/>
          <w:rtl/>
        </w:rPr>
        <w:t xml:space="preserve"> برای رفع مشکل فکر کنیم</w:t>
      </w:r>
    </w:p>
    <w:p w14:paraId="6B606661" w14:textId="67422432" w:rsidR="00D85B9C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lastRenderedPageBreak/>
        <w:t xml:space="preserve">اینجانب همیشه آرزو داشتم برای حل مشکلات </w:t>
      </w:r>
      <w:r w:rsidR="00EC77BD">
        <w:rPr>
          <w:rFonts w:cs="B Nazanin" w:hint="cs"/>
          <w:b/>
          <w:bCs/>
          <w:rtl/>
        </w:rPr>
        <w:t xml:space="preserve">از مهندسی نرم افزار کمک بگیرم آیا امکان طراحی </w:t>
      </w:r>
      <w:r w:rsidRPr="00D212DA">
        <w:rPr>
          <w:rFonts w:cs="B Nazanin" w:hint="cs"/>
          <w:b/>
          <w:bCs/>
          <w:rtl/>
        </w:rPr>
        <w:t xml:space="preserve">نرم افزاری </w:t>
      </w:r>
      <w:r w:rsidR="00EC77BD">
        <w:rPr>
          <w:rFonts w:cs="B Nazanin" w:hint="cs"/>
          <w:b/>
          <w:bCs/>
          <w:rtl/>
        </w:rPr>
        <w:t xml:space="preserve">برای مشکل اول هست ؟ جواب </w:t>
      </w:r>
      <w:r w:rsidR="004E4671">
        <w:rPr>
          <w:rFonts w:cs="B Nazanin" w:hint="cs"/>
          <w:b/>
          <w:bCs/>
          <w:rtl/>
        </w:rPr>
        <w:t xml:space="preserve">: </w:t>
      </w:r>
      <w:r w:rsidR="006070C6">
        <w:rPr>
          <w:rFonts w:cs="B Nazanin" w:hint="cs"/>
          <w:b/>
          <w:bCs/>
          <w:rtl/>
        </w:rPr>
        <w:t xml:space="preserve">به نظر اینجانب </w:t>
      </w:r>
      <w:r w:rsidR="00EC77BD">
        <w:rPr>
          <w:rFonts w:cs="B Nazanin" w:hint="cs"/>
          <w:b/>
          <w:bCs/>
          <w:rtl/>
        </w:rPr>
        <w:t>بلی</w:t>
      </w:r>
    </w:p>
    <w:p w14:paraId="6F738840" w14:textId="3E3EE348" w:rsidR="002F6004" w:rsidRPr="002F6004" w:rsidRDefault="002F6004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4"/>
          <w:szCs w:val="24"/>
          <w:rtl/>
        </w:rPr>
      </w:pPr>
      <w:r w:rsidRPr="002F6004">
        <w:rPr>
          <w:rFonts w:cs="B Nazanin" w:hint="cs"/>
          <w:b/>
          <w:bCs/>
          <w:sz w:val="24"/>
          <w:szCs w:val="24"/>
          <w:rtl/>
        </w:rPr>
        <w:t>طراحی اولیه</w:t>
      </w:r>
    </w:p>
    <w:p w14:paraId="7A17B142" w14:textId="71AC967B" w:rsidR="00EC77BD" w:rsidRDefault="006070C6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یک </w:t>
      </w:r>
      <w:r w:rsidR="00EC77BD">
        <w:rPr>
          <w:rFonts w:cs="B Nazanin" w:hint="cs"/>
          <w:b/>
          <w:bCs/>
          <w:rtl/>
        </w:rPr>
        <w:t xml:space="preserve">اتود </w:t>
      </w:r>
      <w:r>
        <w:rPr>
          <w:rFonts w:cs="B Nazanin" w:hint="cs"/>
          <w:b/>
          <w:bCs/>
          <w:rtl/>
        </w:rPr>
        <w:t xml:space="preserve">از </w:t>
      </w:r>
      <w:r w:rsidR="00EC77BD">
        <w:rPr>
          <w:rFonts w:cs="B Nazanin" w:hint="cs"/>
          <w:b/>
          <w:bCs/>
          <w:rtl/>
        </w:rPr>
        <w:t>طراحی اولیه</w:t>
      </w:r>
      <w:r w:rsidR="00E30FB7">
        <w:rPr>
          <w:rFonts w:cs="B Nazanin" w:hint="cs"/>
          <w:b/>
          <w:bCs/>
          <w:rtl/>
        </w:rPr>
        <w:t xml:space="preserve"> سیستم جایگذین</w:t>
      </w:r>
    </w:p>
    <w:p w14:paraId="28A77162" w14:textId="77777777" w:rsidR="004D7BAB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t xml:space="preserve">خوب حال که اصل ایم مشکل دست در جیب </w:t>
      </w:r>
      <w:r w:rsidR="006070C6">
        <w:rPr>
          <w:rFonts w:cs="B Nazanin" w:hint="cs"/>
          <w:b/>
          <w:bCs/>
          <w:rtl/>
        </w:rPr>
        <w:t xml:space="preserve">مردم </w:t>
      </w:r>
      <w:r w:rsidRPr="00D212DA">
        <w:rPr>
          <w:rFonts w:cs="B Nazanin" w:hint="cs"/>
          <w:b/>
          <w:bCs/>
          <w:rtl/>
        </w:rPr>
        <w:t xml:space="preserve">نمودن دولت است </w:t>
      </w:r>
      <w:r w:rsidR="00E30FB7">
        <w:rPr>
          <w:rFonts w:cs="B Nazanin" w:hint="cs"/>
          <w:b/>
          <w:bCs/>
          <w:rtl/>
        </w:rPr>
        <w:t xml:space="preserve">فرض مسئله هم این است که نظام حاکم نمی تواند تصمیم به تغییر خود </w:t>
      </w:r>
      <w:r w:rsidR="006070C6">
        <w:rPr>
          <w:rFonts w:cs="B Nazanin" w:hint="cs"/>
          <w:b/>
          <w:bCs/>
          <w:rtl/>
        </w:rPr>
        <w:t xml:space="preserve">را </w:t>
      </w:r>
      <w:r w:rsidR="00E30FB7">
        <w:rPr>
          <w:rFonts w:cs="B Nazanin" w:hint="cs"/>
          <w:b/>
          <w:bCs/>
          <w:rtl/>
        </w:rPr>
        <w:t xml:space="preserve">بگیرد زیرا برایش سخت است و </w:t>
      </w:r>
      <w:r w:rsidR="002F1C78">
        <w:rPr>
          <w:rFonts w:cs="B Nazanin" w:hint="cs"/>
          <w:b/>
          <w:bCs/>
          <w:rtl/>
        </w:rPr>
        <w:t xml:space="preserve">یا </w:t>
      </w:r>
      <w:r w:rsidR="00E30FB7">
        <w:rPr>
          <w:rFonts w:cs="B Nazanin" w:hint="cs"/>
          <w:b/>
          <w:bCs/>
          <w:rtl/>
        </w:rPr>
        <w:t xml:space="preserve">توان آنرا در خود نمی بیند </w:t>
      </w:r>
      <w:r w:rsidRPr="00D212DA">
        <w:rPr>
          <w:rFonts w:cs="B Nazanin" w:hint="cs"/>
          <w:b/>
          <w:bCs/>
          <w:rtl/>
        </w:rPr>
        <w:t xml:space="preserve">لذا </w:t>
      </w:r>
      <w:r w:rsidR="004D7BAB">
        <w:rPr>
          <w:rFonts w:cs="B Nazanin" w:hint="cs"/>
          <w:b/>
          <w:bCs/>
          <w:rtl/>
        </w:rPr>
        <w:t xml:space="preserve">یک </w:t>
      </w:r>
      <w:r w:rsidR="00E30FB7">
        <w:rPr>
          <w:rFonts w:cs="B Nazanin" w:hint="cs"/>
          <w:b/>
          <w:bCs/>
          <w:rtl/>
        </w:rPr>
        <w:t xml:space="preserve">راه کار </w:t>
      </w:r>
      <w:r w:rsidR="004D7BAB">
        <w:rPr>
          <w:rFonts w:cs="B Nazanin" w:hint="cs"/>
          <w:b/>
          <w:bCs/>
          <w:rtl/>
        </w:rPr>
        <w:t xml:space="preserve">ساده </w:t>
      </w:r>
      <w:r w:rsidR="002F1C78">
        <w:rPr>
          <w:rFonts w:cs="B Nazanin" w:hint="cs"/>
          <w:b/>
          <w:bCs/>
          <w:rtl/>
        </w:rPr>
        <w:t>:</w:t>
      </w:r>
    </w:p>
    <w:p w14:paraId="2A6CF8AF" w14:textId="47BE03F8" w:rsidR="002F1C78" w:rsidRDefault="00E30FB7" w:rsidP="008852AB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 </w:t>
      </w:r>
      <w:r w:rsidR="00D85B9C" w:rsidRPr="00D212DA">
        <w:rPr>
          <w:rFonts w:cs="B Nazanin" w:hint="cs"/>
          <w:b/>
          <w:bCs/>
          <w:rtl/>
        </w:rPr>
        <w:t xml:space="preserve">عموم </w:t>
      </w:r>
      <w:r>
        <w:rPr>
          <w:rFonts w:cs="B Nazanin" w:hint="cs"/>
          <w:b/>
          <w:bCs/>
          <w:rtl/>
        </w:rPr>
        <w:t xml:space="preserve">مردم </w:t>
      </w:r>
      <w:r w:rsidR="00D85B9C" w:rsidRPr="00D212DA">
        <w:rPr>
          <w:rFonts w:cs="B Nazanin" w:hint="cs"/>
          <w:b/>
          <w:bCs/>
          <w:rtl/>
        </w:rPr>
        <w:t xml:space="preserve">باید جیب خود را از دست درازی </w:t>
      </w:r>
      <w:r>
        <w:rPr>
          <w:rFonts w:cs="B Nazanin" w:hint="cs"/>
          <w:b/>
          <w:bCs/>
          <w:rtl/>
        </w:rPr>
        <w:t xml:space="preserve">ناشی از تورم </w:t>
      </w:r>
      <w:r w:rsidR="00D85B9C" w:rsidRPr="00D212DA">
        <w:rPr>
          <w:rFonts w:cs="B Nazanin" w:hint="cs"/>
          <w:b/>
          <w:bCs/>
          <w:rtl/>
        </w:rPr>
        <w:t xml:space="preserve"> م</w:t>
      </w:r>
      <w:r w:rsidR="004D7BAB">
        <w:rPr>
          <w:rFonts w:cs="B Nazanin" w:hint="cs"/>
          <w:b/>
          <w:bCs/>
          <w:rtl/>
        </w:rPr>
        <w:t>ص</w:t>
      </w:r>
      <w:r w:rsidR="00D85B9C" w:rsidRPr="00D212DA">
        <w:rPr>
          <w:rFonts w:cs="B Nazanin" w:hint="cs"/>
          <w:b/>
          <w:bCs/>
          <w:rtl/>
        </w:rPr>
        <w:t xml:space="preserve">ون نگه دارند لذا مهندسی نرم افزار باید </w:t>
      </w:r>
      <w:r w:rsidR="002F1C78">
        <w:rPr>
          <w:rFonts w:cs="B Nazanin" w:hint="cs"/>
          <w:b/>
          <w:bCs/>
          <w:rtl/>
        </w:rPr>
        <w:t xml:space="preserve">در اینجا </w:t>
      </w:r>
      <w:r w:rsidR="00D85B9C" w:rsidRPr="00D212DA">
        <w:rPr>
          <w:rFonts w:cs="B Nazanin" w:hint="cs"/>
          <w:b/>
          <w:bCs/>
          <w:rtl/>
        </w:rPr>
        <w:t xml:space="preserve">راهکارهای دیجیتال </w:t>
      </w:r>
      <w:r w:rsidR="002F1C78">
        <w:rPr>
          <w:rFonts w:cs="B Nazanin" w:hint="cs"/>
          <w:b/>
          <w:bCs/>
          <w:rtl/>
        </w:rPr>
        <w:t xml:space="preserve">برای آنها پیشنهاد کند نمونه راهکارهای دیجیتال که تا حدی نیز </w:t>
      </w:r>
      <w:r w:rsidR="004D7BAB">
        <w:rPr>
          <w:rFonts w:cs="B Nazanin" w:hint="cs"/>
          <w:b/>
          <w:bCs/>
          <w:rtl/>
        </w:rPr>
        <w:t xml:space="preserve">جسته و گریخته وجود دارد </w:t>
      </w:r>
      <w:r w:rsidR="002F1C78">
        <w:rPr>
          <w:rFonts w:cs="B Nazanin" w:hint="cs"/>
          <w:b/>
          <w:bCs/>
          <w:rtl/>
        </w:rPr>
        <w:t xml:space="preserve">به عنوان </w:t>
      </w:r>
      <w:r w:rsidR="004D7BAB">
        <w:rPr>
          <w:rFonts w:cs="B Nazanin" w:hint="cs"/>
          <w:b/>
          <w:bCs/>
          <w:rtl/>
        </w:rPr>
        <w:t>مثال</w:t>
      </w:r>
      <w:r w:rsidR="002F1C78">
        <w:rPr>
          <w:rFonts w:cs="B Nazanin" w:hint="cs"/>
          <w:b/>
          <w:bCs/>
          <w:rtl/>
        </w:rPr>
        <w:t xml:space="preserve"> </w:t>
      </w:r>
      <w:r w:rsidR="004D7BAB">
        <w:rPr>
          <w:rFonts w:cs="B Nazanin" w:hint="cs"/>
          <w:b/>
          <w:bCs/>
          <w:rtl/>
        </w:rPr>
        <w:t xml:space="preserve">ارزهای دیگر ، و سهل الوصولترین آنها  ارزهای دیجیتال و راه اندازی </w:t>
      </w:r>
      <w:r w:rsidR="002F1C78">
        <w:rPr>
          <w:rFonts w:cs="B Nazanin" w:hint="cs"/>
          <w:b/>
          <w:bCs/>
          <w:rtl/>
        </w:rPr>
        <w:t xml:space="preserve">صرافی های ارزهای دیجیتال </w:t>
      </w:r>
      <w:r w:rsidR="004D7BAB">
        <w:rPr>
          <w:rFonts w:cs="B Nazanin" w:hint="cs"/>
          <w:b/>
          <w:bCs/>
          <w:rtl/>
        </w:rPr>
        <w:t>که فراوان نیز در حال حاضر فعالیت قانونی دارند. ولی این چرخه هنوز در جاهایی</w:t>
      </w:r>
      <w:r w:rsidR="008852AB">
        <w:rPr>
          <w:rFonts w:cs="B Nazanin" w:hint="cs"/>
          <w:b/>
          <w:bCs/>
          <w:rtl/>
        </w:rPr>
        <w:t xml:space="preserve"> نقص دارد : </w:t>
      </w:r>
      <w:r w:rsidR="002F1C78">
        <w:rPr>
          <w:rFonts w:cs="B Nazanin" w:hint="cs"/>
          <w:b/>
          <w:bCs/>
          <w:rtl/>
        </w:rPr>
        <w:t>عنصر مورد نیاز دوم : فین تک ها برای نقل و انتقال سرمایه ها در همان فضا</w:t>
      </w:r>
    </w:p>
    <w:p w14:paraId="5FAB14A3" w14:textId="2FA893C6" w:rsidR="002F6004" w:rsidRPr="002F6004" w:rsidRDefault="002F6004" w:rsidP="008852AB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4"/>
          <w:szCs w:val="24"/>
          <w:rtl/>
        </w:rPr>
      </w:pPr>
      <w:r w:rsidRPr="002F6004">
        <w:rPr>
          <w:rFonts w:cs="B Nazanin" w:hint="cs"/>
          <w:b/>
          <w:bCs/>
          <w:sz w:val="24"/>
          <w:szCs w:val="24"/>
          <w:rtl/>
        </w:rPr>
        <w:t>کنترل حساسیتها</w:t>
      </w:r>
    </w:p>
    <w:p w14:paraId="607AF2C9" w14:textId="7CF374AA" w:rsidR="00D37746" w:rsidRDefault="00D37746" w:rsidP="00D37746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وظیفه بعدی مهندسی نرم افزار کنترل حس عمومی ناشی از برخی مشکلاتی که در این طراحی ایجاد می شود</w:t>
      </w:r>
      <w:r w:rsidR="00675067">
        <w:rPr>
          <w:rFonts w:cs="B Nazanin" w:hint="cs"/>
          <w:b/>
          <w:bCs/>
          <w:rtl/>
        </w:rPr>
        <w:t xml:space="preserve"> </w:t>
      </w:r>
      <w:r w:rsidR="00675067">
        <w:rPr>
          <w:rFonts w:ascii="Times New Roman" w:hAnsi="Times New Roman" w:cs="Times New Roman" w:hint="cs"/>
          <w:b/>
          <w:bCs/>
          <w:rtl/>
        </w:rPr>
        <w:t>–</w:t>
      </w:r>
      <w:r w:rsidR="00675067">
        <w:rPr>
          <w:rFonts w:cs="B Nazanin" w:hint="cs"/>
          <w:b/>
          <w:bCs/>
          <w:rtl/>
        </w:rPr>
        <w:t xml:space="preserve"> حساسیتها را باید در نظر گرفت:</w:t>
      </w:r>
    </w:p>
    <w:p w14:paraId="33EB8C3B" w14:textId="0696268C" w:rsidR="00E30FB7" w:rsidRDefault="00675067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مثال1-</w:t>
      </w:r>
      <w:r w:rsidR="004D7BAB">
        <w:rPr>
          <w:rFonts w:cs="B Nazanin" w:hint="cs"/>
          <w:b/>
          <w:bCs/>
          <w:rtl/>
        </w:rPr>
        <w:t xml:space="preserve"> </w:t>
      </w:r>
      <w:r w:rsidR="00D90CA6">
        <w:rPr>
          <w:rFonts w:cs="B Nazanin" w:hint="cs"/>
          <w:b/>
          <w:bCs/>
          <w:rtl/>
        </w:rPr>
        <w:t xml:space="preserve">: </w:t>
      </w:r>
      <w:r w:rsidR="004D7BAB">
        <w:rPr>
          <w:rFonts w:cs="B Nazanin" w:hint="cs"/>
          <w:b/>
          <w:bCs/>
          <w:rtl/>
        </w:rPr>
        <w:t xml:space="preserve">دولت آنها را پایه سست شدن آن منبع پولی دست خود به نام </w:t>
      </w:r>
      <w:r w:rsidR="004D7BAB">
        <w:rPr>
          <w:rFonts w:cs="Cambria" w:hint="cs"/>
          <w:b/>
          <w:bCs/>
          <w:rtl/>
        </w:rPr>
        <w:t>"</w:t>
      </w:r>
      <w:r w:rsidR="004D7BAB">
        <w:rPr>
          <w:rFonts w:cs="B Nazanin" w:hint="cs"/>
          <w:b/>
          <w:bCs/>
          <w:rtl/>
        </w:rPr>
        <w:t>ریال</w:t>
      </w:r>
      <w:r w:rsidR="004D7BAB">
        <w:rPr>
          <w:rFonts w:cs="Cambria" w:hint="cs"/>
          <w:b/>
          <w:bCs/>
          <w:rtl/>
        </w:rPr>
        <w:t>"</w:t>
      </w:r>
      <w:r w:rsidR="004D7BAB">
        <w:rPr>
          <w:rFonts w:cs="B Nazanin" w:hint="cs"/>
          <w:b/>
          <w:bCs/>
          <w:rtl/>
        </w:rPr>
        <w:t xml:space="preserve"> می داند؟ جواب آیا </w:t>
      </w:r>
      <w:r w:rsidR="002F6004">
        <w:rPr>
          <w:rFonts w:cs="B Nazanin" w:hint="cs"/>
          <w:b/>
          <w:bCs/>
          <w:rtl/>
        </w:rPr>
        <w:t xml:space="preserve">مگر </w:t>
      </w:r>
      <w:r w:rsidR="004D7BAB">
        <w:rPr>
          <w:rFonts w:cs="B Nazanin" w:hint="cs"/>
          <w:b/>
          <w:bCs/>
          <w:rtl/>
        </w:rPr>
        <w:t xml:space="preserve">پایه سست شدن ارزش ریال خود دولت نبود مگر از آن به اینجا </w:t>
      </w:r>
      <w:r w:rsidR="001C34A3">
        <w:rPr>
          <w:rFonts w:cs="B Nazanin" w:hint="cs"/>
          <w:b/>
          <w:bCs/>
          <w:rtl/>
        </w:rPr>
        <w:t>نرسیدیم</w:t>
      </w:r>
      <w:r w:rsidR="00D90CA6">
        <w:rPr>
          <w:rFonts w:cs="B Nazanin" w:hint="cs"/>
          <w:b/>
          <w:bCs/>
          <w:rtl/>
        </w:rPr>
        <w:t xml:space="preserve">. آیا مگر کلید عدم سست شدن پایه پولی عدم دست درازی در آن منبع نبود لذا این بحث فرافکنی است.رویکرد جامعه معلول علت اصلی </w:t>
      </w:r>
      <w:r w:rsidR="002F6004">
        <w:rPr>
          <w:rFonts w:cs="B Nazanin" w:hint="cs"/>
          <w:b/>
          <w:bCs/>
          <w:rtl/>
        </w:rPr>
        <w:t>است</w:t>
      </w:r>
      <w:r w:rsidR="00D90CA6">
        <w:rPr>
          <w:rFonts w:cs="B Nazanin" w:hint="cs"/>
          <w:b/>
          <w:bCs/>
          <w:rtl/>
        </w:rPr>
        <w:t xml:space="preserve"> حال اگر این مورد نیز نباشد جامعه سرمایه خود را به هر جای دیگری می برد کما اینکه تا کنون نیز برده است و </w:t>
      </w:r>
      <w:r>
        <w:rPr>
          <w:rFonts w:cs="B Nazanin" w:hint="cs"/>
          <w:b/>
          <w:bCs/>
          <w:rtl/>
        </w:rPr>
        <w:t xml:space="preserve">در نهایت ، </w:t>
      </w:r>
      <w:r w:rsidR="002F6004">
        <w:rPr>
          <w:rFonts w:cs="B Nazanin" w:hint="cs"/>
          <w:b/>
          <w:bCs/>
          <w:rtl/>
        </w:rPr>
        <w:t xml:space="preserve">علت بلافاصه در معلول نتیجه شده است و </w:t>
      </w:r>
      <w:r w:rsidR="00D90CA6">
        <w:rPr>
          <w:rFonts w:cs="B Nazanin" w:hint="cs"/>
          <w:b/>
          <w:bCs/>
          <w:rtl/>
        </w:rPr>
        <w:t xml:space="preserve">عمل دولت بلافاصله </w:t>
      </w:r>
      <w:r w:rsidR="00D37746">
        <w:rPr>
          <w:rFonts w:cs="B Nazanin" w:hint="cs"/>
          <w:b/>
          <w:bCs/>
          <w:rtl/>
        </w:rPr>
        <w:t>بدون هیچ تاخیری ریال را ضعیف کرده است</w:t>
      </w:r>
      <w:r>
        <w:rPr>
          <w:rFonts w:cs="B Nazanin" w:hint="cs"/>
          <w:b/>
          <w:bCs/>
          <w:rtl/>
        </w:rPr>
        <w:t>.</w:t>
      </w:r>
    </w:p>
    <w:p w14:paraId="326D4A91" w14:textId="03376FAC" w:rsidR="001C34A3" w:rsidRDefault="00675067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مثال 2- </w:t>
      </w:r>
      <w:r w:rsidR="001C34A3">
        <w:rPr>
          <w:rFonts w:cs="B Nazanin" w:hint="cs"/>
          <w:b/>
          <w:bCs/>
          <w:rtl/>
        </w:rPr>
        <w:t>مشک</w:t>
      </w:r>
      <w:r w:rsidR="00930150">
        <w:rPr>
          <w:rFonts w:cs="B Nazanin" w:hint="cs"/>
          <w:b/>
          <w:bCs/>
          <w:rtl/>
        </w:rPr>
        <w:t>ل</w:t>
      </w:r>
      <w:r w:rsidR="001C34A3">
        <w:rPr>
          <w:rFonts w:cs="B Nazanin" w:hint="cs"/>
          <w:b/>
          <w:bCs/>
          <w:rtl/>
        </w:rPr>
        <w:t xml:space="preserve"> بعدی </w:t>
      </w:r>
      <w:r w:rsidR="00930150">
        <w:rPr>
          <w:rFonts w:cs="B Nazanin" w:hint="cs"/>
          <w:b/>
          <w:bCs/>
          <w:rtl/>
        </w:rPr>
        <w:t xml:space="preserve"> </w:t>
      </w:r>
      <w:r w:rsidR="00930150" w:rsidRPr="00D212DA">
        <w:rPr>
          <w:rFonts w:cs="B Nazanin" w:hint="cs"/>
          <w:b/>
          <w:bCs/>
          <w:rtl/>
        </w:rPr>
        <w:t>نوسان قیمت</w:t>
      </w:r>
      <w:r w:rsidR="00930150">
        <w:rPr>
          <w:rFonts w:cs="B Nazanin" w:hint="cs"/>
          <w:b/>
          <w:bCs/>
          <w:rtl/>
        </w:rPr>
        <w:t xml:space="preserve"> </w:t>
      </w:r>
      <w:r w:rsidR="001C34A3">
        <w:rPr>
          <w:rFonts w:cs="B Nazanin" w:hint="cs"/>
          <w:b/>
          <w:bCs/>
          <w:rtl/>
        </w:rPr>
        <w:t xml:space="preserve">ارزهای دیجیتال </w:t>
      </w:r>
      <w:r w:rsidR="00930150">
        <w:rPr>
          <w:rFonts w:cs="B Nazanin" w:hint="cs"/>
          <w:b/>
          <w:bCs/>
          <w:rtl/>
        </w:rPr>
        <w:t xml:space="preserve">و اینکه آنها </w:t>
      </w:r>
      <w:r w:rsidR="001C34A3">
        <w:rPr>
          <w:rFonts w:cs="B Nazanin" w:hint="cs"/>
          <w:b/>
          <w:bCs/>
          <w:rtl/>
        </w:rPr>
        <w:t xml:space="preserve">بدون پشتوانه اند </w:t>
      </w:r>
      <w:r w:rsidR="00930150">
        <w:rPr>
          <w:rFonts w:cs="B Nazanin" w:hint="cs"/>
          <w:b/>
          <w:bCs/>
          <w:rtl/>
        </w:rPr>
        <w:t>راه کار</w:t>
      </w:r>
      <w:r>
        <w:rPr>
          <w:rFonts w:cs="B Nazanin" w:hint="cs"/>
          <w:b/>
          <w:bCs/>
          <w:rtl/>
        </w:rPr>
        <w:t xml:space="preserve"> مهندس نرم افزار</w:t>
      </w:r>
      <w:r w:rsidR="00930150">
        <w:rPr>
          <w:rFonts w:cs="B Nazanin" w:hint="cs"/>
          <w:b/>
          <w:bCs/>
          <w:rtl/>
        </w:rPr>
        <w:t xml:space="preserve"> : استفاده از ارزهای با پشتوانه </w:t>
      </w:r>
      <w:r w:rsidR="00E4570F">
        <w:rPr>
          <w:rFonts w:cs="B Nazanin" w:hint="cs"/>
          <w:b/>
          <w:bCs/>
          <w:rtl/>
        </w:rPr>
        <w:t xml:space="preserve">یا استیبل کوین </w:t>
      </w:r>
      <w:r>
        <w:rPr>
          <w:rFonts w:cs="B Nazanin" w:hint="cs"/>
          <w:b/>
          <w:bCs/>
          <w:rtl/>
        </w:rPr>
        <w:t xml:space="preserve">که فراوانند و </w:t>
      </w:r>
      <w:r w:rsidR="00E4570F">
        <w:rPr>
          <w:rFonts w:cs="B Nazanin" w:hint="cs"/>
          <w:b/>
          <w:bCs/>
          <w:rtl/>
        </w:rPr>
        <w:t>نیاز به معرفی نیست ب</w:t>
      </w:r>
      <w:r>
        <w:rPr>
          <w:rFonts w:cs="B Nazanin" w:hint="cs"/>
          <w:b/>
          <w:bCs/>
          <w:rtl/>
        </w:rPr>
        <w:t>س</w:t>
      </w:r>
      <w:r w:rsidR="00E4570F">
        <w:rPr>
          <w:rFonts w:cs="B Nazanin" w:hint="cs"/>
          <w:b/>
          <w:bCs/>
          <w:rtl/>
        </w:rPr>
        <w:t>یاری از ارزها</w:t>
      </w:r>
      <w:r>
        <w:rPr>
          <w:rFonts w:cs="B Nazanin" w:hint="cs"/>
          <w:b/>
          <w:bCs/>
          <w:rtl/>
        </w:rPr>
        <w:t>ی دیجیتال</w:t>
      </w:r>
      <w:r w:rsidR="00E4570F">
        <w:rPr>
          <w:rFonts w:cs="B Nazanin" w:hint="cs"/>
          <w:b/>
          <w:bCs/>
          <w:rtl/>
        </w:rPr>
        <w:t xml:space="preserve"> سالهاست که به شکلی طراحی گردیدند که همیشه قیمت آنها برابر یک دلار ثابت بماند.</w:t>
      </w:r>
      <w:r w:rsidR="002F6004">
        <w:rPr>
          <w:rFonts w:cs="B Nazanin" w:hint="cs"/>
          <w:b/>
          <w:bCs/>
          <w:rtl/>
        </w:rPr>
        <w:t>یا توسط گردانندگان آنها این ثبات تضمین شده است.</w:t>
      </w:r>
    </w:p>
    <w:p w14:paraId="7E9AC4D6" w14:textId="1637C84C" w:rsidR="005E6C5C" w:rsidRPr="00EA2DB1" w:rsidRDefault="00675067" w:rsidP="00EA2DB1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0"/>
          <w:szCs w:val="20"/>
          <w:rtl/>
        </w:rPr>
      </w:pPr>
      <w:r>
        <w:rPr>
          <w:rFonts w:cs="B Nazanin" w:hint="cs"/>
          <w:b/>
          <w:bCs/>
          <w:rtl/>
        </w:rPr>
        <w:t>کنترل حساسیت بعدی : پشتوانه و راه کار بومی امن تر نیست ؟</w:t>
      </w:r>
      <w:r w:rsidR="002F6004">
        <w:rPr>
          <w:rFonts w:cs="B Nazanin" w:hint="cs"/>
          <w:b/>
          <w:bCs/>
          <w:rtl/>
        </w:rPr>
        <w:t xml:space="preserve"> و منجر به خروج سرمایه نگردد؟</w:t>
      </w:r>
      <w:r>
        <w:rPr>
          <w:rFonts w:cs="B Nazanin" w:hint="cs"/>
          <w:b/>
          <w:bCs/>
          <w:rtl/>
        </w:rPr>
        <w:t xml:space="preserve"> </w:t>
      </w:r>
      <w:r w:rsidR="00930150">
        <w:rPr>
          <w:rFonts w:cs="B Nazanin" w:hint="cs"/>
          <w:b/>
          <w:bCs/>
          <w:rtl/>
        </w:rPr>
        <w:t>راه کار طراحی</w:t>
      </w:r>
      <w:r>
        <w:rPr>
          <w:rFonts w:cs="B Nazanin" w:hint="cs"/>
          <w:b/>
          <w:bCs/>
          <w:rtl/>
        </w:rPr>
        <w:t xml:space="preserve">: ایجاد </w:t>
      </w:r>
      <w:r w:rsidR="00930150">
        <w:rPr>
          <w:rFonts w:cs="B Nazanin" w:hint="cs"/>
          <w:b/>
          <w:bCs/>
          <w:rtl/>
        </w:rPr>
        <w:t xml:space="preserve"> اتصالاتی بین بازار سرمایه (بورس و سهام شرکتهای تولیدی در آن ) به عنوان پشتوانه برای این ارزها </w:t>
      </w:r>
      <w:r w:rsidR="00F82D5E">
        <w:rPr>
          <w:rFonts w:cs="B Nazanin" w:hint="cs"/>
          <w:b/>
          <w:bCs/>
          <w:rtl/>
        </w:rPr>
        <w:t>(</w:t>
      </w:r>
      <w:r>
        <w:rPr>
          <w:rFonts w:cs="B Nazanin" w:hint="cs"/>
          <w:b/>
          <w:bCs/>
          <w:rtl/>
        </w:rPr>
        <w:t>متاسفانه سهام های بورسی نیز مردم را ناراضی نمود</w:t>
      </w:r>
      <w:r w:rsidR="00EA2DB1">
        <w:rPr>
          <w:rFonts w:cs="B Nazanin" w:hint="cs"/>
          <w:b/>
          <w:bCs/>
          <w:rtl/>
        </w:rPr>
        <w:t xml:space="preserve"> هر دم از این باغ بری میرسد</w:t>
      </w:r>
      <w:r>
        <w:rPr>
          <w:rFonts w:cs="B Nazanin" w:hint="cs"/>
          <w:b/>
          <w:bCs/>
          <w:rtl/>
        </w:rPr>
        <w:t xml:space="preserve"> </w:t>
      </w:r>
      <w:r w:rsidR="00F82D5E">
        <w:rPr>
          <w:rFonts w:cs="B Nazanin" w:hint="cs"/>
          <w:b/>
          <w:bCs/>
          <w:rtl/>
        </w:rPr>
        <w:t xml:space="preserve">) راهکار </w:t>
      </w:r>
      <w:r w:rsidR="00EA2DB1">
        <w:rPr>
          <w:rFonts w:cs="B Nazanin" w:hint="cs"/>
          <w:b/>
          <w:bCs/>
          <w:rtl/>
        </w:rPr>
        <w:t xml:space="preserve">: ایجاد و یا پشتوانه با </w:t>
      </w:r>
      <w:r w:rsidR="00F82D5E">
        <w:rPr>
          <w:rFonts w:cs="B Nazanin" w:hint="cs"/>
          <w:b/>
          <w:bCs/>
          <w:rtl/>
        </w:rPr>
        <w:t xml:space="preserve">سبدی از </w:t>
      </w:r>
      <w:r w:rsidR="00930150">
        <w:rPr>
          <w:rFonts w:cs="B Nazanin" w:hint="cs"/>
          <w:b/>
          <w:bCs/>
          <w:rtl/>
        </w:rPr>
        <w:t>سرمایه های</w:t>
      </w:r>
      <w:r w:rsidR="005E6C5C">
        <w:rPr>
          <w:rFonts w:cs="B Nazanin" w:hint="cs"/>
          <w:b/>
          <w:bCs/>
          <w:rtl/>
        </w:rPr>
        <w:t xml:space="preserve"> دیگر </w:t>
      </w:r>
      <w:r w:rsidR="00F82D5E">
        <w:rPr>
          <w:rFonts w:cs="B Nazanin" w:hint="cs"/>
          <w:b/>
          <w:bCs/>
          <w:rtl/>
        </w:rPr>
        <w:t>(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 xml:space="preserve">چندی پیش یک نوع استیبل کوین معرفی شد با پشتوانه طلا برابر یک گرم طلا </w:t>
      </w:r>
      <w:r w:rsidR="00EA2DB1">
        <w:rPr>
          <w:rFonts w:cs="B Nazanin" w:hint="cs"/>
          <w:b/>
          <w:bCs/>
          <w:sz w:val="20"/>
          <w:szCs w:val="20"/>
          <w:rtl/>
        </w:rPr>
        <w:t>که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 xml:space="preserve"> طراحی و صدور آن در کشور همسایه ما قطر</w:t>
      </w:r>
      <w:r w:rsidR="00EA2DB1">
        <w:rPr>
          <w:rFonts w:cs="B Nazanin" w:hint="cs"/>
          <w:b/>
          <w:bCs/>
          <w:sz w:val="20"/>
          <w:szCs w:val="20"/>
          <w:rtl/>
        </w:rPr>
        <w:t xml:space="preserve"> ظاهرا به اجرا گذاشته شده بود</w:t>
      </w:r>
      <w:r w:rsidR="005E6C5C" w:rsidRPr="00F82D5E">
        <w:rPr>
          <w:rFonts w:cs="B Nazanin" w:hint="cs"/>
          <w:b/>
          <w:bCs/>
          <w:sz w:val="20"/>
          <w:szCs w:val="20"/>
          <w:rtl/>
        </w:rPr>
        <w:t>.</w:t>
      </w:r>
      <w:r w:rsidR="00F82D5E">
        <w:rPr>
          <w:rFonts w:cs="B Nazanin" w:hint="cs"/>
          <w:b/>
          <w:bCs/>
          <w:sz w:val="20"/>
          <w:szCs w:val="20"/>
          <w:rtl/>
        </w:rPr>
        <w:t>)</w:t>
      </w:r>
      <w:r w:rsidR="005E6C5C" w:rsidRPr="00EA2DB1">
        <w:rPr>
          <w:rFonts w:cs="B Nazanin" w:hint="cs"/>
          <w:b/>
          <w:bCs/>
          <w:rtl/>
        </w:rPr>
        <w:t>مضحکه آمیز</w:t>
      </w:r>
      <w:r w:rsidR="00EA2DB1" w:rsidRPr="00EA2DB1">
        <w:rPr>
          <w:rFonts w:cs="B Nazanin" w:hint="cs"/>
          <w:b/>
          <w:bCs/>
          <w:rtl/>
        </w:rPr>
        <w:t xml:space="preserve">ترین سیاست اینکه </w:t>
      </w:r>
      <w:r w:rsidR="005E6C5C" w:rsidRPr="00EA2DB1">
        <w:rPr>
          <w:rFonts w:cs="B Nazanin" w:hint="cs"/>
          <w:b/>
          <w:bCs/>
          <w:rtl/>
        </w:rPr>
        <w:t>آن چیزی که ایراد داشت</w:t>
      </w:r>
      <w:r w:rsidR="00EA2DB1">
        <w:rPr>
          <w:rFonts w:cs="B Nazanin" w:hint="cs"/>
          <w:b/>
          <w:bCs/>
          <w:rtl/>
        </w:rPr>
        <w:t xml:space="preserve"> وخود مورد دست درازی بود حال</w:t>
      </w:r>
      <w:r w:rsidR="005E6C5C" w:rsidRPr="00EA2DB1">
        <w:rPr>
          <w:rFonts w:cs="B Nazanin" w:hint="cs"/>
          <w:b/>
          <w:bCs/>
          <w:rtl/>
        </w:rPr>
        <w:t xml:space="preserve"> پشتوانه </w:t>
      </w:r>
      <w:r w:rsidR="00EA2DB1">
        <w:rPr>
          <w:rFonts w:cs="B Nazanin" w:hint="cs"/>
          <w:b/>
          <w:bCs/>
          <w:rtl/>
        </w:rPr>
        <w:t xml:space="preserve">شود ظاهرا بانک مرکزی قصد دارد </w:t>
      </w:r>
      <w:r w:rsidR="005E6C5C" w:rsidRPr="00EA2DB1">
        <w:rPr>
          <w:rFonts w:cs="B Nazanin" w:hint="cs"/>
          <w:b/>
          <w:bCs/>
          <w:rtl/>
        </w:rPr>
        <w:t>رمز ارز ملی خود را</w:t>
      </w:r>
      <w:r w:rsidR="00EA2DB1">
        <w:rPr>
          <w:rFonts w:cs="B Nazanin" w:hint="cs"/>
          <w:b/>
          <w:bCs/>
          <w:rtl/>
        </w:rPr>
        <w:t xml:space="preserve"> بر اساس ریال</w:t>
      </w:r>
      <w:r w:rsidR="005E6C5C" w:rsidRPr="00EA2DB1">
        <w:rPr>
          <w:rFonts w:cs="B Nazanin" w:hint="cs"/>
          <w:b/>
          <w:bCs/>
          <w:rtl/>
        </w:rPr>
        <w:t xml:space="preserve"> ارائه کند</w:t>
      </w:r>
      <w:r w:rsidR="00EA2DB1">
        <w:rPr>
          <w:rFonts w:cs="B Nazanin" w:hint="cs"/>
          <w:b/>
          <w:bCs/>
          <w:rtl/>
        </w:rPr>
        <w:t>!!!</w:t>
      </w:r>
    </w:p>
    <w:p w14:paraId="03387353" w14:textId="3B17617A" w:rsidR="00930150" w:rsidRPr="00051BF9" w:rsidRDefault="000B5449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sz w:val="28"/>
          <w:szCs w:val="28"/>
          <w:rtl/>
        </w:rPr>
      </w:pPr>
      <w:r w:rsidRPr="00051BF9">
        <w:rPr>
          <w:rFonts w:cs="B Nazanin" w:hint="cs"/>
          <w:b/>
          <w:bCs/>
          <w:sz w:val="28"/>
          <w:szCs w:val="28"/>
          <w:rtl/>
        </w:rPr>
        <w:t>بخش بندی کر</w:t>
      </w:r>
      <w:r w:rsidR="00051BF9">
        <w:rPr>
          <w:rFonts w:cs="B Nazanin" w:hint="cs"/>
          <w:b/>
          <w:bCs/>
          <w:sz w:val="28"/>
          <w:szCs w:val="28"/>
          <w:rtl/>
        </w:rPr>
        <w:t xml:space="preserve">دن و </w:t>
      </w:r>
      <w:r w:rsidRPr="00051BF9">
        <w:rPr>
          <w:rFonts w:cs="B Nazanin" w:hint="cs"/>
          <w:b/>
          <w:bCs/>
          <w:sz w:val="28"/>
          <w:szCs w:val="28"/>
          <w:rtl/>
        </w:rPr>
        <w:t xml:space="preserve"> </w:t>
      </w:r>
      <w:r w:rsidR="00420C3E" w:rsidRPr="00051BF9">
        <w:rPr>
          <w:rFonts w:cs="B Nazanin" w:hint="cs"/>
          <w:b/>
          <w:bCs/>
          <w:sz w:val="28"/>
          <w:szCs w:val="28"/>
          <w:rtl/>
        </w:rPr>
        <w:t xml:space="preserve">پیاده سازی </w:t>
      </w:r>
    </w:p>
    <w:p w14:paraId="19DC19B8" w14:textId="44A814A0" w:rsidR="00930150" w:rsidRDefault="00420C3E" w:rsidP="00420C3E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 xml:space="preserve">به عنوان </w:t>
      </w:r>
      <w:r w:rsidR="00930150">
        <w:rPr>
          <w:rFonts w:cs="B Nazanin" w:hint="cs"/>
          <w:b/>
          <w:bCs/>
          <w:rtl/>
        </w:rPr>
        <w:t xml:space="preserve">نمونه </w:t>
      </w:r>
      <w:r w:rsidR="00D85B9C" w:rsidRPr="00D212DA">
        <w:rPr>
          <w:rFonts w:cs="B Nazanin" w:hint="cs"/>
          <w:b/>
          <w:bCs/>
          <w:rtl/>
        </w:rPr>
        <w:t xml:space="preserve">مثلا </w:t>
      </w:r>
      <w:r>
        <w:rPr>
          <w:rFonts w:cs="B Nazanin" w:hint="cs"/>
          <w:b/>
          <w:bCs/>
          <w:rtl/>
        </w:rPr>
        <w:t xml:space="preserve">طراحی </w:t>
      </w:r>
      <w:r w:rsidR="00D85B9C" w:rsidRPr="00D212DA">
        <w:rPr>
          <w:rFonts w:cs="B Nazanin" w:hint="cs"/>
          <w:b/>
          <w:bCs/>
          <w:rtl/>
        </w:rPr>
        <w:t xml:space="preserve">سیستم </w:t>
      </w:r>
      <w:r>
        <w:rPr>
          <w:rFonts w:cs="B Nazanin" w:hint="cs"/>
          <w:b/>
          <w:bCs/>
          <w:rtl/>
        </w:rPr>
        <w:t xml:space="preserve">های </w:t>
      </w:r>
      <w:r w:rsidR="00D85B9C" w:rsidRPr="00D212DA">
        <w:rPr>
          <w:rFonts w:cs="B Nazanin" w:hint="cs"/>
          <w:b/>
          <w:bCs/>
          <w:rtl/>
        </w:rPr>
        <w:t xml:space="preserve">حسابداری بر پایه </w:t>
      </w:r>
      <w:r w:rsidR="005E6C5C">
        <w:rPr>
          <w:rFonts w:cs="B Nazanin"/>
          <w:b/>
          <w:bCs/>
        </w:rPr>
        <w:t xml:space="preserve">Cloud </w:t>
      </w:r>
      <w:r w:rsidR="005E6C5C">
        <w:rPr>
          <w:rFonts w:cs="B Nazanin" w:hint="cs"/>
          <w:b/>
          <w:bCs/>
          <w:rtl/>
        </w:rPr>
        <w:t xml:space="preserve"> </w:t>
      </w:r>
      <w:r w:rsidR="00D85B9C" w:rsidRPr="00D212DA">
        <w:rPr>
          <w:rFonts w:cs="B Nazanin" w:hint="cs"/>
          <w:b/>
          <w:bCs/>
          <w:rtl/>
        </w:rPr>
        <w:t xml:space="preserve"> با قابلیت </w:t>
      </w:r>
      <w:r w:rsidR="003A635D" w:rsidRPr="00D212DA">
        <w:rPr>
          <w:rFonts w:cs="B Nazanin" w:hint="cs"/>
          <w:b/>
          <w:bCs/>
          <w:rtl/>
        </w:rPr>
        <w:t xml:space="preserve">ایجاد تراکنش های مالی ارزهای دیجیتال </w:t>
      </w:r>
      <w:r>
        <w:rPr>
          <w:rFonts w:cs="B Nazanin" w:hint="cs"/>
          <w:b/>
          <w:bCs/>
          <w:rtl/>
        </w:rPr>
        <w:t xml:space="preserve">(فین تک و ...) </w:t>
      </w:r>
    </w:p>
    <w:p w14:paraId="30888A7E" w14:textId="0135CB56" w:rsidR="00D85B9C" w:rsidRPr="00D212DA" w:rsidRDefault="00D85B9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</w:p>
    <w:p w14:paraId="27517245" w14:textId="67F49ACE" w:rsidR="00D85B9C" w:rsidRPr="00D212DA" w:rsidRDefault="002E38CD" w:rsidP="00060816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 w:rsidRPr="00D212DA">
        <w:rPr>
          <w:rFonts w:cs="B Nazanin" w:hint="cs"/>
          <w:b/>
          <w:bCs/>
          <w:rtl/>
        </w:rPr>
        <w:t xml:space="preserve">اینها همه مثالهایی است که مهندسی نرم افزار </w:t>
      </w:r>
      <w:r w:rsidR="003A635D" w:rsidRPr="00D212DA">
        <w:rPr>
          <w:rFonts w:cs="B Nazanin" w:hint="cs"/>
          <w:b/>
          <w:bCs/>
          <w:rtl/>
        </w:rPr>
        <w:t xml:space="preserve">برای  حل مشکلات و حرکت به سمت </w:t>
      </w:r>
      <w:r w:rsidR="001155AD">
        <w:rPr>
          <w:rFonts w:cs="B Nazanin" w:hint="cs"/>
          <w:b/>
          <w:bCs/>
          <w:rtl/>
        </w:rPr>
        <w:t xml:space="preserve">مانع زدایی و گرایش سرمایه ها به سمت </w:t>
      </w:r>
      <w:r w:rsidR="003A635D" w:rsidRPr="00D212DA">
        <w:rPr>
          <w:rFonts w:cs="B Nazanin" w:hint="cs"/>
          <w:b/>
          <w:bCs/>
          <w:rtl/>
        </w:rPr>
        <w:t>تولید می تواند ایجاد کند ا</w:t>
      </w:r>
      <w:r w:rsidR="00420C3E">
        <w:rPr>
          <w:rFonts w:cs="B Nazanin" w:hint="cs"/>
          <w:b/>
          <w:bCs/>
          <w:rtl/>
        </w:rPr>
        <w:t xml:space="preserve">مید وارم </w:t>
      </w:r>
      <w:r w:rsidR="003A635D" w:rsidRPr="00D212DA">
        <w:rPr>
          <w:rFonts w:cs="B Nazanin" w:hint="cs"/>
          <w:b/>
          <w:bCs/>
          <w:rtl/>
        </w:rPr>
        <w:t>خط فکری</w:t>
      </w:r>
      <w:r w:rsidR="00420C3E">
        <w:rPr>
          <w:rFonts w:cs="B Nazanin" w:hint="cs"/>
          <w:b/>
          <w:bCs/>
          <w:rtl/>
        </w:rPr>
        <w:t xml:space="preserve"> درستی را رفته باشم و </w:t>
      </w:r>
      <w:r w:rsidR="003A635D" w:rsidRPr="00D212DA">
        <w:rPr>
          <w:rFonts w:cs="B Nazanin" w:hint="cs"/>
          <w:b/>
          <w:bCs/>
          <w:rtl/>
        </w:rPr>
        <w:t>در مسیری که</w:t>
      </w:r>
      <w:r w:rsidR="00420C3E">
        <w:rPr>
          <w:rFonts w:cs="B Nazanin" w:hint="cs"/>
          <w:b/>
          <w:bCs/>
          <w:rtl/>
        </w:rPr>
        <w:t xml:space="preserve"> جناب عالی</w:t>
      </w:r>
      <w:r w:rsidR="003A635D" w:rsidRPr="00D212DA">
        <w:rPr>
          <w:rFonts w:cs="B Nazanin" w:hint="cs"/>
          <w:b/>
          <w:bCs/>
          <w:rtl/>
        </w:rPr>
        <w:t xml:space="preserve"> انت</w:t>
      </w:r>
      <w:r w:rsidR="00F13A7D">
        <w:rPr>
          <w:rFonts w:cs="B Nazanin" w:hint="cs"/>
          <w:b/>
          <w:bCs/>
          <w:rtl/>
        </w:rPr>
        <w:t>ظ</w:t>
      </w:r>
      <w:r w:rsidR="003A635D" w:rsidRPr="00D212DA">
        <w:rPr>
          <w:rFonts w:cs="B Nazanin" w:hint="cs"/>
          <w:b/>
          <w:bCs/>
          <w:rtl/>
        </w:rPr>
        <w:t xml:space="preserve">ار داشتید </w:t>
      </w:r>
      <w:r w:rsidR="00420C3E">
        <w:rPr>
          <w:rFonts w:cs="B Nazanin" w:hint="cs"/>
          <w:b/>
          <w:bCs/>
          <w:rtl/>
        </w:rPr>
        <w:t>بوده باشد</w:t>
      </w:r>
      <w:r w:rsidR="00F13A7D">
        <w:rPr>
          <w:rFonts w:cs="B Nazanin" w:hint="cs"/>
          <w:b/>
          <w:bCs/>
          <w:rtl/>
        </w:rPr>
        <w:t>.</w:t>
      </w:r>
      <w:r w:rsidR="00420C3E">
        <w:rPr>
          <w:rFonts w:cs="B Nazanin" w:hint="cs"/>
          <w:b/>
          <w:bCs/>
          <w:rtl/>
        </w:rPr>
        <w:t xml:space="preserve"> </w:t>
      </w:r>
      <w:r w:rsidR="00A3678A">
        <w:rPr>
          <w:rFonts w:cs="B Nazanin" w:hint="cs"/>
          <w:b/>
          <w:bCs/>
          <w:rtl/>
        </w:rPr>
        <w:t xml:space="preserve">درواقع بقیه بخشهای </w:t>
      </w:r>
      <w:r w:rsidR="00A3678A">
        <w:rPr>
          <w:rFonts w:cs="B Nazanin" w:hint="cs"/>
          <w:b/>
          <w:bCs/>
          <w:rtl/>
        </w:rPr>
        <w:lastRenderedPageBreak/>
        <w:t xml:space="preserve">مهندسی نرم افزار در سیلابسهای درسی عموما مربوط زمانی دیدم که پروژه مشخصی تعریف میشد حالا مثلا تخمین ها تکنیکها آن تضمین کیفیت وغیره کاربرد پیدا می کرد و برای این تعریف مسئله کلی این راهکار به ذهنم رسید </w:t>
      </w:r>
      <w:r w:rsidR="00420C3E">
        <w:rPr>
          <w:rFonts w:cs="B Nazanin" w:hint="cs"/>
          <w:b/>
          <w:bCs/>
          <w:rtl/>
        </w:rPr>
        <w:t xml:space="preserve">.انشالله </w:t>
      </w:r>
      <w:r w:rsidR="00D212DA" w:rsidRPr="00D212DA">
        <w:rPr>
          <w:rFonts w:cs="B Nazanin" w:hint="cs"/>
          <w:b/>
          <w:bCs/>
          <w:rtl/>
        </w:rPr>
        <w:t xml:space="preserve">افتخار این را پیدا نمایم </w:t>
      </w:r>
      <w:r w:rsidR="00420C3E">
        <w:rPr>
          <w:rFonts w:cs="B Nazanin" w:hint="cs"/>
          <w:b/>
          <w:bCs/>
          <w:rtl/>
        </w:rPr>
        <w:t xml:space="preserve">برای </w:t>
      </w:r>
      <w:r w:rsidR="00D85B9C" w:rsidRPr="00D212DA">
        <w:rPr>
          <w:rFonts w:cs="B Nazanin" w:hint="cs"/>
          <w:b/>
          <w:bCs/>
          <w:rtl/>
        </w:rPr>
        <w:t xml:space="preserve">تبادل اندیشه بیشتر </w:t>
      </w:r>
      <w:r w:rsidR="00420C3E">
        <w:rPr>
          <w:rFonts w:cs="B Nazanin" w:hint="cs"/>
          <w:b/>
          <w:bCs/>
          <w:rtl/>
        </w:rPr>
        <w:t xml:space="preserve">با جناب عالی </w:t>
      </w:r>
      <w:r w:rsidR="00D85B9C" w:rsidRPr="00D212DA">
        <w:rPr>
          <w:rFonts w:cs="B Nazanin" w:hint="cs"/>
          <w:b/>
          <w:bCs/>
          <w:rtl/>
        </w:rPr>
        <w:t>.</w:t>
      </w:r>
    </w:p>
    <w:p w14:paraId="2386B87F" w14:textId="77777777" w:rsidR="00D85B9C" w:rsidRPr="0054194A" w:rsidRDefault="00D85B9C" w:rsidP="009D6A1C">
      <w:pPr>
        <w:pStyle w:val="ListParagraph"/>
        <w:tabs>
          <w:tab w:val="right" w:pos="7560"/>
        </w:tabs>
        <w:jc w:val="both"/>
        <w:rPr>
          <w:b/>
          <w:bCs/>
          <w:rtl/>
        </w:rPr>
      </w:pPr>
    </w:p>
    <w:p w14:paraId="6B8C8B96" w14:textId="0E0A58F6" w:rsidR="0074155C" w:rsidRDefault="003E78EC" w:rsidP="009D6A1C">
      <w:pPr>
        <w:pStyle w:val="ListParagraph"/>
        <w:tabs>
          <w:tab w:val="right" w:pos="7560"/>
        </w:tabs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*********</w:t>
      </w:r>
    </w:p>
    <w:p w14:paraId="69FAE131" w14:textId="5049905C" w:rsidR="009C22A4" w:rsidRPr="00C565EE" w:rsidRDefault="00C077C2" w:rsidP="009C22A4">
      <w:pPr>
        <w:tabs>
          <w:tab w:val="right" w:pos="7560"/>
        </w:tabs>
        <w:ind w:left="2694"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با تشکر از حوصله جنابعالی - </w:t>
      </w:r>
      <w:r w:rsidR="009C22A4">
        <w:rPr>
          <w:rFonts w:cs="B Nazanin" w:hint="cs"/>
          <w:b/>
          <w:bCs/>
          <w:rtl/>
          <w:lang w:bidi="fa-IR"/>
        </w:rPr>
        <w:t>سید جواد بسیطی</w:t>
      </w:r>
      <w:r w:rsidR="009C22A4" w:rsidRPr="007B01F6">
        <w:rPr>
          <w:rFonts w:cs="B Nazanin" w:hint="cs"/>
          <w:b/>
          <w:bCs/>
          <w:rtl/>
          <w:lang w:bidi="fa-IR"/>
        </w:rPr>
        <w:t xml:space="preserve"> </w:t>
      </w:r>
    </w:p>
    <w:sectPr w:rsidR="009C22A4" w:rsidRPr="00C565EE" w:rsidSect="00C54696">
      <w:footerReference w:type="even" r:id="rId9"/>
      <w:footerReference w:type="default" r:id="rId10"/>
      <w:pgSz w:w="12240" w:h="15840" w:code="1"/>
      <w:pgMar w:top="1350" w:right="758" w:bottom="1134" w:left="993" w:header="426" w:footer="18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980C" w14:textId="77777777" w:rsidR="00352CA3" w:rsidRDefault="00352CA3">
      <w:r>
        <w:separator/>
      </w:r>
    </w:p>
  </w:endnote>
  <w:endnote w:type="continuationSeparator" w:id="0">
    <w:p w14:paraId="1396C0FD" w14:textId="77777777" w:rsidR="00352CA3" w:rsidRDefault="0035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azanin">
    <w:altName w:val="B Nazani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F76C" w14:textId="77777777" w:rsidR="00DB1629" w:rsidRDefault="00DB1629">
    <w:pPr>
      <w:pStyle w:val="Footer"/>
    </w:pPr>
  </w:p>
  <w:p w14:paraId="127BE040" w14:textId="77777777" w:rsidR="00DB1629" w:rsidRDefault="00DB1629"/>
  <w:p w14:paraId="3556ADF3" w14:textId="77777777" w:rsidR="00DB1629" w:rsidRDefault="00DB162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436" w14:textId="3B50AD1B" w:rsidR="00DB1629" w:rsidRPr="00DB2FA9" w:rsidRDefault="00DB1629" w:rsidP="00673572">
    <w:pPr>
      <w:pStyle w:val="Footer"/>
      <w:tabs>
        <w:tab w:val="clear" w:pos="4320"/>
        <w:tab w:val="clear" w:pos="8640"/>
        <w:tab w:val="center" w:pos="5130"/>
      </w:tabs>
      <w:rPr>
        <w:sz w:val="16"/>
        <w:szCs w:val="16"/>
      </w:rPr>
    </w:pPr>
    <w:r w:rsidRPr="00DB2FA9">
      <w:rPr>
        <w:sz w:val="16"/>
        <w:szCs w:val="16"/>
      </w:rPr>
      <w:tab/>
    </w:r>
  </w:p>
  <w:p w14:paraId="135F59F4" w14:textId="77777777" w:rsidR="00FC6013" w:rsidRDefault="00FC6013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4C0AB36A" w14:textId="77777777" w:rsidR="00F85F54" w:rsidRPr="00A65459" w:rsidRDefault="00F85F54" w:rsidP="00A65459">
    <w:pPr>
      <w:pStyle w:val="Footer"/>
      <w:jc w:val="center"/>
      <w:rPr>
        <w:rFonts w:cs="B Nazanin"/>
        <w:b/>
        <w:bCs/>
        <w:noProof/>
        <w:sz w:val="22"/>
        <w:szCs w:val="22"/>
        <w:rtl/>
        <w:lang w:bidi="fa-IR"/>
      </w:rPr>
    </w:pPr>
  </w:p>
  <w:p w14:paraId="5191D82D" w14:textId="77777777" w:rsidR="00DB1629" w:rsidRDefault="00DB162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079F" w14:textId="77777777" w:rsidR="00352CA3" w:rsidRDefault="00352CA3">
      <w:r>
        <w:separator/>
      </w:r>
    </w:p>
  </w:footnote>
  <w:footnote w:type="continuationSeparator" w:id="0">
    <w:p w14:paraId="6DE61B5C" w14:textId="77777777" w:rsidR="00352CA3" w:rsidRDefault="0035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0DF"/>
    <w:multiLevelType w:val="hybridMultilevel"/>
    <w:tmpl w:val="E954FDB6"/>
    <w:lvl w:ilvl="0" w:tplc="F2B8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8D0"/>
    <w:multiLevelType w:val="hybridMultilevel"/>
    <w:tmpl w:val="7EB6B4BC"/>
    <w:lvl w:ilvl="0" w:tplc="E0664B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F2398"/>
    <w:multiLevelType w:val="hybridMultilevel"/>
    <w:tmpl w:val="AE5C701C"/>
    <w:lvl w:ilvl="0" w:tplc="49C6C97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14FE5"/>
    <w:multiLevelType w:val="hybridMultilevel"/>
    <w:tmpl w:val="5042860C"/>
    <w:lvl w:ilvl="0" w:tplc="EC6EC5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C6071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5" w15:restartNumberingAfterBreak="0">
    <w:nsid w:val="0BC23253"/>
    <w:multiLevelType w:val="hybridMultilevel"/>
    <w:tmpl w:val="F1F25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2479B7"/>
    <w:multiLevelType w:val="hybridMultilevel"/>
    <w:tmpl w:val="02BEA646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7" w15:restartNumberingAfterBreak="0">
    <w:nsid w:val="1E736123"/>
    <w:multiLevelType w:val="hybridMultilevel"/>
    <w:tmpl w:val="0960EDAE"/>
    <w:lvl w:ilvl="0" w:tplc="086EC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A55D5"/>
    <w:multiLevelType w:val="hybridMultilevel"/>
    <w:tmpl w:val="F6D8450E"/>
    <w:lvl w:ilvl="0" w:tplc="4970BE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26575"/>
    <w:multiLevelType w:val="hybridMultilevel"/>
    <w:tmpl w:val="98D6B5D8"/>
    <w:lvl w:ilvl="0" w:tplc="62BC1C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5D4150"/>
    <w:multiLevelType w:val="hybridMultilevel"/>
    <w:tmpl w:val="09766EE4"/>
    <w:lvl w:ilvl="0" w:tplc="46524D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56D53"/>
    <w:multiLevelType w:val="hybridMultilevel"/>
    <w:tmpl w:val="DC6E2C80"/>
    <w:lvl w:ilvl="0" w:tplc="D9FC4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D0360"/>
    <w:multiLevelType w:val="hybridMultilevel"/>
    <w:tmpl w:val="2FE85438"/>
    <w:lvl w:ilvl="0" w:tplc="0B5642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B70FF5"/>
    <w:multiLevelType w:val="hybridMultilevel"/>
    <w:tmpl w:val="F62C96C8"/>
    <w:lvl w:ilvl="0" w:tplc="E13AF516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5677D33"/>
    <w:multiLevelType w:val="hybridMultilevel"/>
    <w:tmpl w:val="8788D81E"/>
    <w:lvl w:ilvl="0" w:tplc="5B72C27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063228"/>
    <w:multiLevelType w:val="hybridMultilevel"/>
    <w:tmpl w:val="0F547AB8"/>
    <w:lvl w:ilvl="0" w:tplc="AEB26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29AC"/>
    <w:multiLevelType w:val="hybridMultilevel"/>
    <w:tmpl w:val="F2649E76"/>
    <w:lvl w:ilvl="0" w:tplc="91E0C2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860503"/>
    <w:multiLevelType w:val="hybridMultilevel"/>
    <w:tmpl w:val="9E28E64A"/>
    <w:lvl w:ilvl="0" w:tplc="B47223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852B8"/>
    <w:multiLevelType w:val="hybridMultilevel"/>
    <w:tmpl w:val="57609300"/>
    <w:lvl w:ilvl="0" w:tplc="082A80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9045E"/>
    <w:multiLevelType w:val="hybridMultilevel"/>
    <w:tmpl w:val="472270B6"/>
    <w:lvl w:ilvl="0" w:tplc="863E81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1551B4"/>
    <w:multiLevelType w:val="hybridMultilevel"/>
    <w:tmpl w:val="F28472BE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1" w15:restartNumberingAfterBreak="0">
    <w:nsid w:val="5778690A"/>
    <w:multiLevelType w:val="multilevel"/>
    <w:tmpl w:val="640C9CB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2" w15:restartNumberingAfterBreak="0">
    <w:nsid w:val="5C950216"/>
    <w:multiLevelType w:val="hybridMultilevel"/>
    <w:tmpl w:val="7E840480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3" w15:restartNumberingAfterBreak="0">
    <w:nsid w:val="5CEE6268"/>
    <w:multiLevelType w:val="hybridMultilevel"/>
    <w:tmpl w:val="9DC660C4"/>
    <w:lvl w:ilvl="0" w:tplc="7AE063F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B35A4"/>
    <w:multiLevelType w:val="hybridMultilevel"/>
    <w:tmpl w:val="4C9A137E"/>
    <w:lvl w:ilvl="0" w:tplc="344494B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12832"/>
    <w:multiLevelType w:val="hybridMultilevel"/>
    <w:tmpl w:val="C3A0467C"/>
    <w:lvl w:ilvl="0" w:tplc="F0EAE4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41C06"/>
    <w:multiLevelType w:val="hybridMultilevel"/>
    <w:tmpl w:val="E70E8A3E"/>
    <w:lvl w:ilvl="0" w:tplc="3318B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549A1"/>
    <w:multiLevelType w:val="hybridMultilevel"/>
    <w:tmpl w:val="2034B0E2"/>
    <w:lvl w:ilvl="0" w:tplc="03B0F2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A2BD3"/>
    <w:multiLevelType w:val="hybridMultilevel"/>
    <w:tmpl w:val="AFEECAFA"/>
    <w:lvl w:ilvl="0" w:tplc="01EC1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590DE7"/>
    <w:multiLevelType w:val="hybridMultilevel"/>
    <w:tmpl w:val="8A60F506"/>
    <w:lvl w:ilvl="0" w:tplc="9F8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A33FC"/>
    <w:multiLevelType w:val="multilevel"/>
    <w:tmpl w:val="F28472B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31" w15:restartNumberingAfterBreak="0">
    <w:nsid w:val="76090FC7"/>
    <w:multiLevelType w:val="hybridMultilevel"/>
    <w:tmpl w:val="1ED08F9A"/>
    <w:lvl w:ilvl="0" w:tplc="F0E2D33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2" w15:restartNumberingAfterBreak="0">
    <w:nsid w:val="7A252765"/>
    <w:multiLevelType w:val="hybridMultilevel"/>
    <w:tmpl w:val="3056C272"/>
    <w:lvl w:ilvl="0" w:tplc="F2065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3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4"/>
  </w:num>
  <w:num w:numId="9">
    <w:abstractNumId w:val="22"/>
  </w:num>
  <w:num w:numId="10">
    <w:abstractNumId w:val="14"/>
  </w:num>
  <w:num w:numId="11">
    <w:abstractNumId w:val="17"/>
  </w:num>
  <w:num w:numId="12">
    <w:abstractNumId w:val="29"/>
  </w:num>
  <w:num w:numId="13">
    <w:abstractNumId w:val="25"/>
  </w:num>
  <w:num w:numId="14">
    <w:abstractNumId w:val="26"/>
  </w:num>
  <w:num w:numId="15">
    <w:abstractNumId w:val="11"/>
  </w:num>
  <w:num w:numId="16">
    <w:abstractNumId w:val="16"/>
  </w:num>
  <w:num w:numId="17">
    <w:abstractNumId w:val="28"/>
  </w:num>
  <w:num w:numId="18">
    <w:abstractNumId w:val="23"/>
  </w:num>
  <w:num w:numId="19">
    <w:abstractNumId w:val="7"/>
  </w:num>
  <w:num w:numId="20">
    <w:abstractNumId w:val="9"/>
  </w:num>
  <w:num w:numId="21">
    <w:abstractNumId w:val="31"/>
  </w:num>
  <w:num w:numId="22">
    <w:abstractNumId w:val="18"/>
  </w:num>
  <w:num w:numId="23">
    <w:abstractNumId w:val="0"/>
  </w:num>
  <w:num w:numId="24">
    <w:abstractNumId w:val="19"/>
  </w:num>
  <w:num w:numId="25">
    <w:abstractNumId w:val="12"/>
  </w:num>
  <w:num w:numId="26">
    <w:abstractNumId w:val="15"/>
  </w:num>
  <w:num w:numId="27">
    <w:abstractNumId w:val="10"/>
  </w:num>
  <w:num w:numId="28">
    <w:abstractNumId w:val="1"/>
  </w:num>
  <w:num w:numId="29">
    <w:abstractNumId w:val="32"/>
  </w:num>
  <w:num w:numId="30">
    <w:abstractNumId w:val="2"/>
  </w:num>
  <w:num w:numId="31">
    <w:abstractNumId w:val="8"/>
  </w:num>
  <w:num w:numId="32">
    <w:abstractNumId w:val="27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49"/>
    <w:rsid w:val="0000267E"/>
    <w:rsid w:val="000044C3"/>
    <w:rsid w:val="0000746E"/>
    <w:rsid w:val="00017F01"/>
    <w:rsid w:val="000219C5"/>
    <w:rsid w:val="00025B66"/>
    <w:rsid w:val="0002641C"/>
    <w:rsid w:val="00027AD4"/>
    <w:rsid w:val="000450C8"/>
    <w:rsid w:val="0004590A"/>
    <w:rsid w:val="0004620A"/>
    <w:rsid w:val="00051BF9"/>
    <w:rsid w:val="0005297A"/>
    <w:rsid w:val="00055BC9"/>
    <w:rsid w:val="00060189"/>
    <w:rsid w:val="00060816"/>
    <w:rsid w:val="0006511A"/>
    <w:rsid w:val="00065C0E"/>
    <w:rsid w:val="0006761B"/>
    <w:rsid w:val="00067659"/>
    <w:rsid w:val="00074C40"/>
    <w:rsid w:val="00075509"/>
    <w:rsid w:val="000766AC"/>
    <w:rsid w:val="00081455"/>
    <w:rsid w:val="00082DB3"/>
    <w:rsid w:val="00082E97"/>
    <w:rsid w:val="00083EDE"/>
    <w:rsid w:val="00085FC0"/>
    <w:rsid w:val="00090E36"/>
    <w:rsid w:val="00094508"/>
    <w:rsid w:val="00095A1B"/>
    <w:rsid w:val="00095DB7"/>
    <w:rsid w:val="000A2958"/>
    <w:rsid w:val="000A75FA"/>
    <w:rsid w:val="000A75FD"/>
    <w:rsid w:val="000A7B1B"/>
    <w:rsid w:val="000B1C8E"/>
    <w:rsid w:val="000B5449"/>
    <w:rsid w:val="000B7278"/>
    <w:rsid w:val="000C651A"/>
    <w:rsid w:val="000C6A2E"/>
    <w:rsid w:val="000D3B2B"/>
    <w:rsid w:val="000D41D1"/>
    <w:rsid w:val="000E135C"/>
    <w:rsid w:val="000E3966"/>
    <w:rsid w:val="000E39BC"/>
    <w:rsid w:val="000E4E92"/>
    <w:rsid w:val="000E5422"/>
    <w:rsid w:val="000F3586"/>
    <w:rsid w:val="00100CBD"/>
    <w:rsid w:val="00103980"/>
    <w:rsid w:val="00103A60"/>
    <w:rsid w:val="00105125"/>
    <w:rsid w:val="001075E0"/>
    <w:rsid w:val="00113CB7"/>
    <w:rsid w:val="00113DBF"/>
    <w:rsid w:val="001155AD"/>
    <w:rsid w:val="00120D5F"/>
    <w:rsid w:val="00122A08"/>
    <w:rsid w:val="00125B51"/>
    <w:rsid w:val="00127FE6"/>
    <w:rsid w:val="001420C0"/>
    <w:rsid w:val="00143B31"/>
    <w:rsid w:val="00143E4F"/>
    <w:rsid w:val="00143FE8"/>
    <w:rsid w:val="0014472C"/>
    <w:rsid w:val="00150318"/>
    <w:rsid w:val="00150557"/>
    <w:rsid w:val="00152A47"/>
    <w:rsid w:val="00153428"/>
    <w:rsid w:val="00155F2F"/>
    <w:rsid w:val="00161109"/>
    <w:rsid w:val="001615E4"/>
    <w:rsid w:val="00161799"/>
    <w:rsid w:val="001639C9"/>
    <w:rsid w:val="00165507"/>
    <w:rsid w:val="00165F8E"/>
    <w:rsid w:val="0016693C"/>
    <w:rsid w:val="00170694"/>
    <w:rsid w:val="00173FBB"/>
    <w:rsid w:val="00174DD8"/>
    <w:rsid w:val="001805E8"/>
    <w:rsid w:val="001824C2"/>
    <w:rsid w:val="00186FEB"/>
    <w:rsid w:val="00192104"/>
    <w:rsid w:val="001A3C15"/>
    <w:rsid w:val="001B4FF6"/>
    <w:rsid w:val="001C1C7C"/>
    <w:rsid w:val="001C34A3"/>
    <w:rsid w:val="001C4EC7"/>
    <w:rsid w:val="001C5E49"/>
    <w:rsid w:val="001D1676"/>
    <w:rsid w:val="001E28CF"/>
    <w:rsid w:val="001E4319"/>
    <w:rsid w:val="001F01E9"/>
    <w:rsid w:val="001F2D56"/>
    <w:rsid w:val="002006BB"/>
    <w:rsid w:val="00205DD7"/>
    <w:rsid w:val="00216E4E"/>
    <w:rsid w:val="002245DA"/>
    <w:rsid w:val="0022567F"/>
    <w:rsid w:val="002342A2"/>
    <w:rsid w:val="00245E97"/>
    <w:rsid w:val="00250151"/>
    <w:rsid w:val="00255885"/>
    <w:rsid w:val="00257901"/>
    <w:rsid w:val="00262D3D"/>
    <w:rsid w:val="0026641D"/>
    <w:rsid w:val="00267702"/>
    <w:rsid w:val="00275E4B"/>
    <w:rsid w:val="002767A3"/>
    <w:rsid w:val="00277E8F"/>
    <w:rsid w:val="002814B2"/>
    <w:rsid w:val="00282B9D"/>
    <w:rsid w:val="0028487A"/>
    <w:rsid w:val="00284F4F"/>
    <w:rsid w:val="00287538"/>
    <w:rsid w:val="00290E48"/>
    <w:rsid w:val="00295086"/>
    <w:rsid w:val="00296854"/>
    <w:rsid w:val="00296982"/>
    <w:rsid w:val="002A4E15"/>
    <w:rsid w:val="002A7C4B"/>
    <w:rsid w:val="002B1337"/>
    <w:rsid w:val="002B3348"/>
    <w:rsid w:val="002B6D65"/>
    <w:rsid w:val="002C17BB"/>
    <w:rsid w:val="002C332D"/>
    <w:rsid w:val="002C3E1D"/>
    <w:rsid w:val="002C3F1D"/>
    <w:rsid w:val="002C4EBB"/>
    <w:rsid w:val="002C53EA"/>
    <w:rsid w:val="002D29D2"/>
    <w:rsid w:val="002D585A"/>
    <w:rsid w:val="002D7D29"/>
    <w:rsid w:val="002E38CD"/>
    <w:rsid w:val="002E3F7A"/>
    <w:rsid w:val="002E4B23"/>
    <w:rsid w:val="002E5935"/>
    <w:rsid w:val="002F1C78"/>
    <w:rsid w:val="002F6004"/>
    <w:rsid w:val="002F6092"/>
    <w:rsid w:val="00300F45"/>
    <w:rsid w:val="00302D50"/>
    <w:rsid w:val="00304D4F"/>
    <w:rsid w:val="00315841"/>
    <w:rsid w:val="00321604"/>
    <w:rsid w:val="00321C1A"/>
    <w:rsid w:val="00324ED5"/>
    <w:rsid w:val="00325ABB"/>
    <w:rsid w:val="00326B8E"/>
    <w:rsid w:val="00327784"/>
    <w:rsid w:val="003279FA"/>
    <w:rsid w:val="00334FCB"/>
    <w:rsid w:val="00335997"/>
    <w:rsid w:val="00337747"/>
    <w:rsid w:val="00342881"/>
    <w:rsid w:val="00345BF0"/>
    <w:rsid w:val="003463B8"/>
    <w:rsid w:val="00352CA3"/>
    <w:rsid w:val="003536C0"/>
    <w:rsid w:val="0035526B"/>
    <w:rsid w:val="00356081"/>
    <w:rsid w:val="00377AFC"/>
    <w:rsid w:val="003803B1"/>
    <w:rsid w:val="00387A9B"/>
    <w:rsid w:val="00392331"/>
    <w:rsid w:val="0039418E"/>
    <w:rsid w:val="00396141"/>
    <w:rsid w:val="0039634A"/>
    <w:rsid w:val="003A0CAF"/>
    <w:rsid w:val="003A635D"/>
    <w:rsid w:val="003B454D"/>
    <w:rsid w:val="003B4FAC"/>
    <w:rsid w:val="003B5274"/>
    <w:rsid w:val="003B6870"/>
    <w:rsid w:val="003C32AD"/>
    <w:rsid w:val="003C3AE7"/>
    <w:rsid w:val="003C5201"/>
    <w:rsid w:val="003C6478"/>
    <w:rsid w:val="003C7505"/>
    <w:rsid w:val="003E0880"/>
    <w:rsid w:val="003E0CBD"/>
    <w:rsid w:val="003E0D20"/>
    <w:rsid w:val="003E19E1"/>
    <w:rsid w:val="003E4794"/>
    <w:rsid w:val="003E60A5"/>
    <w:rsid w:val="003E6355"/>
    <w:rsid w:val="003E78EC"/>
    <w:rsid w:val="003F45B6"/>
    <w:rsid w:val="003F67F4"/>
    <w:rsid w:val="00400183"/>
    <w:rsid w:val="00406BEF"/>
    <w:rsid w:val="004120F4"/>
    <w:rsid w:val="00412551"/>
    <w:rsid w:val="004145BB"/>
    <w:rsid w:val="004156CA"/>
    <w:rsid w:val="004203DA"/>
    <w:rsid w:val="00420C3E"/>
    <w:rsid w:val="00424C01"/>
    <w:rsid w:val="004300D0"/>
    <w:rsid w:val="00430387"/>
    <w:rsid w:val="00430779"/>
    <w:rsid w:val="00430F32"/>
    <w:rsid w:val="004410AE"/>
    <w:rsid w:val="00441EC1"/>
    <w:rsid w:val="004454E5"/>
    <w:rsid w:val="004467F5"/>
    <w:rsid w:val="00450D11"/>
    <w:rsid w:val="00456712"/>
    <w:rsid w:val="00456B3B"/>
    <w:rsid w:val="00460E3E"/>
    <w:rsid w:val="004625FA"/>
    <w:rsid w:val="00462B85"/>
    <w:rsid w:val="00471C27"/>
    <w:rsid w:val="0047453D"/>
    <w:rsid w:val="004757B8"/>
    <w:rsid w:val="00476B5F"/>
    <w:rsid w:val="00476ED0"/>
    <w:rsid w:val="00482E6A"/>
    <w:rsid w:val="004926C1"/>
    <w:rsid w:val="004952AB"/>
    <w:rsid w:val="004A1B43"/>
    <w:rsid w:val="004A583E"/>
    <w:rsid w:val="004B65D5"/>
    <w:rsid w:val="004C1D44"/>
    <w:rsid w:val="004C768F"/>
    <w:rsid w:val="004D531F"/>
    <w:rsid w:val="004D62DB"/>
    <w:rsid w:val="004D7BAB"/>
    <w:rsid w:val="004E16C9"/>
    <w:rsid w:val="004E4671"/>
    <w:rsid w:val="004E47EC"/>
    <w:rsid w:val="004F1462"/>
    <w:rsid w:val="004F1D4E"/>
    <w:rsid w:val="004F3B8B"/>
    <w:rsid w:val="004F5FB4"/>
    <w:rsid w:val="004F68C5"/>
    <w:rsid w:val="00500D6C"/>
    <w:rsid w:val="0050483E"/>
    <w:rsid w:val="00504F9D"/>
    <w:rsid w:val="00511880"/>
    <w:rsid w:val="005146BA"/>
    <w:rsid w:val="005226C4"/>
    <w:rsid w:val="00523A28"/>
    <w:rsid w:val="005357A9"/>
    <w:rsid w:val="00535CED"/>
    <w:rsid w:val="0054194A"/>
    <w:rsid w:val="00541DA8"/>
    <w:rsid w:val="00551437"/>
    <w:rsid w:val="00563C2D"/>
    <w:rsid w:val="00563D8D"/>
    <w:rsid w:val="00565A92"/>
    <w:rsid w:val="00565D3F"/>
    <w:rsid w:val="005665E4"/>
    <w:rsid w:val="00566887"/>
    <w:rsid w:val="0057176B"/>
    <w:rsid w:val="00575337"/>
    <w:rsid w:val="00575AB8"/>
    <w:rsid w:val="00591660"/>
    <w:rsid w:val="00596C43"/>
    <w:rsid w:val="005A1341"/>
    <w:rsid w:val="005A408C"/>
    <w:rsid w:val="005A71BD"/>
    <w:rsid w:val="005B11B6"/>
    <w:rsid w:val="005B3FE5"/>
    <w:rsid w:val="005B435D"/>
    <w:rsid w:val="005C49ED"/>
    <w:rsid w:val="005D1BDB"/>
    <w:rsid w:val="005D220E"/>
    <w:rsid w:val="005D682A"/>
    <w:rsid w:val="005E4486"/>
    <w:rsid w:val="005E569E"/>
    <w:rsid w:val="005E6C5C"/>
    <w:rsid w:val="005E7D17"/>
    <w:rsid w:val="005F1AC8"/>
    <w:rsid w:val="005F69E4"/>
    <w:rsid w:val="00602DDB"/>
    <w:rsid w:val="00602F58"/>
    <w:rsid w:val="006045DC"/>
    <w:rsid w:val="006047DE"/>
    <w:rsid w:val="00605A35"/>
    <w:rsid w:val="006070C6"/>
    <w:rsid w:val="006134A1"/>
    <w:rsid w:val="00630341"/>
    <w:rsid w:val="00634B7F"/>
    <w:rsid w:val="00636D9D"/>
    <w:rsid w:val="00653236"/>
    <w:rsid w:val="0065472C"/>
    <w:rsid w:val="00660383"/>
    <w:rsid w:val="00673572"/>
    <w:rsid w:val="00675067"/>
    <w:rsid w:val="00681D8D"/>
    <w:rsid w:val="00683C58"/>
    <w:rsid w:val="00686D16"/>
    <w:rsid w:val="00686D1A"/>
    <w:rsid w:val="006879F9"/>
    <w:rsid w:val="00695509"/>
    <w:rsid w:val="00696075"/>
    <w:rsid w:val="006973ED"/>
    <w:rsid w:val="006A66EE"/>
    <w:rsid w:val="006C0451"/>
    <w:rsid w:val="006C050D"/>
    <w:rsid w:val="006C14BD"/>
    <w:rsid w:val="006C2150"/>
    <w:rsid w:val="006C2C41"/>
    <w:rsid w:val="006C55F5"/>
    <w:rsid w:val="006C5CD6"/>
    <w:rsid w:val="006D7752"/>
    <w:rsid w:val="006D7F2E"/>
    <w:rsid w:val="006E11B2"/>
    <w:rsid w:val="006E19A2"/>
    <w:rsid w:val="006E297E"/>
    <w:rsid w:val="006F428C"/>
    <w:rsid w:val="006F55CF"/>
    <w:rsid w:val="006F77F4"/>
    <w:rsid w:val="006F7FFD"/>
    <w:rsid w:val="00701240"/>
    <w:rsid w:val="00712601"/>
    <w:rsid w:val="00713239"/>
    <w:rsid w:val="00716032"/>
    <w:rsid w:val="007314DF"/>
    <w:rsid w:val="007356F3"/>
    <w:rsid w:val="00737727"/>
    <w:rsid w:val="00740BBD"/>
    <w:rsid w:val="0074155C"/>
    <w:rsid w:val="007441A5"/>
    <w:rsid w:val="00745696"/>
    <w:rsid w:val="00752330"/>
    <w:rsid w:val="007534AC"/>
    <w:rsid w:val="00753539"/>
    <w:rsid w:val="00757017"/>
    <w:rsid w:val="00762B02"/>
    <w:rsid w:val="007646F4"/>
    <w:rsid w:val="00764F08"/>
    <w:rsid w:val="00765D2C"/>
    <w:rsid w:val="007754A6"/>
    <w:rsid w:val="00775F0E"/>
    <w:rsid w:val="0078081D"/>
    <w:rsid w:val="00782C42"/>
    <w:rsid w:val="007944E8"/>
    <w:rsid w:val="0079453F"/>
    <w:rsid w:val="00794880"/>
    <w:rsid w:val="007A039D"/>
    <w:rsid w:val="007A216D"/>
    <w:rsid w:val="007A3FE7"/>
    <w:rsid w:val="007B0223"/>
    <w:rsid w:val="007B78F2"/>
    <w:rsid w:val="007C0D03"/>
    <w:rsid w:val="007C410A"/>
    <w:rsid w:val="007D657B"/>
    <w:rsid w:val="007E3563"/>
    <w:rsid w:val="007E4C7B"/>
    <w:rsid w:val="007F184E"/>
    <w:rsid w:val="007F242D"/>
    <w:rsid w:val="007F30F2"/>
    <w:rsid w:val="007F627F"/>
    <w:rsid w:val="007F655A"/>
    <w:rsid w:val="00804335"/>
    <w:rsid w:val="00807100"/>
    <w:rsid w:val="008074FD"/>
    <w:rsid w:val="00807924"/>
    <w:rsid w:val="0081161E"/>
    <w:rsid w:val="008125EC"/>
    <w:rsid w:val="0082263F"/>
    <w:rsid w:val="00822E9B"/>
    <w:rsid w:val="00825795"/>
    <w:rsid w:val="00825B17"/>
    <w:rsid w:val="0082680A"/>
    <w:rsid w:val="0084007C"/>
    <w:rsid w:val="00843892"/>
    <w:rsid w:val="00857F2C"/>
    <w:rsid w:val="0086171F"/>
    <w:rsid w:val="00864897"/>
    <w:rsid w:val="00865FCE"/>
    <w:rsid w:val="00866F4D"/>
    <w:rsid w:val="00871241"/>
    <w:rsid w:val="00875A2F"/>
    <w:rsid w:val="00876428"/>
    <w:rsid w:val="00883B36"/>
    <w:rsid w:val="008852AB"/>
    <w:rsid w:val="008873FD"/>
    <w:rsid w:val="00893F96"/>
    <w:rsid w:val="008971EE"/>
    <w:rsid w:val="008C278C"/>
    <w:rsid w:val="008C2F46"/>
    <w:rsid w:val="008C301C"/>
    <w:rsid w:val="008D1DA1"/>
    <w:rsid w:val="008D4A49"/>
    <w:rsid w:val="008D4F25"/>
    <w:rsid w:val="008F1644"/>
    <w:rsid w:val="0090112E"/>
    <w:rsid w:val="00901DE2"/>
    <w:rsid w:val="00904DE4"/>
    <w:rsid w:val="009055B8"/>
    <w:rsid w:val="00912DEA"/>
    <w:rsid w:val="00916099"/>
    <w:rsid w:val="00917D62"/>
    <w:rsid w:val="0092042A"/>
    <w:rsid w:val="0092086B"/>
    <w:rsid w:val="00922D2F"/>
    <w:rsid w:val="00924874"/>
    <w:rsid w:val="00925A96"/>
    <w:rsid w:val="00927697"/>
    <w:rsid w:val="00930150"/>
    <w:rsid w:val="0093030B"/>
    <w:rsid w:val="0093497D"/>
    <w:rsid w:val="00935F63"/>
    <w:rsid w:val="009364B5"/>
    <w:rsid w:val="00942E2A"/>
    <w:rsid w:val="00946743"/>
    <w:rsid w:val="00953C32"/>
    <w:rsid w:val="00956A7C"/>
    <w:rsid w:val="00962718"/>
    <w:rsid w:val="00963C76"/>
    <w:rsid w:val="00967AA2"/>
    <w:rsid w:val="00974E3C"/>
    <w:rsid w:val="00981523"/>
    <w:rsid w:val="00985888"/>
    <w:rsid w:val="0098761D"/>
    <w:rsid w:val="00991585"/>
    <w:rsid w:val="00992ECE"/>
    <w:rsid w:val="009A311D"/>
    <w:rsid w:val="009A6D15"/>
    <w:rsid w:val="009B21AC"/>
    <w:rsid w:val="009B31FF"/>
    <w:rsid w:val="009B4F39"/>
    <w:rsid w:val="009C0FBC"/>
    <w:rsid w:val="009C21E6"/>
    <w:rsid w:val="009C22A4"/>
    <w:rsid w:val="009C3503"/>
    <w:rsid w:val="009C6C01"/>
    <w:rsid w:val="009C7A6F"/>
    <w:rsid w:val="009D4CDC"/>
    <w:rsid w:val="009D54F0"/>
    <w:rsid w:val="009D6286"/>
    <w:rsid w:val="009D6A1C"/>
    <w:rsid w:val="009D7775"/>
    <w:rsid w:val="009D7ED6"/>
    <w:rsid w:val="009F07BB"/>
    <w:rsid w:val="009F5704"/>
    <w:rsid w:val="009F5B23"/>
    <w:rsid w:val="00A009C5"/>
    <w:rsid w:val="00A00D99"/>
    <w:rsid w:val="00A021BE"/>
    <w:rsid w:val="00A046FA"/>
    <w:rsid w:val="00A1260E"/>
    <w:rsid w:val="00A134B4"/>
    <w:rsid w:val="00A14231"/>
    <w:rsid w:val="00A151D9"/>
    <w:rsid w:val="00A1752B"/>
    <w:rsid w:val="00A2002A"/>
    <w:rsid w:val="00A207A9"/>
    <w:rsid w:val="00A21830"/>
    <w:rsid w:val="00A238DA"/>
    <w:rsid w:val="00A32A8E"/>
    <w:rsid w:val="00A3678A"/>
    <w:rsid w:val="00A37266"/>
    <w:rsid w:val="00A37476"/>
    <w:rsid w:val="00A4124A"/>
    <w:rsid w:val="00A42802"/>
    <w:rsid w:val="00A45459"/>
    <w:rsid w:val="00A46E8D"/>
    <w:rsid w:val="00A4741B"/>
    <w:rsid w:val="00A479EC"/>
    <w:rsid w:val="00A53C13"/>
    <w:rsid w:val="00A54B98"/>
    <w:rsid w:val="00A61A3D"/>
    <w:rsid w:val="00A62503"/>
    <w:rsid w:val="00A65459"/>
    <w:rsid w:val="00A6703F"/>
    <w:rsid w:val="00A80040"/>
    <w:rsid w:val="00A807DB"/>
    <w:rsid w:val="00A81159"/>
    <w:rsid w:val="00A84D78"/>
    <w:rsid w:val="00A85310"/>
    <w:rsid w:val="00A873E4"/>
    <w:rsid w:val="00A92907"/>
    <w:rsid w:val="00A97372"/>
    <w:rsid w:val="00A97EDE"/>
    <w:rsid w:val="00AA3D55"/>
    <w:rsid w:val="00AA4031"/>
    <w:rsid w:val="00AA471A"/>
    <w:rsid w:val="00AA4EA2"/>
    <w:rsid w:val="00AA665B"/>
    <w:rsid w:val="00AB0463"/>
    <w:rsid w:val="00AB0D77"/>
    <w:rsid w:val="00AB3081"/>
    <w:rsid w:val="00AB3D74"/>
    <w:rsid w:val="00AB5312"/>
    <w:rsid w:val="00AC2C64"/>
    <w:rsid w:val="00AC3465"/>
    <w:rsid w:val="00AC4A1F"/>
    <w:rsid w:val="00AC61A4"/>
    <w:rsid w:val="00AC7FAA"/>
    <w:rsid w:val="00AD044E"/>
    <w:rsid w:val="00AD228C"/>
    <w:rsid w:val="00AD4C85"/>
    <w:rsid w:val="00AE4A1F"/>
    <w:rsid w:val="00AE4B3E"/>
    <w:rsid w:val="00AE7A3C"/>
    <w:rsid w:val="00AF0E17"/>
    <w:rsid w:val="00AF3998"/>
    <w:rsid w:val="00AF549E"/>
    <w:rsid w:val="00B022E6"/>
    <w:rsid w:val="00B03953"/>
    <w:rsid w:val="00B045F7"/>
    <w:rsid w:val="00B12808"/>
    <w:rsid w:val="00B140E3"/>
    <w:rsid w:val="00B14332"/>
    <w:rsid w:val="00B14B13"/>
    <w:rsid w:val="00B23DF8"/>
    <w:rsid w:val="00B274ED"/>
    <w:rsid w:val="00B2787F"/>
    <w:rsid w:val="00B32831"/>
    <w:rsid w:val="00B32EF1"/>
    <w:rsid w:val="00B3457E"/>
    <w:rsid w:val="00B34CF5"/>
    <w:rsid w:val="00B35ACF"/>
    <w:rsid w:val="00B4099F"/>
    <w:rsid w:val="00B430A6"/>
    <w:rsid w:val="00B44447"/>
    <w:rsid w:val="00B455EC"/>
    <w:rsid w:val="00B464D4"/>
    <w:rsid w:val="00B4683D"/>
    <w:rsid w:val="00B5213C"/>
    <w:rsid w:val="00B53D95"/>
    <w:rsid w:val="00B57FB9"/>
    <w:rsid w:val="00B606DE"/>
    <w:rsid w:val="00B60B58"/>
    <w:rsid w:val="00B61931"/>
    <w:rsid w:val="00B66407"/>
    <w:rsid w:val="00B66493"/>
    <w:rsid w:val="00B8152C"/>
    <w:rsid w:val="00B83BA6"/>
    <w:rsid w:val="00B85DA9"/>
    <w:rsid w:val="00B93E18"/>
    <w:rsid w:val="00B95B92"/>
    <w:rsid w:val="00BA1544"/>
    <w:rsid w:val="00BA2BE1"/>
    <w:rsid w:val="00BA43F0"/>
    <w:rsid w:val="00BA5B28"/>
    <w:rsid w:val="00BA686D"/>
    <w:rsid w:val="00BB68AC"/>
    <w:rsid w:val="00BC3721"/>
    <w:rsid w:val="00BC5897"/>
    <w:rsid w:val="00BC5F95"/>
    <w:rsid w:val="00BD1DAE"/>
    <w:rsid w:val="00BD632E"/>
    <w:rsid w:val="00BD668C"/>
    <w:rsid w:val="00BD7C04"/>
    <w:rsid w:val="00BD7D3C"/>
    <w:rsid w:val="00BE0547"/>
    <w:rsid w:val="00BE0D5D"/>
    <w:rsid w:val="00BE2338"/>
    <w:rsid w:val="00BE4C57"/>
    <w:rsid w:val="00BE551B"/>
    <w:rsid w:val="00BE7473"/>
    <w:rsid w:val="00BF011C"/>
    <w:rsid w:val="00BF2E11"/>
    <w:rsid w:val="00BF5976"/>
    <w:rsid w:val="00C077C2"/>
    <w:rsid w:val="00C104E5"/>
    <w:rsid w:val="00C113CE"/>
    <w:rsid w:val="00C168CD"/>
    <w:rsid w:val="00C20D50"/>
    <w:rsid w:val="00C2389D"/>
    <w:rsid w:val="00C26C23"/>
    <w:rsid w:val="00C3403F"/>
    <w:rsid w:val="00C36B72"/>
    <w:rsid w:val="00C41E0A"/>
    <w:rsid w:val="00C4242A"/>
    <w:rsid w:val="00C46A23"/>
    <w:rsid w:val="00C478CB"/>
    <w:rsid w:val="00C54696"/>
    <w:rsid w:val="00C54CC8"/>
    <w:rsid w:val="00C550DB"/>
    <w:rsid w:val="00C551A1"/>
    <w:rsid w:val="00C571AF"/>
    <w:rsid w:val="00C64521"/>
    <w:rsid w:val="00C67ED3"/>
    <w:rsid w:val="00C751F7"/>
    <w:rsid w:val="00C855E6"/>
    <w:rsid w:val="00C861B6"/>
    <w:rsid w:val="00C91893"/>
    <w:rsid w:val="00C960D3"/>
    <w:rsid w:val="00CA1719"/>
    <w:rsid w:val="00CA4C57"/>
    <w:rsid w:val="00CB1AF5"/>
    <w:rsid w:val="00CB3F51"/>
    <w:rsid w:val="00CB3FFD"/>
    <w:rsid w:val="00CB541C"/>
    <w:rsid w:val="00CB698F"/>
    <w:rsid w:val="00CB6D06"/>
    <w:rsid w:val="00CB71DF"/>
    <w:rsid w:val="00CC46CF"/>
    <w:rsid w:val="00CD1781"/>
    <w:rsid w:val="00CD2A39"/>
    <w:rsid w:val="00CD5622"/>
    <w:rsid w:val="00CD60A0"/>
    <w:rsid w:val="00CD746C"/>
    <w:rsid w:val="00CE05ED"/>
    <w:rsid w:val="00CE5147"/>
    <w:rsid w:val="00CE60F5"/>
    <w:rsid w:val="00CE63E5"/>
    <w:rsid w:val="00CF0E40"/>
    <w:rsid w:val="00CF2A4B"/>
    <w:rsid w:val="00CF34BE"/>
    <w:rsid w:val="00CF49D7"/>
    <w:rsid w:val="00CF60DE"/>
    <w:rsid w:val="00D00E0E"/>
    <w:rsid w:val="00D012F3"/>
    <w:rsid w:val="00D02D99"/>
    <w:rsid w:val="00D051AB"/>
    <w:rsid w:val="00D07388"/>
    <w:rsid w:val="00D11B1D"/>
    <w:rsid w:val="00D138AF"/>
    <w:rsid w:val="00D139BF"/>
    <w:rsid w:val="00D13E1F"/>
    <w:rsid w:val="00D14335"/>
    <w:rsid w:val="00D207D2"/>
    <w:rsid w:val="00D212DA"/>
    <w:rsid w:val="00D224A7"/>
    <w:rsid w:val="00D22D54"/>
    <w:rsid w:val="00D249AE"/>
    <w:rsid w:val="00D35105"/>
    <w:rsid w:val="00D37746"/>
    <w:rsid w:val="00D37C6D"/>
    <w:rsid w:val="00D44E0C"/>
    <w:rsid w:val="00D472CE"/>
    <w:rsid w:val="00D51F07"/>
    <w:rsid w:val="00D57E5E"/>
    <w:rsid w:val="00D61461"/>
    <w:rsid w:val="00D63A4E"/>
    <w:rsid w:val="00D65329"/>
    <w:rsid w:val="00D671BB"/>
    <w:rsid w:val="00D707C1"/>
    <w:rsid w:val="00D71AE4"/>
    <w:rsid w:val="00D76E30"/>
    <w:rsid w:val="00D777F4"/>
    <w:rsid w:val="00D81E12"/>
    <w:rsid w:val="00D85B9C"/>
    <w:rsid w:val="00D86ECB"/>
    <w:rsid w:val="00D90CA6"/>
    <w:rsid w:val="00D95F04"/>
    <w:rsid w:val="00D97972"/>
    <w:rsid w:val="00DA3A9D"/>
    <w:rsid w:val="00DA687E"/>
    <w:rsid w:val="00DA7016"/>
    <w:rsid w:val="00DB1629"/>
    <w:rsid w:val="00DB6A9D"/>
    <w:rsid w:val="00DC0364"/>
    <w:rsid w:val="00DC10A0"/>
    <w:rsid w:val="00DC1F95"/>
    <w:rsid w:val="00DC4C2B"/>
    <w:rsid w:val="00DC5DAB"/>
    <w:rsid w:val="00DC68DE"/>
    <w:rsid w:val="00DC7F4D"/>
    <w:rsid w:val="00DD0ADE"/>
    <w:rsid w:val="00DD18B2"/>
    <w:rsid w:val="00DD51F9"/>
    <w:rsid w:val="00DD7998"/>
    <w:rsid w:val="00DE33CA"/>
    <w:rsid w:val="00DE3BE9"/>
    <w:rsid w:val="00DE61B9"/>
    <w:rsid w:val="00DE79AB"/>
    <w:rsid w:val="00E0505C"/>
    <w:rsid w:val="00E07451"/>
    <w:rsid w:val="00E10D99"/>
    <w:rsid w:val="00E11630"/>
    <w:rsid w:val="00E1363B"/>
    <w:rsid w:val="00E1378A"/>
    <w:rsid w:val="00E27EDD"/>
    <w:rsid w:val="00E30FB7"/>
    <w:rsid w:val="00E32040"/>
    <w:rsid w:val="00E3245D"/>
    <w:rsid w:val="00E32C27"/>
    <w:rsid w:val="00E33A76"/>
    <w:rsid w:val="00E346C3"/>
    <w:rsid w:val="00E407F8"/>
    <w:rsid w:val="00E40DF9"/>
    <w:rsid w:val="00E441AF"/>
    <w:rsid w:val="00E4442D"/>
    <w:rsid w:val="00E4570F"/>
    <w:rsid w:val="00E50883"/>
    <w:rsid w:val="00E524B1"/>
    <w:rsid w:val="00E535F4"/>
    <w:rsid w:val="00E6610F"/>
    <w:rsid w:val="00E73683"/>
    <w:rsid w:val="00E82882"/>
    <w:rsid w:val="00E82C40"/>
    <w:rsid w:val="00E869B3"/>
    <w:rsid w:val="00E87CB9"/>
    <w:rsid w:val="00E923B9"/>
    <w:rsid w:val="00EA025B"/>
    <w:rsid w:val="00EA2DB1"/>
    <w:rsid w:val="00EA4D8C"/>
    <w:rsid w:val="00EA67CD"/>
    <w:rsid w:val="00EA6D10"/>
    <w:rsid w:val="00EA6F9F"/>
    <w:rsid w:val="00EB2236"/>
    <w:rsid w:val="00EB40E7"/>
    <w:rsid w:val="00EB4DFB"/>
    <w:rsid w:val="00EC3628"/>
    <w:rsid w:val="00EC570E"/>
    <w:rsid w:val="00EC5E2F"/>
    <w:rsid w:val="00EC77BD"/>
    <w:rsid w:val="00ED07E6"/>
    <w:rsid w:val="00ED20C2"/>
    <w:rsid w:val="00ED4AA2"/>
    <w:rsid w:val="00ED5452"/>
    <w:rsid w:val="00EE146D"/>
    <w:rsid w:val="00EE3EC0"/>
    <w:rsid w:val="00EE7C60"/>
    <w:rsid w:val="00EF0A83"/>
    <w:rsid w:val="00EF5AD1"/>
    <w:rsid w:val="00F02762"/>
    <w:rsid w:val="00F02A28"/>
    <w:rsid w:val="00F02EA1"/>
    <w:rsid w:val="00F0663D"/>
    <w:rsid w:val="00F11AB2"/>
    <w:rsid w:val="00F12D1E"/>
    <w:rsid w:val="00F13A7D"/>
    <w:rsid w:val="00F26175"/>
    <w:rsid w:val="00F26FF5"/>
    <w:rsid w:val="00F31F27"/>
    <w:rsid w:val="00F3228A"/>
    <w:rsid w:val="00F360D7"/>
    <w:rsid w:val="00F438F1"/>
    <w:rsid w:val="00F45607"/>
    <w:rsid w:val="00F50B5C"/>
    <w:rsid w:val="00F55B75"/>
    <w:rsid w:val="00F6409C"/>
    <w:rsid w:val="00F64805"/>
    <w:rsid w:val="00F64E20"/>
    <w:rsid w:val="00F71C7B"/>
    <w:rsid w:val="00F73EA9"/>
    <w:rsid w:val="00F74106"/>
    <w:rsid w:val="00F757F2"/>
    <w:rsid w:val="00F82D5E"/>
    <w:rsid w:val="00F85F54"/>
    <w:rsid w:val="00F9013F"/>
    <w:rsid w:val="00F90A1E"/>
    <w:rsid w:val="00F92D81"/>
    <w:rsid w:val="00FA01B0"/>
    <w:rsid w:val="00FA2342"/>
    <w:rsid w:val="00FA4429"/>
    <w:rsid w:val="00FA4492"/>
    <w:rsid w:val="00FB3042"/>
    <w:rsid w:val="00FB5B0D"/>
    <w:rsid w:val="00FB6C31"/>
    <w:rsid w:val="00FC39C9"/>
    <w:rsid w:val="00FC4554"/>
    <w:rsid w:val="00FC6013"/>
    <w:rsid w:val="00FC61AE"/>
    <w:rsid w:val="00FC66C4"/>
    <w:rsid w:val="00FD5AFD"/>
    <w:rsid w:val="00FD5E4C"/>
    <w:rsid w:val="00FD67FC"/>
    <w:rsid w:val="00FD6BB0"/>
    <w:rsid w:val="00FD77BD"/>
    <w:rsid w:val="00FE11CA"/>
    <w:rsid w:val="00FE1240"/>
    <w:rsid w:val="00FE74D4"/>
    <w:rsid w:val="00FE7853"/>
    <w:rsid w:val="00FE7F9D"/>
    <w:rsid w:val="00FF1DE5"/>
    <w:rsid w:val="00FF435B"/>
    <w:rsid w:val="00FF54C3"/>
    <w:rsid w:val="00FF62CA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81DC83"/>
  <w15:docId w15:val="{D286F3AD-31AA-4B02-9A75-1193B5A8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105"/>
    <w:pPr>
      <w:bidi/>
    </w:pPr>
    <w:rPr>
      <w:rFonts w:cs="Traditional Arabic"/>
      <w:szCs w:val="24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FC4554"/>
    <w:pPr>
      <w:bidi w:val="0"/>
      <w:spacing w:before="100" w:beforeAutospacing="1" w:after="100" w:afterAutospacing="1"/>
      <w:outlineLvl w:val="3"/>
    </w:pPr>
    <w:rPr>
      <w:rFonts w:cs="Times New Roman"/>
      <w:b/>
      <w:bCs/>
      <w:sz w:val="24"/>
    </w:rPr>
  </w:style>
  <w:style w:type="paragraph" w:styleId="Heading7">
    <w:name w:val="heading 7"/>
    <w:basedOn w:val="Normal"/>
    <w:next w:val="Normal"/>
    <w:qFormat/>
    <w:rsid w:val="00D35105"/>
    <w:pPr>
      <w:keepNext/>
      <w:tabs>
        <w:tab w:val="left" w:pos="459"/>
      </w:tabs>
      <w:ind w:left="175" w:right="175" w:hanging="142"/>
      <w:jc w:val="center"/>
      <w:outlineLvl w:val="6"/>
    </w:pPr>
    <w:rPr>
      <w:rFonts w:cs="Nazani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4C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4C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E11CA"/>
    <w:rPr>
      <w:color w:val="0000FF"/>
      <w:u w:val="single"/>
    </w:rPr>
  </w:style>
  <w:style w:type="table" w:styleId="TableGrid">
    <w:name w:val="Table Grid"/>
    <w:basedOn w:val="TableNormal"/>
    <w:rsid w:val="00F26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168CD"/>
  </w:style>
  <w:style w:type="paragraph" w:styleId="ListParagraph">
    <w:name w:val="List Paragraph"/>
    <w:basedOn w:val="Normal"/>
    <w:uiPriority w:val="34"/>
    <w:qFormat/>
    <w:rsid w:val="00462B8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bidi="fa-IR"/>
    </w:rPr>
  </w:style>
  <w:style w:type="paragraph" w:styleId="NoSpacing">
    <w:name w:val="No Spacing"/>
    <w:uiPriority w:val="1"/>
    <w:qFormat/>
    <w:rsid w:val="00462B85"/>
    <w:rPr>
      <w:rFonts w:ascii="Calibri" w:hAnsi="Calibri" w:cs="Arial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673572"/>
    <w:rPr>
      <w:rFonts w:cs="Traditional Arabic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745696"/>
    <w:rPr>
      <w:color w:val="808080"/>
    </w:rPr>
  </w:style>
  <w:style w:type="paragraph" w:styleId="BalloonText">
    <w:name w:val="Balloon Text"/>
    <w:basedOn w:val="Normal"/>
    <w:link w:val="BalloonTextChar"/>
    <w:rsid w:val="007456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696"/>
    <w:rPr>
      <w:rFonts w:ascii="Tahoma" w:hAnsi="Tahoma" w:cs="Tahoma"/>
      <w:sz w:val="16"/>
      <w:szCs w:val="1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FC4554"/>
    <w:rPr>
      <w:b/>
      <w:bCs/>
      <w:sz w:val="24"/>
      <w:szCs w:val="24"/>
      <w:lang w:bidi="ar-SA"/>
    </w:rPr>
  </w:style>
  <w:style w:type="paragraph" w:customStyle="1" w:styleId="md-block-unstyled">
    <w:name w:val="md-block-unstyled"/>
    <w:basedOn w:val="Normal"/>
    <w:rsid w:val="00FC4554"/>
    <w:pPr>
      <w:bidi w:val="0"/>
      <w:spacing w:before="100" w:beforeAutospacing="1" w:after="100" w:afterAutospacing="1"/>
    </w:pPr>
    <w:rPr>
      <w:rFonts w:cs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C0D03"/>
    <w:pPr>
      <w:bidi w:val="0"/>
      <w:spacing w:before="100" w:beforeAutospacing="1" w:after="100" w:afterAutospacing="1"/>
    </w:pPr>
    <w:rPr>
      <w:rFonts w:cs="Times New Roman"/>
      <w:sz w:val="24"/>
    </w:rPr>
  </w:style>
  <w:style w:type="character" w:styleId="Strong">
    <w:name w:val="Strong"/>
    <w:basedOn w:val="DefaultParagraphFont"/>
    <w:uiPriority w:val="22"/>
    <w:qFormat/>
    <w:rsid w:val="007C0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sargad\Documents\Custom%20Office%20Templates\A4%20M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8478E-C93D-4E61-A227-CCA14A4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 MyTemplate.dotx</Template>
  <TotalTime>4097</TotalTime>
  <Pages>6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Seyed Javad,Basiti</cp:lastModifiedBy>
  <cp:revision>129</cp:revision>
  <cp:lastPrinted>2022-01-25T17:28:00Z</cp:lastPrinted>
  <dcterms:created xsi:type="dcterms:W3CDTF">2021-06-16T19:29:00Z</dcterms:created>
  <dcterms:modified xsi:type="dcterms:W3CDTF">2022-01-25T17:42:00Z</dcterms:modified>
</cp:coreProperties>
</file>